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CDA7C" w14:textId="5E2C7F7A" w:rsidR="00B37761" w:rsidRPr="00B80E81" w:rsidRDefault="00EB5F50" w:rsidP="008366E9">
      <w:pPr>
        <w:pStyle w:val="ac"/>
        <w:rPr>
          <w:rFonts w:ascii="Monaco" w:hAnsi="Monaco" w:hint="eastAsia"/>
        </w:rPr>
      </w:pPr>
      <w:bookmarkStart w:id="0" w:name="_Hlk171419853"/>
      <w:bookmarkStart w:id="1" w:name="_Toc508699197"/>
      <w:bookmarkStart w:id="2" w:name="_Toc163565462"/>
      <w:bookmarkEnd w:id="0"/>
      <w:r w:rsidRPr="00B80E81">
        <w:rPr>
          <w:rFonts w:ascii="Monaco" w:hAnsi="Monaco"/>
        </w:rPr>
        <w:t>[</w:t>
      </w:r>
      <w:r w:rsidR="00D12FA1">
        <w:rPr>
          <w:rFonts w:ascii="Monaco" w:hAnsi="Monaco" w:hint="eastAsia"/>
        </w:rPr>
        <w:t>獨立</w:t>
      </w:r>
      <w:r w:rsidR="001324A1">
        <w:rPr>
          <w:rFonts w:ascii="Monaco" w:hAnsi="Monaco" w:hint="eastAsia"/>
        </w:rPr>
        <w:t>專案</w:t>
      </w:r>
      <w:r w:rsidRPr="00B80E81">
        <w:rPr>
          <w:rFonts w:ascii="Monaco" w:hAnsi="Monaco"/>
        </w:rPr>
        <w:t>]</w:t>
      </w:r>
      <w:r w:rsidR="005A10E5" w:rsidRPr="00B80E81">
        <w:rPr>
          <w:rFonts w:ascii="Monaco" w:hAnsi="Monaco"/>
        </w:rPr>
        <w:t xml:space="preserve"> </w:t>
      </w:r>
      <w:bookmarkEnd w:id="1"/>
      <w:bookmarkEnd w:id="2"/>
      <w:r w:rsidR="00D12FA1">
        <w:rPr>
          <w:rFonts w:ascii="Monaco" w:hAnsi="Monaco" w:hint="eastAsia"/>
        </w:rPr>
        <w:t>Cad</w:t>
      </w:r>
      <w:r w:rsidR="001324A1">
        <w:rPr>
          <w:rFonts w:ascii="Monaco" w:hAnsi="Monaco" w:hint="eastAsia"/>
        </w:rPr>
        <w:t>資料庫</w:t>
      </w:r>
      <w:r w:rsidR="00D12FA1">
        <w:rPr>
          <w:rFonts w:ascii="Monaco" w:hAnsi="Monaco" w:hint="eastAsia"/>
        </w:rPr>
        <w:t>轉換工具</w:t>
      </w:r>
    </w:p>
    <w:p w14:paraId="45E6A2FC" w14:textId="77777777" w:rsidR="00B37761" w:rsidRPr="00B80E81" w:rsidRDefault="00B37761" w:rsidP="008366E9">
      <w:pPr>
        <w:rPr>
          <w:rFonts w:ascii="Monaco" w:hAnsi="Monaco"/>
        </w:rPr>
      </w:pPr>
    </w:p>
    <w:p w14:paraId="3C077284" w14:textId="77777777" w:rsidR="00B37761" w:rsidRPr="00B80E81" w:rsidRDefault="00B37761" w:rsidP="008366E9">
      <w:pPr>
        <w:rPr>
          <w:rFonts w:ascii="Monaco" w:hAnsi="Monaco"/>
        </w:rPr>
      </w:pPr>
    </w:p>
    <w:p w14:paraId="04C10B0C" w14:textId="77777777" w:rsidR="00B37761" w:rsidRPr="00B80E81" w:rsidRDefault="00B37761" w:rsidP="008366E9">
      <w:pPr>
        <w:rPr>
          <w:rFonts w:ascii="Monaco" w:hAnsi="Monaco"/>
        </w:rPr>
      </w:pPr>
    </w:p>
    <w:p w14:paraId="7CD17DB5" w14:textId="77777777" w:rsidR="001E680B" w:rsidRPr="00B80E81" w:rsidRDefault="001E680B" w:rsidP="008366E9">
      <w:pPr>
        <w:rPr>
          <w:rFonts w:ascii="Monaco" w:hAnsi="Monaco"/>
        </w:rPr>
      </w:pPr>
    </w:p>
    <w:p w14:paraId="0BD08B5C" w14:textId="77777777" w:rsidR="001E680B" w:rsidRPr="00B80E81" w:rsidRDefault="001E680B" w:rsidP="008366E9">
      <w:pPr>
        <w:rPr>
          <w:rFonts w:ascii="Monaco" w:hAnsi="Monaco"/>
        </w:rPr>
      </w:pPr>
    </w:p>
    <w:tbl>
      <w:tblPr>
        <w:tblW w:w="7654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5149"/>
      </w:tblGrid>
      <w:tr w:rsidR="00BE221B" w:rsidRPr="00B80E81" w14:paraId="31FEC0C4" w14:textId="77777777" w:rsidTr="00CF2FDE">
        <w:trPr>
          <w:trHeight w:val="960"/>
        </w:trPr>
        <w:tc>
          <w:tcPr>
            <w:tcW w:w="2505" w:type="dxa"/>
            <w:shd w:val="clear" w:color="auto" w:fill="BEBEBE"/>
          </w:tcPr>
          <w:p w14:paraId="5A7EEC9C" w14:textId="77777777" w:rsidR="00BE221B" w:rsidRPr="00B80E81" w:rsidRDefault="00BE221B" w:rsidP="008366E9">
            <w:pPr>
              <w:spacing w:line="476" w:lineRule="auto"/>
              <w:ind w:right="210"/>
              <w:rPr>
                <w:rFonts w:ascii="Monaco" w:eastAsia="BiauKai" w:hAnsi="Monaco" w:cs="BiauKai"/>
                <w:sz w:val="28"/>
                <w:szCs w:val="28"/>
              </w:rPr>
            </w:pPr>
            <w:r w:rsidRPr="00B80E81">
              <w:rPr>
                <w:rFonts w:ascii="Monaco" w:hAnsi="Monaco" w:cs="新細明體"/>
                <w:sz w:val="28"/>
                <w:szCs w:val="28"/>
              </w:rPr>
              <w:t>專</w:t>
            </w:r>
            <w:r w:rsidRPr="00B80E81">
              <w:rPr>
                <w:rFonts w:ascii="新細明體" w:hAnsi="新細明體" w:cs="新細明體" w:hint="eastAsia"/>
                <w:sz w:val="28"/>
                <w:szCs w:val="28"/>
              </w:rPr>
              <w:t>案名稱</w:t>
            </w:r>
          </w:p>
        </w:tc>
        <w:tc>
          <w:tcPr>
            <w:tcW w:w="5149" w:type="dxa"/>
          </w:tcPr>
          <w:p w14:paraId="5248129C" w14:textId="36609078" w:rsidR="00BE221B" w:rsidRPr="00B80E81" w:rsidRDefault="00D12FA1" w:rsidP="008366E9">
            <w:pPr>
              <w:spacing w:before="79" w:line="240" w:lineRule="auto"/>
              <w:rPr>
                <w:rFonts w:ascii="Monaco" w:eastAsiaTheme="minorEastAsia" w:hAnsi="Monaco" w:cs="BiauKai"/>
                <w:sz w:val="28"/>
                <w:szCs w:val="28"/>
              </w:rPr>
            </w:pPr>
            <w:r w:rsidRPr="00D12FA1">
              <w:rPr>
                <w:rFonts w:ascii="Monaco" w:eastAsiaTheme="minorEastAsia" w:hAnsi="Monaco" w:cs="BiauKai" w:hint="eastAsia"/>
                <w:sz w:val="28"/>
                <w:szCs w:val="28"/>
              </w:rPr>
              <w:t>Cad</w:t>
            </w:r>
            <w:r w:rsidRPr="00D12FA1">
              <w:rPr>
                <w:rFonts w:ascii="Monaco" w:eastAsiaTheme="minorEastAsia" w:hAnsi="Monaco" w:cs="BiauKai" w:hint="eastAsia"/>
                <w:sz w:val="28"/>
                <w:szCs w:val="28"/>
              </w:rPr>
              <w:t>資料庫轉換工具</w:t>
            </w:r>
          </w:p>
        </w:tc>
      </w:tr>
      <w:tr w:rsidR="00BE221B" w:rsidRPr="00B80E81" w14:paraId="50BEC005" w14:textId="77777777" w:rsidTr="00CF2FDE">
        <w:trPr>
          <w:trHeight w:val="480"/>
        </w:trPr>
        <w:tc>
          <w:tcPr>
            <w:tcW w:w="2505" w:type="dxa"/>
            <w:shd w:val="clear" w:color="auto" w:fill="BEBEBE"/>
          </w:tcPr>
          <w:p w14:paraId="1535EDBB" w14:textId="77777777" w:rsidR="00BE221B" w:rsidRPr="00B80E81" w:rsidRDefault="00BE221B" w:rsidP="008366E9">
            <w:pPr>
              <w:spacing w:line="474" w:lineRule="auto"/>
              <w:ind w:right="210"/>
              <w:rPr>
                <w:rFonts w:ascii="Monaco" w:eastAsia="BiauKai" w:hAnsi="Monaco" w:cs="BiauKai"/>
                <w:sz w:val="28"/>
                <w:szCs w:val="28"/>
              </w:rPr>
            </w:pPr>
            <w:r w:rsidRPr="00B80E81">
              <w:rPr>
                <w:rFonts w:ascii="新細明體" w:hAnsi="新細明體" w:cs="新細明體" w:hint="eastAsia"/>
                <w:sz w:val="28"/>
                <w:szCs w:val="28"/>
              </w:rPr>
              <w:t>建立日期</w:t>
            </w:r>
          </w:p>
        </w:tc>
        <w:tc>
          <w:tcPr>
            <w:tcW w:w="5149" w:type="dxa"/>
          </w:tcPr>
          <w:p w14:paraId="50EDE032" w14:textId="4E2C0A3A" w:rsidR="00BE221B" w:rsidRPr="00B80E81" w:rsidRDefault="00EB5F50" w:rsidP="008366E9">
            <w:pPr>
              <w:spacing w:before="79" w:line="240" w:lineRule="auto"/>
              <w:rPr>
                <w:rFonts w:ascii="Monaco" w:eastAsia="BiauKai" w:hAnsi="Monaco" w:cs="BiauKai"/>
                <w:sz w:val="28"/>
                <w:szCs w:val="28"/>
              </w:rPr>
            </w:pPr>
            <w:r w:rsidRPr="00B80E81">
              <w:rPr>
                <w:rFonts w:ascii="Monaco" w:eastAsiaTheme="minorEastAsia" w:hAnsi="Monaco" w:cs="BiauKai"/>
                <w:sz w:val="28"/>
                <w:szCs w:val="28"/>
              </w:rPr>
              <w:t>20</w:t>
            </w:r>
            <w:r w:rsidR="001324A1">
              <w:rPr>
                <w:rFonts w:ascii="Monaco" w:eastAsiaTheme="minorEastAsia" w:hAnsi="Monaco" w:cs="BiauKai" w:hint="eastAsia"/>
                <w:sz w:val="28"/>
                <w:szCs w:val="28"/>
              </w:rPr>
              <w:t>24</w:t>
            </w:r>
            <w:r w:rsidRPr="00B80E81">
              <w:rPr>
                <w:rFonts w:ascii="Monaco" w:eastAsiaTheme="minorEastAsia" w:hAnsi="Monaco" w:cs="BiauKai"/>
                <w:sz w:val="28"/>
                <w:szCs w:val="28"/>
              </w:rPr>
              <w:t>/</w:t>
            </w:r>
            <w:r w:rsidR="001324A1">
              <w:rPr>
                <w:rFonts w:ascii="Monaco" w:eastAsiaTheme="minorEastAsia" w:hAnsi="Monaco" w:cs="BiauKai" w:hint="eastAsia"/>
                <w:sz w:val="28"/>
                <w:szCs w:val="28"/>
              </w:rPr>
              <w:t>07</w:t>
            </w:r>
            <w:r w:rsidRPr="00B80E81">
              <w:rPr>
                <w:rFonts w:ascii="Monaco" w:eastAsiaTheme="minorEastAsia" w:hAnsi="Monaco" w:cs="BiauKai"/>
                <w:sz w:val="28"/>
                <w:szCs w:val="28"/>
              </w:rPr>
              <w:t>/</w:t>
            </w:r>
            <w:r w:rsidR="005D5430" w:rsidRPr="00B80E81">
              <w:rPr>
                <w:rFonts w:ascii="Monaco" w:eastAsiaTheme="minorEastAsia" w:hAnsi="Monaco" w:cs="BiauKai"/>
                <w:sz w:val="28"/>
                <w:szCs w:val="28"/>
              </w:rPr>
              <w:t>9</w:t>
            </w:r>
          </w:p>
        </w:tc>
      </w:tr>
      <w:tr w:rsidR="00BE221B" w:rsidRPr="00B80E81" w14:paraId="7F602150" w14:textId="77777777" w:rsidTr="00CF2FDE">
        <w:trPr>
          <w:trHeight w:val="720"/>
        </w:trPr>
        <w:tc>
          <w:tcPr>
            <w:tcW w:w="2505" w:type="dxa"/>
            <w:shd w:val="clear" w:color="auto" w:fill="BEBEBE"/>
          </w:tcPr>
          <w:p w14:paraId="40D96233" w14:textId="77777777" w:rsidR="00BE221B" w:rsidRPr="00B80E81" w:rsidRDefault="00BE221B" w:rsidP="008366E9">
            <w:pPr>
              <w:spacing w:before="34" w:line="240" w:lineRule="auto"/>
              <w:ind w:right="210"/>
              <w:rPr>
                <w:rFonts w:ascii="Monaco" w:eastAsia="BiauKai" w:hAnsi="Monaco" w:cs="BiauKai"/>
                <w:sz w:val="28"/>
                <w:szCs w:val="28"/>
              </w:rPr>
            </w:pPr>
            <w:r w:rsidRPr="00B80E81">
              <w:rPr>
                <w:rFonts w:ascii="Monaco" w:hAnsi="Monaco" w:cs="新細明體"/>
                <w:sz w:val="28"/>
                <w:szCs w:val="28"/>
              </w:rPr>
              <w:t>開發者</w:t>
            </w:r>
          </w:p>
        </w:tc>
        <w:tc>
          <w:tcPr>
            <w:tcW w:w="5149" w:type="dxa"/>
          </w:tcPr>
          <w:p w14:paraId="6E9904F5" w14:textId="798239F4" w:rsidR="00BE221B" w:rsidRPr="00B80E81" w:rsidRDefault="00EB5F50" w:rsidP="008366E9">
            <w:pPr>
              <w:spacing w:line="378" w:lineRule="auto"/>
              <w:rPr>
                <w:rFonts w:ascii="Monaco" w:eastAsia="BiauKai" w:hAnsi="Monaco" w:cs="BiauKai"/>
                <w:sz w:val="28"/>
                <w:szCs w:val="28"/>
              </w:rPr>
            </w:pPr>
            <w:r w:rsidRPr="00B80E81">
              <w:rPr>
                <w:rFonts w:ascii="Monaco" w:eastAsiaTheme="minorEastAsia" w:hAnsi="Monaco" w:cs="BiauKai"/>
                <w:sz w:val="28"/>
                <w:szCs w:val="28"/>
              </w:rPr>
              <w:t>J</w:t>
            </w:r>
            <w:r w:rsidRPr="00B80E81">
              <w:rPr>
                <w:rFonts w:ascii="Monaco" w:hAnsi="Monaco" w:cs="新細明體"/>
                <w:sz w:val="28"/>
                <w:szCs w:val="28"/>
              </w:rPr>
              <w:t>oe</w:t>
            </w:r>
          </w:p>
        </w:tc>
      </w:tr>
    </w:tbl>
    <w:p w14:paraId="25EAF313" w14:textId="77777777" w:rsidR="001E680B" w:rsidRPr="00B80E81" w:rsidRDefault="001E680B" w:rsidP="008366E9">
      <w:pPr>
        <w:rPr>
          <w:rFonts w:ascii="Monaco" w:hAnsi="Monaco"/>
        </w:rPr>
      </w:pPr>
    </w:p>
    <w:p w14:paraId="417BE0DE" w14:textId="77777777" w:rsidR="001E680B" w:rsidRPr="00B80E81" w:rsidRDefault="001E680B" w:rsidP="008366E9">
      <w:pPr>
        <w:rPr>
          <w:rFonts w:ascii="Monaco" w:hAnsi="Monaco"/>
        </w:rPr>
      </w:pPr>
    </w:p>
    <w:p w14:paraId="486E6AA2" w14:textId="77777777" w:rsidR="001E680B" w:rsidRPr="00B80E81" w:rsidRDefault="001E680B" w:rsidP="008366E9">
      <w:pPr>
        <w:rPr>
          <w:rFonts w:ascii="Monaco" w:hAnsi="Monaco"/>
        </w:rPr>
      </w:pPr>
    </w:p>
    <w:p w14:paraId="38FEC82C" w14:textId="77777777" w:rsidR="001705E1" w:rsidRPr="00B80E81" w:rsidRDefault="001705E1" w:rsidP="008366E9">
      <w:pPr>
        <w:rPr>
          <w:rFonts w:ascii="Monaco" w:hAnsi="Monaco"/>
        </w:rPr>
      </w:pPr>
    </w:p>
    <w:p w14:paraId="660321D5" w14:textId="77777777" w:rsidR="001705E1" w:rsidRPr="00B80E81" w:rsidRDefault="001705E1" w:rsidP="008366E9">
      <w:pPr>
        <w:rPr>
          <w:rFonts w:ascii="Monaco" w:hAnsi="Monaco"/>
        </w:rPr>
      </w:pPr>
    </w:p>
    <w:p w14:paraId="7B95FFEB" w14:textId="77777777" w:rsidR="001705E1" w:rsidRPr="00B80E81" w:rsidRDefault="001705E1" w:rsidP="008366E9">
      <w:pPr>
        <w:rPr>
          <w:rFonts w:ascii="Monaco" w:hAnsi="Monaco"/>
        </w:rPr>
      </w:pPr>
    </w:p>
    <w:p w14:paraId="2BA24219" w14:textId="77777777" w:rsidR="001705E1" w:rsidRPr="00B80E81" w:rsidRDefault="001705E1" w:rsidP="008366E9">
      <w:pPr>
        <w:rPr>
          <w:rFonts w:ascii="Monaco" w:hAnsi="Monaco"/>
        </w:rPr>
      </w:pPr>
    </w:p>
    <w:p w14:paraId="715788FD" w14:textId="2135C598" w:rsidR="00730EC7" w:rsidRPr="00B80E81" w:rsidRDefault="00790D68" w:rsidP="008366E9">
      <w:pPr>
        <w:pStyle w:val="TableTxt-1"/>
        <w:rPr>
          <w:rFonts w:ascii="Monaco" w:eastAsiaTheme="minorEastAsia" w:hAnsi="Monaco"/>
        </w:rPr>
      </w:pPr>
      <w:r w:rsidRPr="00B80E81">
        <w:rPr>
          <w:rFonts w:ascii="Monaco" w:eastAsiaTheme="minorEastAsia" w:hAnsi="Monaco"/>
          <w:noProof/>
        </w:rPr>
        <w:drawing>
          <wp:inline distT="0" distB="0" distL="0" distR="0" wp14:anchorId="35EC45A4" wp14:editId="443869A9">
            <wp:extent cx="2139700" cy="701042"/>
            <wp:effectExtent l="0" t="0" r="0" b="0"/>
            <wp:docPr id="9" name="圖片 8" descr="GBR_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R_logo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700" cy="7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564F" w14:textId="77777777" w:rsidR="003D6D4F" w:rsidRPr="00B80E81" w:rsidRDefault="003D6D4F" w:rsidP="008366E9">
      <w:pPr>
        <w:rPr>
          <w:rFonts w:ascii="Monaco" w:hAnsi="Monaco"/>
        </w:rPr>
        <w:sectPr w:rsidR="003D6D4F" w:rsidRPr="00B80E81" w:rsidSect="00D36E8D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10EED0B" w14:textId="77777777" w:rsidR="003D6D4F" w:rsidRPr="00B80E81" w:rsidRDefault="003D6D4F" w:rsidP="008366E9">
      <w:pPr>
        <w:rPr>
          <w:rFonts w:ascii="Monaco" w:hAnsi="Monaco"/>
        </w:rPr>
      </w:pPr>
      <w:r w:rsidRPr="00B80E81">
        <w:rPr>
          <w:rFonts w:ascii="Monaco" w:hAnsi="Monaco"/>
        </w:rPr>
        <w:lastRenderedPageBreak/>
        <w:t xml:space="preserve">Revision </w:t>
      </w:r>
      <w:r w:rsidR="00334BB1" w:rsidRPr="00B80E81">
        <w:rPr>
          <w:rFonts w:ascii="Monaco" w:hAnsi="Monaco"/>
        </w:rPr>
        <w:t>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31"/>
        <w:gridCol w:w="1417"/>
        <w:gridCol w:w="4717"/>
        <w:gridCol w:w="1431"/>
      </w:tblGrid>
      <w:tr w:rsidR="00E16F58" w:rsidRPr="00B80E81" w14:paraId="732AE8B5" w14:textId="77777777" w:rsidTr="00334BB1">
        <w:trPr>
          <w:trHeight w:val="623"/>
        </w:trPr>
        <w:tc>
          <w:tcPr>
            <w:tcW w:w="743" w:type="dxa"/>
            <w:shd w:val="clear" w:color="auto" w:fill="D9D9D9" w:themeFill="background1" w:themeFillShade="D9"/>
          </w:tcPr>
          <w:p w14:paraId="54A87864" w14:textId="77777777" w:rsidR="00334BB1" w:rsidRPr="00B80E81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  <w:r w:rsidRPr="00B80E81">
              <w:rPr>
                <w:rFonts w:ascii="Monaco" w:eastAsiaTheme="minorEastAsia" w:hAnsi="Monaco"/>
              </w:rPr>
              <w:t>Rev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14:paraId="5E1F7369" w14:textId="77777777" w:rsidR="00334BB1" w:rsidRPr="00B80E81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  <w:r w:rsidRPr="00B80E81">
              <w:rPr>
                <w:rFonts w:ascii="Monaco" w:eastAsiaTheme="minorEastAsia" w:hAnsi="Monaco"/>
              </w:rPr>
              <w:t>Date</w:t>
            </w:r>
          </w:p>
        </w:tc>
        <w:tc>
          <w:tcPr>
            <w:tcW w:w="4957" w:type="dxa"/>
            <w:shd w:val="clear" w:color="auto" w:fill="D9D9D9" w:themeFill="background1" w:themeFillShade="D9"/>
          </w:tcPr>
          <w:p w14:paraId="779B703D" w14:textId="77777777" w:rsidR="00334BB1" w:rsidRPr="00B80E81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  <w:r w:rsidRPr="00B80E81">
              <w:rPr>
                <w:rFonts w:ascii="Monaco" w:eastAsiaTheme="minorEastAsia" w:hAnsi="Monaco"/>
              </w:rPr>
              <w:t>Description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14:paraId="212DBFFC" w14:textId="77777777" w:rsidR="00334BB1" w:rsidRPr="00B80E81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  <w:r w:rsidRPr="00B80E81">
              <w:rPr>
                <w:rFonts w:ascii="Monaco" w:eastAsiaTheme="minorEastAsia" w:hAnsi="Monaco"/>
              </w:rPr>
              <w:t>Author</w:t>
            </w:r>
          </w:p>
        </w:tc>
      </w:tr>
      <w:tr w:rsidR="00E16F58" w:rsidRPr="00B80E81" w14:paraId="1F1C0EA1" w14:textId="77777777" w:rsidTr="00334BB1">
        <w:trPr>
          <w:trHeight w:val="623"/>
        </w:trPr>
        <w:tc>
          <w:tcPr>
            <w:tcW w:w="743" w:type="dxa"/>
          </w:tcPr>
          <w:p w14:paraId="502E5081" w14:textId="77777777" w:rsidR="00334BB1" w:rsidRPr="00B80E81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  <w:r w:rsidRPr="00B80E81">
              <w:rPr>
                <w:rFonts w:ascii="Monaco" w:hAnsi="Monaco"/>
              </w:rPr>
              <w:t>1.</w:t>
            </w:r>
            <w:r w:rsidRPr="00B80E81">
              <w:rPr>
                <w:rFonts w:ascii="Monaco" w:eastAsiaTheme="minorEastAsia" w:hAnsi="Monaco"/>
              </w:rPr>
              <w:t>0</w:t>
            </w:r>
          </w:p>
        </w:tc>
        <w:tc>
          <w:tcPr>
            <w:tcW w:w="1354" w:type="dxa"/>
          </w:tcPr>
          <w:p w14:paraId="1BD33C4F" w14:textId="70084CFA" w:rsidR="00334BB1" w:rsidRPr="00A76EA2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  <w:r w:rsidRPr="00B80E81">
              <w:rPr>
                <w:rFonts w:ascii="Monaco" w:hAnsi="Monaco"/>
              </w:rPr>
              <w:t>20</w:t>
            </w:r>
            <w:r w:rsidR="00E16F58" w:rsidRPr="00B80E81">
              <w:rPr>
                <w:rFonts w:ascii="Monaco" w:hAnsi="Monaco"/>
              </w:rPr>
              <w:t>2</w:t>
            </w:r>
            <w:r w:rsidR="00A76EA2" w:rsidRPr="00A76EA2">
              <w:rPr>
                <w:rFonts w:ascii="Monaco" w:hAnsi="Monaco" w:hint="eastAsia"/>
              </w:rPr>
              <w:t>4</w:t>
            </w:r>
            <w:r w:rsidRPr="00B80E81">
              <w:rPr>
                <w:rFonts w:ascii="Monaco" w:hAnsi="Monaco"/>
              </w:rPr>
              <w:t>/</w:t>
            </w:r>
            <w:r w:rsidR="00A76EA2" w:rsidRPr="00A76EA2">
              <w:rPr>
                <w:rFonts w:ascii="Monaco" w:hAnsi="Monaco" w:hint="eastAsia"/>
              </w:rPr>
              <w:t>07</w:t>
            </w:r>
            <w:r w:rsidRPr="00B80E81">
              <w:rPr>
                <w:rFonts w:ascii="Monaco" w:hAnsi="Monaco"/>
              </w:rPr>
              <w:t>/</w:t>
            </w:r>
            <w:r w:rsidR="00A76EA2" w:rsidRPr="00A76EA2">
              <w:rPr>
                <w:rFonts w:ascii="Monaco" w:hAnsi="Monaco" w:hint="eastAsia"/>
              </w:rPr>
              <w:t>09</w:t>
            </w:r>
          </w:p>
        </w:tc>
        <w:tc>
          <w:tcPr>
            <w:tcW w:w="4957" w:type="dxa"/>
          </w:tcPr>
          <w:p w14:paraId="11BD5534" w14:textId="19DC0826" w:rsidR="00334BB1" w:rsidRPr="00B80E81" w:rsidRDefault="00C22C6D" w:rsidP="008366E9">
            <w:pPr>
              <w:pStyle w:val="TableTxt-1"/>
              <w:rPr>
                <w:rFonts w:ascii="Monaco" w:eastAsiaTheme="minorEastAsia" w:hAnsi="Monaco"/>
              </w:rPr>
            </w:pPr>
            <w:r w:rsidRPr="00B80E81">
              <w:rPr>
                <w:rFonts w:ascii="Monaco" w:eastAsiaTheme="minorEastAsia" w:hAnsi="Monaco"/>
              </w:rPr>
              <w:t xml:space="preserve">First version of </w:t>
            </w:r>
            <w:r w:rsidR="00A76EA2">
              <w:rPr>
                <w:rFonts w:ascii="Monaco" w:eastAsiaTheme="minorEastAsia" w:hAnsi="Monaco" w:hint="eastAsia"/>
              </w:rPr>
              <w:t>Release</w:t>
            </w:r>
          </w:p>
        </w:tc>
        <w:tc>
          <w:tcPr>
            <w:tcW w:w="1468" w:type="dxa"/>
          </w:tcPr>
          <w:p w14:paraId="277A6FB4" w14:textId="600F5A3F" w:rsidR="00334BB1" w:rsidRPr="00B80E81" w:rsidRDefault="00EB5F50" w:rsidP="008366E9">
            <w:pPr>
              <w:pStyle w:val="TableTxt-1"/>
              <w:rPr>
                <w:rFonts w:ascii="Monaco" w:eastAsiaTheme="minorEastAsia" w:hAnsi="Monaco"/>
              </w:rPr>
            </w:pPr>
            <w:r w:rsidRPr="00B80E81">
              <w:rPr>
                <w:rFonts w:ascii="Monaco" w:eastAsiaTheme="minorEastAsia" w:hAnsi="Monaco"/>
              </w:rPr>
              <w:t>Joe</w:t>
            </w:r>
          </w:p>
        </w:tc>
      </w:tr>
      <w:tr w:rsidR="00E16F58" w:rsidRPr="00B80E81" w14:paraId="02C1435B" w14:textId="77777777" w:rsidTr="00334BB1">
        <w:trPr>
          <w:trHeight w:val="623"/>
        </w:trPr>
        <w:tc>
          <w:tcPr>
            <w:tcW w:w="743" w:type="dxa"/>
          </w:tcPr>
          <w:p w14:paraId="1269FFD9" w14:textId="3AAE96D9" w:rsidR="00334BB1" w:rsidRPr="00B80E81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</w:p>
        </w:tc>
        <w:tc>
          <w:tcPr>
            <w:tcW w:w="1354" w:type="dxa"/>
          </w:tcPr>
          <w:p w14:paraId="0788D4A5" w14:textId="23C0E8C5" w:rsidR="00334BB1" w:rsidRPr="00B80E81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</w:p>
        </w:tc>
        <w:tc>
          <w:tcPr>
            <w:tcW w:w="4957" w:type="dxa"/>
          </w:tcPr>
          <w:p w14:paraId="1EA840A2" w14:textId="2C0A5739" w:rsidR="00C22C6D" w:rsidRPr="00B80E81" w:rsidRDefault="00C22C6D" w:rsidP="008366E9">
            <w:pPr>
              <w:pStyle w:val="TableTxt-1"/>
              <w:rPr>
                <w:rFonts w:ascii="Monaco" w:eastAsiaTheme="minorEastAsia" w:hAnsi="Monaco"/>
              </w:rPr>
            </w:pPr>
          </w:p>
        </w:tc>
        <w:tc>
          <w:tcPr>
            <w:tcW w:w="1468" w:type="dxa"/>
          </w:tcPr>
          <w:p w14:paraId="37C45A19" w14:textId="480612C1" w:rsidR="00334BB1" w:rsidRPr="00B80E81" w:rsidRDefault="00334BB1" w:rsidP="008366E9">
            <w:pPr>
              <w:pStyle w:val="TableTxt-1"/>
              <w:rPr>
                <w:rFonts w:ascii="Monaco" w:eastAsiaTheme="minorEastAsia" w:hAnsi="Monaco"/>
              </w:rPr>
            </w:pPr>
          </w:p>
        </w:tc>
      </w:tr>
    </w:tbl>
    <w:p w14:paraId="4B41BE78" w14:textId="77777777" w:rsidR="00730EC7" w:rsidRPr="00B80E81" w:rsidRDefault="00730EC7" w:rsidP="008366E9">
      <w:pPr>
        <w:rPr>
          <w:rFonts w:ascii="Monaco" w:hAnsi="Monaco"/>
        </w:rPr>
      </w:pPr>
    </w:p>
    <w:p w14:paraId="3434D538" w14:textId="77777777" w:rsidR="00730EC7" w:rsidRPr="00B80E81" w:rsidRDefault="00730EC7" w:rsidP="008366E9">
      <w:pPr>
        <w:rPr>
          <w:rFonts w:ascii="Monaco" w:hAnsi="Monaco"/>
        </w:rPr>
      </w:pPr>
    </w:p>
    <w:p w14:paraId="69E484BB" w14:textId="77777777" w:rsidR="00730EC7" w:rsidRPr="00B80E81" w:rsidRDefault="00730EC7" w:rsidP="008366E9">
      <w:pPr>
        <w:rPr>
          <w:rFonts w:ascii="Monaco" w:hAnsi="Monaco"/>
        </w:rPr>
      </w:pPr>
    </w:p>
    <w:p w14:paraId="63D4385F" w14:textId="229E9F19" w:rsidR="001B6888" w:rsidRPr="00B80E81" w:rsidRDefault="00730EC7" w:rsidP="008366E9">
      <w:pPr>
        <w:rPr>
          <w:rFonts w:ascii="Monaco" w:hAnsi="Monaco"/>
          <w:sz w:val="40"/>
          <w:szCs w:val="40"/>
        </w:rPr>
      </w:pPr>
      <w:r w:rsidRPr="00B80E81">
        <w:rPr>
          <w:rFonts w:ascii="Monaco" w:hAnsi="Monaco"/>
        </w:rPr>
        <w:br w:type="page"/>
      </w:r>
      <w:r w:rsidR="001B6888" w:rsidRPr="00B80E81">
        <w:rPr>
          <w:rFonts w:ascii="Monaco" w:hAnsi="Monaco"/>
          <w:sz w:val="40"/>
          <w:szCs w:val="40"/>
        </w:rPr>
        <w:lastRenderedPageBreak/>
        <w:t>Index</w:t>
      </w:r>
    </w:p>
    <w:p w14:paraId="2FC916B9" w14:textId="4EF1B20D" w:rsidR="00FF3695" w:rsidRDefault="004771C2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 w:val="24"/>
          <w14:ligatures w14:val="standardContextual"/>
        </w:rPr>
      </w:pPr>
      <w:r w:rsidRPr="00B80E81">
        <w:rPr>
          <w:rFonts w:ascii="Monaco" w:hAnsi="Monaco"/>
        </w:rPr>
        <w:fldChar w:fldCharType="begin"/>
      </w:r>
      <w:r w:rsidR="001B6888" w:rsidRPr="00B80E81">
        <w:rPr>
          <w:rFonts w:ascii="Monaco" w:hAnsi="Monaco"/>
        </w:rPr>
        <w:instrText xml:space="preserve"> TOC \o "1-3" \h \z \u </w:instrText>
      </w:r>
      <w:r w:rsidRPr="00B80E81">
        <w:rPr>
          <w:rFonts w:ascii="Monaco" w:hAnsi="Monaco"/>
        </w:rPr>
        <w:fldChar w:fldCharType="separate"/>
      </w:r>
      <w:hyperlink w:anchor="_Toc163565462" w:history="1">
        <w:r w:rsidR="00FF3695" w:rsidRPr="007C51EE">
          <w:rPr>
            <w:rStyle w:val="a5"/>
            <w:rFonts w:ascii="Monaco" w:hAnsi="Monaco"/>
            <w:noProof/>
          </w:rPr>
          <w:t>[</w:t>
        </w:r>
        <w:r w:rsidR="00FF3695" w:rsidRPr="007C51EE">
          <w:rPr>
            <w:rStyle w:val="a5"/>
            <w:rFonts w:ascii="Monaco" w:hAnsi="Monaco" w:hint="eastAsia"/>
            <w:noProof/>
          </w:rPr>
          <w:t>獨立應用</w:t>
        </w:r>
        <w:r w:rsidR="00FF3695" w:rsidRPr="007C51EE">
          <w:rPr>
            <w:rStyle w:val="a5"/>
            <w:rFonts w:ascii="Monaco" w:hAnsi="Monaco"/>
            <w:noProof/>
          </w:rPr>
          <w:t>] ESG</w:t>
        </w:r>
        <w:r w:rsidR="00FF3695" w:rsidRPr="007C51EE">
          <w:rPr>
            <w:rStyle w:val="a5"/>
            <w:rFonts w:ascii="Monaco" w:hAnsi="Monaco" w:hint="eastAsia"/>
            <w:noProof/>
          </w:rPr>
          <w:t>網頁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_Toc163565462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</w:t>
        </w:r>
        <w:r w:rsidR="00FF3695">
          <w:rPr>
            <w:noProof/>
            <w:webHidden/>
          </w:rPr>
          <w:fldChar w:fldCharType="end"/>
        </w:r>
      </w:hyperlink>
    </w:p>
    <w:p w14:paraId="50799312" w14:textId="55781803" w:rsidR="00FF3695" w:rsidRDefault="00000000">
      <w:pPr>
        <w:pStyle w:val="12"/>
        <w:tabs>
          <w:tab w:val="left" w:pos="480"/>
          <w:tab w:val="right" w:leader="dot" w:pos="8296"/>
        </w:tabs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63" w:history="1">
        <w:r w:rsidR="00FF3695" w:rsidRPr="007C51EE">
          <w:rPr>
            <w:rStyle w:val="a5"/>
            <w:rFonts w:ascii="Segoe UI" w:hAnsi="Segoe UI" w:cs="Segoe UI"/>
            <w:noProof/>
          </w:rPr>
          <w:t>1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ascii="Monaco" w:hAnsi="Monaco" w:hint="eastAsia"/>
            <w:noProof/>
          </w:rPr>
          <w:t>系統模型與架構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_Toc163565463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</w:t>
        </w:r>
        <w:r w:rsidR="00FF3695">
          <w:rPr>
            <w:noProof/>
            <w:webHidden/>
          </w:rPr>
          <w:fldChar w:fldCharType="end"/>
        </w:r>
      </w:hyperlink>
    </w:p>
    <w:p w14:paraId="630BE78A" w14:textId="12CC8119" w:rsidR="00FF3695" w:rsidRDefault="00000000">
      <w:pPr>
        <w:pStyle w:val="21"/>
        <w:tabs>
          <w:tab w:val="right" w:leader="dot" w:pos="8296"/>
        </w:tabs>
        <w:ind w:left="4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64" w:history="1">
        <w:r w:rsidR="00FF3695" w:rsidRPr="007C51EE">
          <w:rPr>
            <w:rStyle w:val="a5"/>
            <w:rFonts w:ascii="Monaco" w:hAnsi="Monaco" w:hint="eastAsia"/>
            <w:noProof/>
          </w:rPr>
          <w:t>系統結構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_Toc163565464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</w:t>
        </w:r>
        <w:r w:rsidR="00FF3695">
          <w:rPr>
            <w:noProof/>
            <w:webHidden/>
          </w:rPr>
          <w:fldChar w:fldCharType="end"/>
        </w:r>
      </w:hyperlink>
    </w:p>
    <w:p w14:paraId="5ABE7658" w14:textId="61D1C6D4" w:rsidR="00FF3695" w:rsidRDefault="00000000">
      <w:pPr>
        <w:pStyle w:val="21"/>
        <w:tabs>
          <w:tab w:val="right" w:leader="dot" w:pos="8296"/>
        </w:tabs>
        <w:ind w:left="4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65" w:history="1">
        <w:r w:rsidR="00FF3695" w:rsidRPr="007C51EE">
          <w:rPr>
            <w:rStyle w:val="a5"/>
            <w:rFonts w:ascii="Monaco" w:hAnsi="Monaco" w:hint="eastAsia"/>
            <w:noProof/>
          </w:rPr>
          <w:t>大綱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_Toc163565465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2</w:t>
        </w:r>
        <w:r w:rsidR="00FF3695">
          <w:rPr>
            <w:noProof/>
            <w:webHidden/>
          </w:rPr>
          <w:fldChar w:fldCharType="end"/>
        </w:r>
      </w:hyperlink>
    </w:p>
    <w:p w14:paraId="57CEE64F" w14:textId="3C05DD23" w:rsidR="00FF3695" w:rsidRDefault="00000000">
      <w:pPr>
        <w:pStyle w:val="12"/>
        <w:tabs>
          <w:tab w:val="left" w:pos="480"/>
          <w:tab w:val="right" w:leader="dot" w:pos="8296"/>
        </w:tabs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66" w:history="1">
        <w:r w:rsidR="00FF3695" w:rsidRPr="007C51EE">
          <w:rPr>
            <w:rStyle w:val="a5"/>
            <w:rFonts w:ascii="Segoe UI" w:hAnsi="Segoe UI" w:cs="Segoe UI"/>
            <w:noProof/>
          </w:rPr>
          <w:t>2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ascii="Monaco" w:hAnsi="Monaco" w:hint="eastAsia"/>
            <w:noProof/>
          </w:rPr>
          <w:t>資料庫配置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_Toc163565466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3</w:t>
        </w:r>
        <w:r w:rsidR="00FF3695">
          <w:rPr>
            <w:noProof/>
            <w:webHidden/>
          </w:rPr>
          <w:fldChar w:fldCharType="end"/>
        </w:r>
      </w:hyperlink>
    </w:p>
    <w:p w14:paraId="37664475" w14:textId="5776D916" w:rsidR="00FF3695" w:rsidRDefault="00000000">
      <w:pPr>
        <w:pStyle w:val="21"/>
        <w:tabs>
          <w:tab w:val="left" w:pos="1440"/>
          <w:tab w:val="right" w:leader="dot" w:pos="8296"/>
        </w:tabs>
        <w:ind w:left="4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67" w:history="1">
        <w:r w:rsidR="00FF3695" w:rsidRPr="007C51EE">
          <w:rPr>
            <w:rStyle w:val="a5"/>
            <w:rFonts w:ascii="Segoe UI" w:hAnsi="Segoe UI" w:cs="Segoe UI"/>
            <w:noProof/>
          </w:rPr>
          <w:t>2.1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ascii="Monaco" w:hAnsi="Monaco" w:hint="eastAsia"/>
            <w:noProof/>
          </w:rPr>
          <w:t>身分驗證業務流程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_Toc163565467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3</w:t>
        </w:r>
        <w:r w:rsidR="00FF3695">
          <w:rPr>
            <w:noProof/>
            <w:webHidden/>
          </w:rPr>
          <w:fldChar w:fldCharType="end"/>
        </w:r>
      </w:hyperlink>
    </w:p>
    <w:p w14:paraId="695D1B96" w14:textId="7D507DED" w:rsidR="00FF3695" w:rsidRDefault="00000000">
      <w:pPr>
        <w:pStyle w:val="21"/>
        <w:tabs>
          <w:tab w:val="left" w:pos="1440"/>
          <w:tab w:val="right" w:leader="dot" w:pos="8296"/>
        </w:tabs>
        <w:ind w:left="4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68" w:history="1">
        <w:r w:rsidR="00FF3695" w:rsidRPr="007C51EE">
          <w:rPr>
            <w:rStyle w:val="a5"/>
            <w:rFonts w:ascii="Segoe UI" w:hAnsi="Segoe UI" w:cs="Segoe UI"/>
            <w:noProof/>
          </w:rPr>
          <w:t>2.2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ascii="Monaco" w:hAnsi="Monaco"/>
            <w:noProof/>
          </w:rPr>
          <w:t xml:space="preserve">ESG </w:t>
        </w:r>
        <w:r w:rsidR="00FF3695" w:rsidRPr="007C51EE">
          <w:rPr>
            <w:rStyle w:val="a5"/>
            <w:rFonts w:ascii="Monaco" w:hAnsi="Monaco" w:hint="eastAsia"/>
            <w:noProof/>
          </w:rPr>
          <w:t>登入資料庫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_Toc163565468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4</w:t>
        </w:r>
        <w:r w:rsidR="00FF3695">
          <w:rPr>
            <w:noProof/>
            <w:webHidden/>
          </w:rPr>
          <w:fldChar w:fldCharType="end"/>
        </w:r>
      </w:hyperlink>
    </w:p>
    <w:p w14:paraId="33F83697" w14:textId="2C568C57" w:rsidR="00FF3695" w:rsidRDefault="00000000">
      <w:pPr>
        <w:pStyle w:val="21"/>
        <w:tabs>
          <w:tab w:val="left" w:pos="1440"/>
          <w:tab w:val="right" w:leader="dot" w:pos="8296"/>
        </w:tabs>
        <w:ind w:left="4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69" w:history="1">
        <w:r w:rsidR="00FF3695" w:rsidRPr="007C51EE">
          <w:rPr>
            <w:rStyle w:val="a5"/>
            <w:rFonts w:ascii="Segoe UI" w:hAnsi="Segoe UI" w:cs="Segoe UI"/>
            <w:noProof/>
          </w:rPr>
          <w:t>2.3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ascii="Monaco" w:hAnsi="Monaco"/>
            <w:noProof/>
          </w:rPr>
          <w:t xml:space="preserve">ESG </w:t>
        </w:r>
        <w:r w:rsidR="00FF3695" w:rsidRPr="007C51EE">
          <w:rPr>
            <w:rStyle w:val="a5"/>
            <w:rFonts w:ascii="Monaco" w:hAnsi="Monaco" w:hint="eastAsia"/>
            <w:noProof/>
          </w:rPr>
          <w:t>集團資料庫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_Toc163565469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4</w:t>
        </w:r>
        <w:r w:rsidR="00FF3695">
          <w:rPr>
            <w:noProof/>
            <w:webHidden/>
          </w:rPr>
          <w:fldChar w:fldCharType="end"/>
        </w:r>
      </w:hyperlink>
    </w:p>
    <w:p w14:paraId="54530450" w14:textId="5C86A366" w:rsidR="00FF3695" w:rsidRDefault="00000000">
      <w:pPr>
        <w:pStyle w:val="21"/>
        <w:tabs>
          <w:tab w:val="left" w:pos="1440"/>
          <w:tab w:val="right" w:leader="dot" w:pos="8296"/>
        </w:tabs>
        <w:ind w:left="4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70" w:history="1">
        <w:r w:rsidR="00FF3695" w:rsidRPr="007C51EE">
          <w:rPr>
            <w:rStyle w:val="a5"/>
            <w:rFonts w:ascii="Segoe UI" w:hAnsi="Segoe UI" w:cs="Segoe UI"/>
            <w:noProof/>
          </w:rPr>
          <w:t>2.4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資料關聯圖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_Toc163565470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5</w:t>
        </w:r>
        <w:r w:rsidR="00FF3695">
          <w:rPr>
            <w:noProof/>
            <w:webHidden/>
          </w:rPr>
          <w:fldChar w:fldCharType="end"/>
        </w:r>
      </w:hyperlink>
    </w:p>
    <w:p w14:paraId="0FD95984" w14:textId="4F1DABAD" w:rsidR="00FF3695" w:rsidRDefault="00000000">
      <w:pPr>
        <w:pStyle w:val="12"/>
        <w:tabs>
          <w:tab w:val="left" w:pos="480"/>
          <w:tab w:val="right" w:leader="dot" w:pos="8296"/>
        </w:tabs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71" w:history="1">
        <w:r w:rsidR="00FF3695" w:rsidRPr="007C51EE">
          <w:rPr>
            <w:rStyle w:val="a5"/>
            <w:rFonts w:ascii="Segoe UI" w:hAnsi="Segoe UI" w:cs="Segoe UI"/>
            <w:noProof/>
          </w:rPr>
          <w:t>3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ascii="Monaco" w:hAnsi="Monaco" w:hint="eastAsia"/>
            <w:noProof/>
          </w:rPr>
          <w:t>登入資料庫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_Toc163565471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8</w:t>
        </w:r>
        <w:r w:rsidR="00FF3695">
          <w:rPr>
            <w:noProof/>
            <w:webHidden/>
          </w:rPr>
          <w:fldChar w:fldCharType="end"/>
        </w:r>
      </w:hyperlink>
    </w:p>
    <w:p w14:paraId="204BD860" w14:textId="32D51406" w:rsidR="00FF3695" w:rsidRDefault="00000000">
      <w:pPr>
        <w:pStyle w:val="21"/>
        <w:tabs>
          <w:tab w:val="left" w:pos="1440"/>
          <w:tab w:val="right" w:leader="dot" w:pos="8296"/>
        </w:tabs>
        <w:ind w:left="4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72" w:history="1">
        <w:r w:rsidR="00FF3695" w:rsidRPr="007C51EE">
          <w:rPr>
            <w:rStyle w:val="a5"/>
            <w:rFonts w:ascii="Segoe UI" w:hAnsi="Segoe UI" w:cs="Segoe UI"/>
            <w:noProof/>
          </w:rPr>
          <w:t>3.1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登入用戶</w:t>
        </w:r>
        <w:r w:rsidR="00FF3695" w:rsidRPr="007C51EE">
          <w:rPr>
            <w:rStyle w:val="a5"/>
            <w:noProof/>
          </w:rPr>
          <w:t>(LoginUser)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_Toc163565472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8</w:t>
        </w:r>
        <w:r w:rsidR="00FF3695">
          <w:rPr>
            <w:noProof/>
            <w:webHidden/>
          </w:rPr>
          <w:fldChar w:fldCharType="end"/>
        </w:r>
      </w:hyperlink>
    </w:p>
    <w:p w14:paraId="18B88FED" w14:textId="0B89F882" w:rsidR="00FF3695" w:rsidRDefault="00000000">
      <w:pPr>
        <w:pStyle w:val="21"/>
        <w:tabs>
          <w:tab w:val="left" w:pos="1440"/>
          <w:tab w:val="right" w:leader="dot" w:pos="8296"/>
        </w:tabs>
        <w:ind w:left="4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73" w:history="1">
        <w:r w:rsidR="00FF3695" w:rsidRPr="007C51EE">
          <w:rPr>
            <w:rStyle w:val="a5"/>
            <w:rFonts w:ascii="Segoe UI" w:hAnsi="Segoe UI" w:cs="Segoe UI"/>
            <w:noProof/>
          </w:rPr>
          <w:t>3.2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集團</w:t>
        </w:r>
        <w:r w:rsidR="00FF3695" w:rsidRPr="007C51EE">
          <w:rPr>
            <w:rStyle w:val="a5"/>
            <w:noProof/>
          </w:rPr>
          <w:t>(Corporate)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_Toc163565473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8</w:t>
        </w:r>
        <w:r w:rsidR="00FF3695">
          <w:rPr>
            <w:noProof/>
            <w:webHidden/>
          </w:rPr>
          <w:fldChar w:fldCharType="end"/>
        </w:r>
      </w:hyperlink>
    </w:p>
    <w:p w14:paraId="7B7641A6" w14:textId="2826D4C1" w:rsidR="00FF3695" w:rsidRDefault="00000000">
      <w:pPr>
        <w:pStyle w:val="21"/>
        <w:tabs>
          <w:tab w:val="left" w:pos="1440"/>
          <w:tab w:val="right" w:leader="dot" w:pos="8296"/>
        </w:tabs>
        <w:ind w:left="4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74" w:history="1">
        <w:r w:rsidR="00FF3695" w:rsidRPr="007C51EE">
          <w:rPr>
            <w:rStyle w:val="a5"/>
            <w:rFonts w:ascii="Segoe UI" w:hAnsi="Segoe UI" w:cs="Segoe UI"/>
            <w:noProof/>
          </w:rPr>
          <w:t>3.3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產業分類代碼</w:t>
        </w:r>
        <w:r w:rsidR="00FF3695" w:rsidRPr="007C51EE">
          <w:rPr>
            <w:rStyle w:val="a5"/>
            <w:noProof/>
          </w:rPr>
          <w:t>(SicCode)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_Toc163565474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9</w:t>
        </w:r>
        <w:r w:rsidR="00FF3695">
          <w:rPr>
            <w:noProof/>
            <w:webHidden/>
          </w:rPr>
          <w:fldChar w:fldCharType="end"/>
        </w:r>
      </w:hyperlink>
    </w:p>
    <w:p w14:paraId="02C1733F" w14:textId="69E6BF49" w:rsidR="00FF3695" w:rsidRDefault="00000000">
      <w:pPr>
        <w:pStyle w:val="21"/>
        <w:tabs>
          <w:tab w:val="left" w:pos="1440"/>
          <w:tab w:val="right" w:leader="dot" w:pos="8296"/>
        </w:tabs>
        <w:ind w:left="4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75" w:history="1">
        <w:r w:rsidR="00FF3695" w:rsidRPr="007C51EE">
          <w:rPr>
            <w:rStyle w:val="a5"/>
            <w:rFonts w:ascii="Segoe UI" w:hAnsi="Segoe UI" w:cs="Segoe UI"/>
            <w:noProof/>
          </w:rPr>
          <w:t>3.4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語言</w:t>
        </w:r>
        <w:r w:rsidR="00FF3695" w:rsidRPr="007C51EE">
          <w:rPr>
            <w:rStyle w:val="a5"/>
            <w:noProof/>
          </w:rPr>
          <w:t>(Language)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_Toc163565475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9</w:t>
        </w:r>
        <w:r w:rsidR="00FF3695">
          <w:rPr>
            <w:noProof/>
            <w:webHidden/>
          </w:rPr>
          <w:fldChar w:fldCharType="end"/>
        </w:r>
      </w:hyperlink>
    </w:p>
    <w:p w14:paraId="526EE7C4" w14:textId="1E1D252B" w:rsidR="00FF3695" w:rsidRDefault="00000000">
      <w:pPr>
        <w:pStyle w:val="12"/>
        <w:tabs>
          <w:tab w:val="left" w:pos="480"/>
          <w:tab w:val="right" w:leader="dot" w:pos="8296"/>
        </w:tabs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76" w:history="1">
        <w:r w:rsidR="00FF3695" w:rsidRPr="007C51EE">
          <w:rPr>
            <w:rStyle w:val="a5"/>
            <w:rFonts w:ascii="Segoe UI" w:hAnsi="Segoe UI" w:cs="Segoe UI"/>
            <w:noProof/>
          </w:rPr>
          <w:t>4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集團資料庫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_Toc163565476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10</w:t>
        </w:r>
        <w:r w:rsidR="00FF3695">
          <w:rPr>
            <w:noProof/>
            <w:webHidden/>
          </w:rPr>
          <w:fldChar w:fldCharType="end"/>
        </w:r>
      </w:hyperlink>
    </w:p>
    <w:p w14:paraId="03BE26AC" w14:textId="6A55A229" w:rsidR="00FF3695" w:rsidRDefault="00000000">
      <w:pPr>
        <w:pStyle w:val="21"/>
        <w:tabs>
          <w:tab w:val="left" w:pos="1440"/>
          <w:tab w:val="right" w:leader="dot" w:pos="8296"/>
        </w:tabs>
        <w:ind w:left="4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77" w:history="1">
        <w:r w:rsidR="00FF3695" w:rsidRPr="007C51EE">
          <w:rPr>
            <w:rStyle w:val="a5"/>
            <w:rFonts w:ascii="Segoe UI" w:hAnsi="Segoe UI" w:cs="Segoe UI"/>
            <w:noProof/>
          </w:rPr>
          <w:t>4.1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ascii="Monaco" w:hAnsi="Monaco" w:hint="eastAsia"/>
            <w:noProof/>
            <w:shd w:val="clear" w:color="auto" w:fill="F7F7F8"/>
          </w:rPr>
          <w:t>集團公司資料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_Toc163565477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10</w:t>
        </w:r>
        <w:r w:rsidR="00FF3695">
          <w:rPr>
            <w:noProof/>
            <w:webHidden/>
          </w:rPr>
          <w:fldChar w:fldCharType="end"/>
        </w:r>
      </w:hyperlink>
    </w:p>
    <w:p w14:paraId="30DE3E25" w14:textId="59D9114D" w:rsidR="00FF3695" w:rsidRDefault="00000000">
      <w:pPr>
        <w:pStyle w:val="31"/>
        <w:tabs>
          <w:tab w:val="left" w:pos="1920"/>
          <w:tab w:val="right" w:leader="dot" w:pos="8296"/>
        </w:tabs>
        <w:ind w:left="8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78" w:history="1">
        <w:r w:rsidR="00FF3695" w:rsidRPr="007C51EE">
          <w:rPr>
            <w:rStyle w:val="a5"/>
            <w:rFonts w:ascii="Segoe UI" w:hAnsi="Segoe UI" w:cs="Segoe UI"/>
            <w:noProof/>
          </w:rPr>
          <w:t>4.1.1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公司</w:t>
        </w:r>
        <w:r w:rsidR="00FF3695" w:rsidRPr="007C51EE">
          <w:rPr>
            <w:rStyle w:val="a5"/>
            <w:noProof/>
          </w:rPr>
          <w:t>(Company)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_Toc163565478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10</w:t>
        </w:r>
        <w:r w:rsidR="00FF3695">
          <w:rPr>
            <w:noProof/>
            <w:webHidden/>
          </w:rPr>
          <w:fldChar w:fldCharType="end"/>
        </w:r>
      </w:hyperlink>
    </w:p>
    <w:p w14:paraId="5902EAFB" w14:textId="385B5AB8" w:rsidR="00FF3695" w:rsidRDefault="00000000">
      <w:pPr>
        <w:pStyle w:val="31"/>
        <w:tabs>
          <w:tab w:val="left" w:pos="1920"/>
          <w:tab w:val="right" w:leader="dot" w:pos="8296"/>
        </w:tabs>
        <w:ind w:left="8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79" w:history="1">
        <w:r w:rsidR="00FF3695" w:rsidRPr="007C51EE">
          <w:rPr>
            <w:rStyle w:val="a5"/>
            <w:rFonts w:ascii="Segoe UI" w:hAnsi="Segoe UI" w:cs="Segoe UI"/>
            <w:noProof/>
          </w:rPr>
          <w:t>4.1.2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公司組織</w:t>
        </w:r>
        <w:r w:rsidR="00FF3695" w:rsidRPr="007C51EE">
          <w:rPr>
            <w:rStyle w:val="a5"/>
            <w:noProof/>
          </w:rPr>
          <w:t>(CompanyGroup)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_Toc163565479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10</w:t>
        </w:r>
        <w:r w:rsidR="00FF3695">
          <w:rPr>
            <w:noProof/>
            <w:webHidden/>
          </w:rPr>
          <w:fldChar w:fldCharType="end"/>
        </w:r>
      </w:hyperlink>
    </w:p>
    <w:p w14:paraId="5FFD7B58" w14:textId="037C1E51" w:rsidR="00FF3695" w:rsidRDefault="00000000">
      <w:pPr>
        <w:pStyle w:val="31"/>
        <w:tabs>
          <w:tab w:val="left" w:pos="1920"/>
          <w:tab w:val="right" w:leader="dot" w:pos="8296"/>
        </w:tabs>
        <w:ind w:left="8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80" w:history="1">
        <w:r w:rsidR="00FF3695" w:rsidRPr="007C51EE">
          <w:rPr>
            <w:rStyle w:val="a5"/>
            <w:rFonts w:ascii="Segoe UI" w:hAnsi="Segoe UI" w:cs="Segoe UI"/>
            <w:noProof/>
          </w:rPr>
          <w:t>4.1.3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地理位置</w:t>
        </w:r>
        <w:r w:rsidR="00FF3695" w:rsidRPr="007C51EE">
          <w:rPr>
            <w:rStyle w:val="a5"/>
            <w:noProof/>
          </w:rPr>
          <w:t>(GeoLocation)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_Toc163565480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11</w:t>
        </w:r>
        <w:r w:rsidR="00FF3695">
          <w:rPr>
            <w:noProof/>
            <w:webHidden/>
          </w:rPr>
          <w:fldChar w:fldCharType="end"/>
        </w:r>
      </w:hyperlink>
    </w:p>
    <w:p w14:paraId="1A71C8D8" w14:textId="381D0771" w:rsidR="00FF3695" w:rsidRDefault="00000000">
      <w:pPr>
        <w:pStyle w:val="31"/>
        <w:tabs>
          <w:tab w:val="left" w:pos="1920"/>
          <w:tab w:val="right" w:leader="dot" w:pos="8296"/>
        </w:tabs>
        <w:ind w:left="8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81" w:history="1">
        <w:r w:rsidR="00FF3695" w:rsidRPr="007C51EE">
          <w:rPr>
            <w:rStyle w:val="a5"/>
            <w:rFonts w:ascii="Segoe UI" w:hAnsi="Segoe UI" w:cs="Segoe UI"/>
            <w:noProof/>
          </w:rPr>
          <w:t>4.1.4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地點</w:t>
        </w:r>
        <w:r w:rsidR="00FF3695" w:rsidRPr="007C51EE">
          <w:rPr>
            <w:rStyle w:val="a5"/>
            <w:noProof/>
          </w:rPr>
          <w:t>(Site)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_Toc163565481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11</w:t>
        </w:r>
        <w:r w:rsidR="00FF3695">
          <w:rPr>
            <w:noProof/>
            <w:webHidden/>
          </w:rPr>
          <w:fldChar w:fldCharType="end"/>
        </w:r>
      </w:hyperlink>
    </w:p>
    <w:p w14:paraId="1A32D333" w14:textId="6CF328C7" w:rsidR="00FF3695" w:rsidRDefault="00000000">
      <w:pPr>
        <w:pStyle w:val="31"/>
        <w:tabs>
          <w:tab w:val="left" w:pos="1920"/>
          <w:tab w:val="right" w:leader="dot" w:pos="8296"/>
        </w:tabs>
        <w:ind w:left="8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82" w:history="1">
        <w:r w:rsidR="00FF3695" w:rsidRPr="007C51EE">
          <w:rPr>
            <w:rStyle w:val="a5"/>
            <w:rFonts w:ascii="Segoe UI" w:hAnsi="Segoe UI" w:cs="Segoe UI"/>
            <w:noProof/>
          </w:rPr>
          <w:t>4.1.5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社交媒體</w:t>
        </w:r>
        <w:r w:rsidR="00FF3695" w:rsidRPr="007C51EE">
          <w:rPr>
            <w:rStyle w:val="a5"/>
            <w:noProof/>
          </w:rPr>
          <w:t>(Socmedia)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_Toc163565482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12</w:t>
        </w:r>
        <w:r w:rsidR="00FF3695">
          <w:rPr>
            <w:noProof/>
            <w:webHidden/>
          </w:rPr>
          <w:fldChar w:fldCharType="end"/>
        </w:r>
      </w:hyperlink>
    </w:p>
    <w:p w14:paraId="2ADCFF01" w14:textId="425D31DC" w:rsidR="00FF3695" w:rsidRDefault="00000000">
      <w:pPr>
        <w:pStyle w:val="31"/>
        <w:tabs>
          <w:tab w:val="left" w:pos="1920"/>
          <w:tab w:val="right" w:leader="dot" w:pos="8296"/>
        </w:tabs>
        <w:ind w:left="8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83" w:history="1">
        <w:r w:rsidR="00FF3695" w:rsidRPr="007C51EE">
          <w:rPr>
            <w:rStyle w:val="a5"/>
            <w:rFonts w:ascii="Segoe UI" w:hAnsi="Segoe UI" w:cs="Segoe UI"/>
            <w:noProof/>
          </w:rPr>
          <w:t>4.1.6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用戶資料</w:t>
        </w:r>
        <w:r w:rsidR="00FF3695" w:rsidRPr="007C51EE">
          <w:rPr>
            <w:rStyle w:val="a5"/>
            <w:noProof/>
          </w:rPr>
          <w:t>(User)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_Toc163565483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12</w:t>
        </w:r>
        <w:r w:rsidR="00FF3695">
          <w:rPr>
            <w:noProof/>
            <w:webHidden/>
          </w:rPr>
          <w:fldChar w:fldCharType="end"/>
        </w:r>
      </w:hyperlink>
    </w:p>
    <w:p w14:paraId="7B2F9B08" w14:textId="5EDCA3FB" w:rsidR="00FF3695" w:rsidRDefault="00000000">
      <w:pPr>
        <w:pStyle w:val="31"/>
        <w:tabs>
          <w:tab w:val="left" w:pos="1920"/>
          <w:tab w:val="right" w:leader="dot" w:pos="8296"/>
        </w:tabs>
        <w:ind w:left="8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84" w:history="1">
        <w:r w:rsidR="00FF3695" w:rsidRPr="007C51EE">
          <w:rPr>
            <w:rStyle w:val="a5"/>
            <w:rFonts w:ascii="Segoe UI" w:hAnsi="Segoe UI" w:cs="Segoe UI"/>
            <w:noProof/>
          </w:rPr>
          <w:t>4.1.7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用戶角色</w:t>
        </w:r>
        <w:r w:rsidR="00FF3695" w:rsidRPr="007C51EE">
          <w:rPr>
            <w:rStyle w:val="a5"/>
            <w:noProof/>
          </w:rPr>
          <w:t>(UserRole)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_Toc163565484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13</w:t>
        </w:r>
        <w:r w:rsidR="00FF3695">
          <w:rPr>
            <w:noProof/>
            <w:webHidden/>
          </w:rPr>
          <w:fldChar w:fldCharType="end"/>
        </w:r>
      </w:hyperlink>
    </w:p>
    <w:p w14:paraId="6C5B81A8" w14:textId="03D6DD8C" w:rsidR="00FF3695" w:rsidRDefault="00000000">
      <w:pPr>
        <w:pStyle w:val="31"/>
        <w:tabs>
          <w:tab w:val="left" w:pos="1920"/>
          <w:tab w:val="right" w:leader="dot" w:pos="8296"/>
        </w:tabs>
        <w:ind w:left="8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85" w:history="1">
        <w:r w:rsidR="00FF3695" w:rsidRPr="007C51EE">
          <w:rPr>
            <w:rStyle w:val="a5"/>
            <w:rFonts w:ascii="Segoe UI" w:hAnsi="Segoe UI" w:cs="Segoe UI"/>
            <w:noProof/>
          </w:rPr>
          <w:t>4.1.8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權限</w:t>
        </w:r>
        <w:r w:rsidR="00FF3695" w:rsidRPr="007C51EE">
          <w:rPr>
            <w:rStyle w:val="a5"/>
            <w:noProof/>
          </w:rPr>
          <w:t>(Authority)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_Toc163565485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13</w:t>
        </w:r>
        <w:r w:rsidR="00FF3695">
          <w:rPr>
            <w:noProof/>
            <w:webHidden/>
          </w:rPr>
          <w:fldChar w:fldCharType="end"/>
        </w:r>
      </w:hyperlink>
    </w:p>
    <w:p w14:paraId="0D89FEB3" w14:textId="44026BE7" w:rsidR="00FF3695" w:rsidRDefault="00000000">
      <w:pPr>
        <w:pStyle w:val="21"/>
        <w:tabs>
          <w:tab w:val="left" w:pos="1440"/>
          <w:tab w:val="right" w:leader="dot" w:pos="8296"/>
        </w:tabs>
        <w:ind w:left="4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86" w:history="1">
        <w:r w:rsidR="00FF3695" w:rsidRPr="007C51EE">
          <w:rPr>
            <w:rStyle w:val="a5"/>
            <w:rFonts w:ascii="Segoe UI" w:hAnsi="Segoe UI" w:cs="Segoe UI"/>
            <w:noProof/>
          </w:rPr>
          <w:t>4.2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noProof/>
            <w:shd w:val="clear" w:color="auto" w:fill="F7F7F8"/>
          </w:rPr>
          <w:t>ESG</w:t>
        </w:r>
        <w:r w:rsidR="00FF3695" w:rsidRPr="007C51EE">
          <w:rPr>
            <w:rStyle w:val="a5"/>
            <w:rFonts w:hint="eastAsia"/>
            <w:noProof/>
            <w:shd w:val="clear" w:color="auto" w:fill="F7F7F8"/>
          </w:rPr>
          <w:t>資料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_Toc163565486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14</w:t>
        </w:r>
        <w:r w:rsidR="00FF3695">
          <w:rPr>
            <w:noProof/>
            <w:webHidden/>
          </w:rPr>
          <w:fldChar w:fldCharType="end"/>
        </w:r>
      </w:hyperlink>
    </w:p>
    <w:p w14:paraId="01FCC577" w14:textId="7EC1528A" w:rsidR="00FF3695" w:rsidRDefault="00000000">
      <w:pPr>
        <w:pStyle w:val="31"/>
        <w:tabs>
          <w:tab w:val="left" w:pos="1920"/>
          <w:tab w:val="right" w:leader="dot" w:pos="8296"/>
        </w:tabs>
        <w:ind w:left="8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87" w:history="1">
        <w:r w:rsidR="00FF3695" w:rsidRPr="007C51EE">
          <w:rPr>
            <w:rStyle w:val="a5"/>
            <w:rFonts w:ascii="Segoe UI" w:hAnsi="Segoe UI" w:cs="Segoe UI"/>
            <w:noProof/>
          </w:rPr>
          <w:t>4.2.1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控制項目</w:t>
        </w:r>
        <w:r w:rsidR="00FF3695" w:rsidRPr="007C51EE">
          <w:rPr>
            <w:rStyle w:val="a5"/>
            <w:noProof/>
          </w:rPr>
          <w:t>(ControlItem)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_Toc163565487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14</w:t>
        </w:r>
        <w:r w:rsidR="00FF3695">
          <w:rPr>
            <w:noProof/>
            <w:webHidden/>
          </w:rPr>
          <w:fldChar w:fldCharType="end"/>
        </w:r>
      </w:hyperlink>
    </w:p>
    <w:p w14:paraId="59300EB1" w14:textId="23D583D0" w:rsidR="00FF3695" w:rsidRDefault="00000000">
      <w:pPr>
        <w:pStyle w:val="31"/>
        <w:tabs>
          <w:tab w:val="left" w:pos="1920"/>
          <w:tab w:val="right" w:leader="dot" w:pos="8296"/>
        </w:tabs>
        <w:ind w:left="8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88" w:history="1">
        <w:r w:rsidR="00FF3695" w:rsidRPr="007C51EE">
          <w:rPr>
            <w:rStyle w:val="a5"/>
            <w:rFonts w:ascii="Segoe UI" w:hAnsi="Segoe UI" w:cs="Segoe UI"/>
            <w:noProof/>
          </w:rPr>
          <w:t>4.2.2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項目類別</w:t>
        </w:r>
        <w:r w:rsidR="00FF3695" w:rsidRPr="007C51EE">
          <w:rPr>
            <w:rStyle w:val="a5"/>
            <w:noProof/>
          </w:rPr>
          <w:t>(ItemCategory)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_Toc163565488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14</w:t>
        </w:r>
        <w:r w:rsidR="00FF3695">
          <w:rPr>
            <w:noProof/>
            <w:webHidden/>
          </w:rPr>
          <w:fldChar w:fldCharType="end"/>
        </w:r>
      </w:hyperlink>
    </w:p>
    <w:p w14:paraId="23B07971" w14:textId="7FFAFC13" w:rsidR="00FF3695" w:rsidRDefault="00000000">
      <w:pPr>
        <w:pStyle w:val="31"/>
        <w:tabs>
          <w:tab w:val="left" w:pos="1920"/>
          <w:tab w:val="right" w:leader="dot" w:pos="8296"/>
        </w:tabs>
        <w:ind w:left="8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89" w:history="1">
        <w:r w:rsidR="00FF3695" w:rsidRPr="007C51EE">
          <w:rPr>
            <w:rStyle w:val="a5"/>
            <w:rFonts w:ascii="Segoe UI" w:hAnsi="Segoe UI" w:cs="Segoe UI"/>
            <w:noProof/>
          </w:rPr>
          <w:t>4.2.3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項目數值</w:t>
        </w:r>
        <w:r w:rsidR="00FF3695" w:rsidRPr="007C51EE">
          <w:rPr>
            <w:rStyle w:val="a5"/>
            <w:noProof/>
          </w:rPr>
          <w:t>(ItemValue)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_Toc163565489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15</w:t>
        </w:r>
        <w:r w:rsidR="00FF3695">
          <w:rPr>
            <w:noProof/>
            <w:webHidden/>
          </w:rPr>
          <w:fldChar w:fldCharType="end"/>
        </w:r>
      </w:hyperlink>
    </w:p>
    <w:p w14:paraId="442FA610" w14:textId="033DB9D6" w:rsidR="00FF3695" w:rsidRDefault="00000000">
      <w:pPr>
        <w:pStyle w:val="31"/>
        <w:tabs>
          <w:tab w:val="left" w:pos="1920"/>
          <w:tab w:val="right" w:leader="dot" w:pos="8296"/>
        </w:tabs>
        <w:ind w:left="8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90" w:history="1">
        <w:r w:rsidR="00FF3695" w:rsidRPr="007C51EE">
          <w:rPr>
            <w:rStyle w:val="a5"/>
            <w:rFonts w:ascii="Segoe UI" w:hAnsi="Segoe UI" w:cs="Segoe UI"/>
            <w:noProof/>
          </w:rPr>
          <w:t>4.2.4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附件</w:t>
        </w:r>
        <w:r w:rsidR="00FF3695" w:rsidRPr="007C51EE">
          <w:rPr>
            <w:rStyle w:val="a5"/>
            <w:noProof/>
          </w:rPr>
          <w:t>(Attachment)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_Toc163565490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15</w:t>
        </w:r>
        <w:r w:rsidR="00FF3695">
          <w:rPr>
            <w:noProof/>
            <w:webHidden/>
          </w:rPr>
          <w:fldChar w:fldCharType="end"/>
        </w:r>
      </w:hyperlink>
    </w:p>
    <w:p w14:paraId="73028E9F" w14:textId="5B2A45A5" w:rsidR="00FF3695" w:rsidRDefault="00000000">
      <w:pPr>
        <w:pStyle w:val="31"/>
        <w:tabs>
          <w:tab w:val="left" w:pos="1920"/>
          <w:tab w:val="right" w:leader="dot" w:pos="8296"/>
        </w:tabs>
        <w:ind w:left="8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91" w:history="1">
        <w:r w:rsidR="00FF3695" w:rsidRPr="007C51EE">
          <w:rPr>
            <w:rStyle w:val="a5"/>
            <w:rFonts w:ascii="Segoe UI" w:hAnsi="Segoe UI" w:cs="Segoe UI"/>
            <w:noProof/>
          </w:rPr>
          <w:t>4.2.5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網頁日誌</w:t>
        </w:r>
        <w:r w:rsidR="00FF3695" w:rsidRPr="007C51EE">
          <w:rPr>
            <w:rStyle w:val="a5"/>
            <w:noProof/>
          </w:rPr>
          <w:t>(WebsiteLog)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_Toc163565491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16</w:t>
        </w:r>
        <w:r w:rsidR="00FF3695">
          <w:rPr>
            <w:noProof/>
            <w:webHidden/>
          </w:rPr>
          <w:fldChar w:fldCharType="end"/>
        </w:r>
      </w:hyperlink>
    </w:p>
    <w:p w14:paraId="44266FA9" w14:textId="7F893E9A" w:rsidR="00FF3695" w:rsidRDefault="00000000">
      <w:pPr>
        <w:pStyle w:val="21"/>
        <w:tabs>
          <w:tab w:val="left" w:pos="1440"/>
          <w:tab w:val="right" w:leader="dot" w:pos="8296"/>
        </w:tabs>
        <w:ind w:left="4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92" w:history="1">
        <w:r w:rsidR="00FF3695" w:rsidRPr="007C51EE">
          <w:rPr>
            <w:rStyle w:val="a5"/>
            <w:rFonts w:ascii="Segoe UI" w:hAnsi="Segoe UI" w:cs="Segoe UI"/>
            <w:noProof/>
          </w:rPr>
          <w:t>4.3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設定集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_Toc163565492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16</w:t>
        </w:r>
        <w:r w:rsidR="00FF3695">
          <w:rPr>
            <w:noProof/>
            <w:webHidden/>
          </w:rPr>
          <w:fldChar w:fldCharType="end"/>
        </w:r>
      </w:hyperlink>
    </w:p>
    <w:p w14:paraId="119670A7" w14:textId="4AE02889" w:rsidR="00FF3695" w:rsidRDefault="00000000">
      <w:pPr>
        <w:pStyle w:val="31"/>
        <w:tabs>
          <w:tab w:val="left" w:pos="1920"/>
          <w:tab w:val="right" w:leader="dot" w:pos="8296"/>
        </w:tabs>
        <w:ind w:left="8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93" w:history="1">
        <w:r w:rsidR="00FF3695" w:rsidRPr="007C51EE">
          <w:rPr>
            <w:rStyle w:val="a5"/>
            <w:rFonts w:ascii="Segoe UI" w:hAnsi="Segoe UI" w:cs="Segoe UI"/>
            <w:noProof/>
          </w:rPr>
          <w:t>4.3.1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語言</w:t>
        </w:r>
        <w:r w:rsidR="00FF3695" w:rsidRPr="007C51EE">
          <w:rPr>
            <w:rStyle w:val="a5"/>
            <w:noProof/>
          </w:rPr>
          <w:t>(Language)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_Toc163565493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16</w:t>
        </w:r>
        <w:r w:rsidR="00FF3695">
          <w:rPr>
            <w:noProof/>
            <w:webHidden/>
          </w:rPr>
          <w:fldChar w:fldCharType="end"/>
        </w:r>
      </w:hyperlink>
    </w:p>
    <w:p w14:paraId="536C6A5E" w14:textId="1B2E6C76" w:rsidR="00FF3695" w:rsidRDefault="00000000">
      <w:pPr>
        <w:pStyle w:val="31"/>
        <w:tabs>
          <w:tab w:val="left" w:pos="1920"/>
          <w:tab w:val="right" w:leader="dot" w:pos="8296"/>
        </w:tabs>
        <w:ind w:left="8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94" w:history="1">
        <w:r w:rsidR="00FF3695" w:rsidRPr="007C51EE">
          <w:rPr>
            <w:rStyle w:val="a5"/>
            <w:rFonts w:ascii="Segoe UI" w:hAnsi="Segoe UI" w:cs="Segoe UI"/>
            <w:noProof/>
          </w:rPr>
          <w:t>4.3.2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字串資源</w:t>
        </w:r>
        <w:r w:rsidR="00FF3695" w:rsidRPr="007C51EE">
          <w:rPr>
            <w:rStyle w:val="a5"/>
            <w:noProof/>
          </w:rPr>
          <w:t>(StringResource)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_Toc163565494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17</w:t>
        </w:r>
        <w:r w:rsidR="00FF3695">
          <w:rPr>
            <w:noProof/>
            <w:webHidden/>
          </w:rPr>
          <w:fldChar w:fldCharType="end"/>
        </w:r>
      </w:hyperlink>
    </w:p>
    <w:p w14:paraId="01397EBB" w14:textId="24115B67" w:rsidR="00FF3695" w:rsidRDefault="00000000">
      <w:pPr>
        <w:pStyle w:val="31"/>
        <w:tabs>
          <w:tab w:val="left" w:pos="1920"/>
          <w:tab w:val="right" w:leader="dot" w:pos="8296"/>
        </w:tabs>
        <w:ind w:left="8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95" w:history="1">
        <w:r w:rsidR="00FF3695" w:rsidRPr="007C51EE">
          <w:rPr>
            <w:rStyle w:val="a5"/>
            <w:rFonts w:ascii="Segoe UI" w:hAnsi="Segoe UI" w:cs="Segoe UI"/>
            <w:noProof/>
          </w:rPr>
          <w:t>4.3.3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單位</w:t>
        </w:r>
        <w:r w:rsidR="00FF3695" w:rsidRPr="007C51EE">
          <w:rPr>
            <w:rStyle w:val="a5"/>
            <w:noProof/>
          </w:rPr>
          <w:t>(Unit)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_Toc163565495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17</w:t>
        </w:r>
        <w:r w:rsidR="00FF3695">
          <w:rPr>
            <w:noProof/>
            <w:webHidden/>
          </w:rPr>
          <w:fldChar w:fldCharType="end"/>
        </w:r>
      </w:hyperlink>
    </w:p>
    <w:p w14:paraId="15BF7299" w14:textId="2CDFAEBD" w:rsidR="00FF3695" w:rsidRDefault="00000000">
      <w:pPr>
        <w:pStyle w:val="31"/>
        <w:tabs>
          <w:tab w:val="left" w:pos="1920"/>
          <w:tab w:val="right" w:leader="dot" w:pos="8296"/>
        </w:tabs>
        <w:ind w:left="800"/>
        <w:rPr>
          <w:rFonts w:asciiTheme="minorHAnsi" w:eastAsiaTheme="minorEastAsia" w:hAnsiTheme="minorHAnsi"/>
          <w:noProof/>
          <w:sz w:val="24"/>
          <w14:ligatures w14:val="standardContextual"/>
        </w:rPr>
      </w:pPr>
      <w:hyperlink w:anchor="_Toc163565496" w:history="1">
        <w:r w:rsidR="00FF3695" w:rsidRPr="007C51EE">
          <w:rPr>
            <w:rStyle w:val="a5"/>
            <w:rFonts w:ascii="Segoe UI" w:hAnsi="Segoe UI" w:cs="Segoe UI"/>
            <w:noProof/>
          </w:rPr>
          <w:t>4.3.4</w:t>
        </w:r>
        <w:r w:rsidR="00FF3695">
          <w:rPr>
            <w:rFonts w:asciiTheme="minorHAnsi" w:eastAsiaTheme="minorEastAsia" w:hAnsiTheme="minorHAnsi"/>
            <w:noProof/>
            <w:sz w:val="24"/>
            <w14:ligatures w14:val="standardContextual"/>
          </w:rPr>
          <w:tab/>
        </w:r>
        <w:r w:rsidR="00FF3695" w:rsidRPr="007C51EE">
          <w:rPr>
            <w:rStyle w:val="a5"/>
            <w:rFonts w:hint="eastAsia"/>
            <w:noProof/>
          </w:rPr>
          <w:t>常用詞庫</w:t>
        </w:r>
        <w:r w:rsidR="00FF3695" w:rsidRPr="007C51EE">
          <w:rPr>
            <w:rStyle w:val="a5"/>
            <w:noProof/>
          </w:rPr>
          <w:t>(TextLibrary)</w:t>
        </w:r>
        <w:r w:rsidR="00FF3695">
          <w:rPr>
            <w:noProof/>
            <w:webHidden/>
          </w:rPr>
          <w:tab/>
        </w:r>
        <w:r w:rsidR="00FF3695">
          <w:rPr>
            <w:noProof/>
            <w:webHidden/>
          </w:rPr>
          <w:fldChar w:fldCharType="begin"/>
        </w:r>
        <w:r w:rsidR="00FF3695">
          <w:rPr>
            <w:noProof/>
            <w:webHidden/>
          </w:rPr>
          <w:instrText xml:space="preserve"> PAGEREF _Toc163565496 \h </w:instrText>
        </w:r>
        <w:r w:rsidR="00FF3695">
          <w:rPr>
            <w:noProof/>
            <w:webHidden/>
          </w:rPr>
        </w:r>
        <w:r w:rsidR="00FF3695">
          <w:rPr>
            <w:noProof/>
            <w:webHidden/>
          </w:rPr>
          <w:fldChar w:fldCharType="separate"/>
        </w:r>
        <w:r w:rsidR="00FF3695">
          <w:rPr>
            <w:noProof/>
            <w:webHidden/>
          </w:rPr>
          <w:t>17</w:t>
        </w:r>
        <w:r w:rsidR="00FF3695">
          <w:rPr>
            <w:noProof/>
            <w:webHidden/>
          </w:rPr>
          <w:fldChar w:fldCharType="end"/>
        </w:r>
      </w:hyperlink>
    </w:p>
    <w:p w14:paraId="5D9C76F2" w14:textId="6C9C26EE" w:rsidR="006F522D" w:rsidRPr="00B80E81" w:rsidRDefault="004771C2" w:rsidP="008366E9">
      <w:pPr>
        <w:rPr>
          <w:rFonts w:ascii="Monaco" w:hAnsi="Monaco"/>
        </w:rPr>
        <w:sectPr w:rsidR="006F522D" w:rsidRPr="00B80E81" w:rsidSect="00D36E8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B80E81">
        <w:rPr>
          <w:rFonts w:ascii="Monaco" w:hAnsi="Monaco"/>
        </w:rPr>
        <w:fldChar w:fldCharType="end"/>
      </w:r>
    </w:p>
    <w:p w14:paraId="2DD9D8D9" w14:textId="63054408" w:rsidR="00C97B8E" w:rsidRPr="00B80E81" w:rsidRDefault="00C97B8E" w:rsidP="008366E9">
      <w:pPr>
        <w:pStyle w:val="1"/>
        <w:ind w:left="0"/>
        <w:rPr>
          <w:rFonts w:ascii="Monaco" w:hAnsi="Monaco"/>
        </w:rPr>
      </w:pPr>
      <w:bookmarkStart w:id="3" w:name="_Toc163565463"/>
      <w:bookmarkStart w:id="4" w:name="_Hlk161825999"/>
      <w:r w:rsidRPr="00B80E81">
        <w:rPr>
          <w:rFonts w:ascii="Monaco" w:hAnsi="Monaco"/>
        </w:rPr>
        <w:lastRenderedPageBreak/>
        <w:t>系統與架構</w:t>
      </w:r>
      <w:bookmarkEnd w:id="3"/>
    </w:p>
    <w:p w14:paraId="32D63922" w14:textId="77777777" w:rsidR="00C97B8E" w:rsidRPr="00B80E81" w:rsidRDefault="00C97B8E" w:rsidP="00934421">
      <w:pPr>
        <w:pStyle w:val="af4"/>
        <w:jc w:val="left"/>
        <w:rPr>
          <w:rFonts w:ascii="Monaco" w:hAnsi="Monaco"/>
          <w:i w:val="0"/>
          <w:iCs w:val="0"/>
          <w:color w:val="0070C0"/>
          <w:sz w:val="44"/>
          <w:szCs w:val="44"/>
        </w:rPr>
      </w:pPr>
      <w:bookmarkStart w:id="5" w:name="_Toc163565465"/>
      <w:bookmarkStart w:id="6" w:name="_Hlk161826079"/>
      <w:bookmarkEnd w:id="4"/>
      <w:r w:rsidRPr="00B80E81">
        <w:rPr>
          <w:rFonts w:ascii="Monaco" w:hAnsi="Monaco"/>
          <w:i w:val="0"/>
          <w:iCs w:val="0"/>
          <w:color w:val="0070C0"/>
          <w:sz w:val="44"/>
          <w:szCs w:val="44"/>
        </w:rPr>
        <w:t>大綱</w:t>
      </w:r>
      <w:bookmarkEnd w:id="5"/>
    </w:p>
    <w:bookmarkEnd w:id="6"/>
    <w:p w14:paraId="753567E8" w14:textId="77777777" w:rsidR="006C7427" w:rsidRDefault="002B5980" w:rsidP="00BB1624">
      <w:pPr>
        <w:ind w:firstLineChars="200" w:firstLine="480"/>
        <w:rPr>
          <w:rFonts w:ascii="Monaco" w:hAnsi="Monaco"/>
          <w:sz w:val="24"/>
          <w:szCs w:val="32"/>
        </w:rPr>
      </w:pPr>
      <w:r w:rsidRPr="00B80E81">
        <w:rPr>
          <w:rFonts w:ascii="Monaco" w:hAnsi="Monaco"/>
          <w:sz w:val="24"/>
          <w:szCs w:val="32"/>
        </w:rPr>
        <w:t>本</w:t>
      </w:r>
      <w:r w:rsidR="00D12FA1" w:rsidRPr="00D12FA1">
        <w:rPr>
          <w:rFonts w:ascii="Monaco" w:hAnsi="Monaco" w:hint="eastAsia"/>
          <w:sz w:val="24"/>
          <w:szCs w:val="32"/>
        </w:rPr>
        <w:t>轉換工具</w:t>
      </w:r>
      <w:r w:rsidR="00D12FA1">
        <w:rPr>
          <w:rFonts w:ascii="Monaco" w:hAnsi="Monaco" w:hint="eastAsia"/>
          <w:sz w:val="24"/>
          <w:szCs w:val="32"/>
        </w:rPr>
        <w:t>主要作為</w:t>
      </w:r>
      <w:r w:rsidR="00D12FA1">
        <w:rPr>
          <w:rFonts w:ascii="Monaco" w:hAnsi="Monaco" w:hint="eastAsia"/>
          <w:sz w:val="24"/>
          <w:szCs w:val="32"/>
        </w:rPr>
        <w:t>CAD</w:t>
      </w:r>
      <w:r w:rsidR="00D12FA1">
        <w:rPr>
          <w:rFonts w:ascii="Monaco" w:hAnsi="Monaco" w:hint="eastAsia"/>
          <w:sz w:val="24"/>
          <w:szCs w:val="32"/>
        </w:rPr>
        <w:t>外部呼叫的輔助程式</w:t>
      </w:r>
      <w:r w:rsidR="00D12FA1">
        <w:rPr>
          <w:rFonts w:ascii="Monaco" w:hAnsi="Monaco" w:hint="eastAsia"/>
          <w:sz w:val="24"/>
          <w:szCs w:val="32"/>
        </w:rPr>
        <w:t>，</w:t>
      </w:r>
      <w:r w:rsidR="00D12FA1">
        <w:rPr>
          <w:rFonts w:ascii="Monaco" w:hAnsi="Monaco" w:hint="eastAsia"/>
          <w:sz w:val="24"/>
          <w:szCs w:val="32"/>
        </w:rPr>
        <w:t>未來也會新增有介面的版本，主要輔助</w:t>
      </w:r>
      <w:r w:rsidR="00D12FA1">
        <w:rPr>
          <w:rFonts w:ascii="Monaco" w:hAnsi="Monaco" w:hint="eastAsia"/>
          <w:sz w:val="24"/>
          <w:szCs w:val="32"/>
        </w:rPr>
        <w:t>JSON</w:t>
      </w:r>
      <w:r w:rsidR="00D12FA1">
        <w:rPr>
          <w:rFonts w:ascii="Monaco" w:hAnsi="Monaco" w:hint="eastAsia"/>
          <w:sz w:val="24"/>
          <w:szCs w:val="32"/>
        </w:rPr>
        <w:t>文件與</w:t>
      </w:r>
      <w:r w:rsidR="00D12FA1">
        <w:rPr>
          <w:rFonts w:ascii="Monaco" w:hAnsi="Monaco" w:hint="eastAsia"/>
          <w:sz w:val="24"/>
          <w:szCs w:val="32"/>
        </w:rPr>
        <w:t>SQLite</w:t>
      </w:r>
      <w:r w:rsidR="00D12FA1">
        <w:rPr>
          <w:rFonts w:ascii="Monaco" w:hAnsi="Monaco" w:hint="eastAsia"/>
          <w:sz w:val="24"/>
          <w:szCs w:val="32"/>
        </w:rPr>
        <w:t>互轉</w:t>
      </w:r>
      <w:r w:rsidR="001324A1">
        <w:rPr>
          <w:rFonts w:ascii="Monaco" w:hAnsi="Monaco" w:hint="eastAsia"/>
          <w:sz w:val="24"/>
          <w:szCs w:val="32"/>
        </w:rPr>
        <w:t>。</w:t>
      </w:r>
    </w:p>
    <w:p w14:paraId="5F5A926F" w14:textId="2C6336AD" w:rsidR="00C97B8E" w:rsidRPr="00B80E81" w:rsidRDefault="006C7427" w:rsidP="00BB1624">
      <w:pPr>
        <w:ind w:firstLineChars="200" w:firstLine="480"/>
        <w:rPr>
          <w:rFonts w:ascii="Monaco" w:hAnsi="Monaco"/>
          <w:sz w:val="24"/>
          <w:szCs w:val="32"/>
        </w:rPr>
      </w:pPr>
      <w:r>
        <w:rPr>
          <w:rFonts w:ascii="Monaco" w:hAnsi="Monaco" w:hint="eastAsia"/>
          <w:sz w:val="24"/>
          <w:szCs w:val="32"/>
        </w:rPr>
        <w:t xml:space="preserve">P.S </w:t>
      </w:r>
      <w:r>
        <w:rPr>
          <w:rFonts w:ascii="Monaco" w:hAnsi="Monaco" w:hint="eastAsia"/>
          <w:sz w:val="24"/>
          <w:szCs w:val="32"/>
        </w:rPr>
        <w:t>SQLite</w:t>
      </w:r>
      <w:r>
        <w:rPr>
          <w:rFonts w:ascii="Monaco" w:hAnsi="Monaco" w:hint="eastAsia"/>
          <w:sz w:val="24"/>
          <w:szCs w:val="32"/>
        </w:rPr>
        <w:t>檔案統一用</w:t>
      </w:r>
      <w:r>
        <w:rPr>
          <w:rFonts w:ascii="Monaco" w:hAnsi="Monaco" w:hint="eastAsia"/>
          <w:sz w:val="24"/>
          <w:szCs w:val="32"/>
        </w:rPr>
        <w:t>.</w:t>
      </w:r>
      <w:proofErr w:type="spellStart"/>
      <w:r>
        <w:rPr>
          <w:rFonts w:ascii="Monaco" w:hAnsi="Monaco" w:hint="eastAsia"/>
          <w:sz w:val="24"/>
          <w:szCs w:val="32"/>
        </w:rPr>
        <w:t>db</w:t>
      </w:r>
      <w:proofErr w:type="spellEnd"/>
      <w:r>
        <w:rPr>
          <w:rFonts w:ascii="Monaco" w:hAnsi="Monaco" w:hint="eastAsia"/>
          <w:sz w:val="24"/>
          <w:szCs w:val="32"/>
        </w:rPr>
        <w:t>附檔名</w:t>
      </w:r>
    </w:p>
    <w:p w14:paraId="744E1657" w14:textId="4207F114" w:rsidR="00575196" w:rsidRPr="00B80E81" w:rsidRDefault="00D12FA1" w:rsidP="00D12FA1">
      <w:pPr>
        <w:pStyle w:val="-1"/>
      </w:pPr>
      <w:r>
        <w:rPr>
          <w:rFonts w:hint="eastAsia"/>
        </w:rPr>
        <w:t>指令說明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7"/>
        <w:gridCol w:w="5919"/>
      </w:tblGrid>
      <w:tr w:rsidR="003761D0" w14:paraId="6B1A0874" w14:textId="77777777" w:rsidTr="00DE6335">
        <w:tc>
          <w:tcPr>
            <w:tcW w:w="2377" w:type="dxa"/>
          </w:tcPr>
          <w:p w14:paraId="07D8A41C" w14:textId="5F4BB09A" w:rsidR="003761D0" w:rsidRDefault="00D12FA1" w:rsidP="008366E9">
            <w:pPr>
              <w:rPr>
                <w:rFonts w:ascii="Monaco" w:hAnsi="Monaco"/>
              </w:rPr>
            </w:pPr>
            <w:r w:rsidRPr="00D12FA1">
              <w:rPr>
                <w:rFonts w:ascii="Monaco" w:hAnsi="Monaco"/>
              </w:rPr>
              <w:t>/s</w:t>
            </w:r>
          </w:p>
        </w:tc>
        <w:tc>
          <w:tcPr>
            <w:tcW w:w="5919" w:type="dxa"/>
          </w:tcPr>
          <w:p w14:paraId="1D1C8B55" w14:textId="0115A852" w:rsidR="003761D0" w:rsidRDefault="00D12FA1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為</w:t>
            </w:r>
            <w:r w:rsidRPr="00D12FA1">
              <w:rPr>
                <w:rFonts w:ascii="Monaco" w:hAnsi="Monaco" w:hint="eastAsia"/>
              </w:rPr>
              <w:t>靜默模式</w:t>
            </w:r>
            <w:r>
              <w:rPr>
                <w:rFonts w:ascii="Monaco" w:hAnsi="Monaco" w:hint="eastAsia"/>
              </w:rPr>
              <w:t>(</w:t>
            </w:r>
            <w:r>
              <w:rPr>
                <w:rFonts w:ascii="Monaco" w:hAnsi="Monaco" w:hint="eastAsia"/>
              </w:rPr>
              <w:t>無介面</w:t>
            </w:r>
            <w:r>
              <w:rPr>
                <w:rFonts w:ascii="Monaco" w:hAnsi="Monaco" w:hint="eastAsia"/>
              </w:rPr>
              <w:t>)</w:t>
            </w:r>
            <w:r>
              <w:rPr>
                <w:rFonts w:ascii="Monaco" w:hAnsi="Monaco" w:hint="eastAsia"/>
              </w:rPr>
              <w:t>，程式會在後台運行。</w:t>
            </w:r>
          </w:p>
        </w:tc>
      </w:tr>
      <w:tr w:rsidR="003761D0" w14:paraId="74912ADD" w14:textId="77777777" w:rsidTr="00DE6335">
        <w:tc>
          <w:tcPr>
            <w:tcW w:w="2377" w:type="dxa"/>
          </w:tcPr>
          <w:p w14:paraId="0335F985" w14:textId="34718FAF" w:rsidR="003761D0" w:rsidRPr="00D12FA1" w:rsidRDefault="00D12FA1" w:rsidP="008366E9">
            <w:pPr>
              <w:rPr>
                <w:rFonts w:ascii="Monaco" w:hAnsi="Monaco"/>
              </w:rPr>
            </w:pPr>
            <w:r w:rsidRPr="00D12FA1">
              <w:rPr>
                <w:rFonts w:ascii="Monaco" w:hAnsi="Monaco"/>
              </w:rPr>
              <w:t>/</w:t>
            </w:r>
            <w:proofErr w:type="spellStart"/>
            <w:r w:rsidR="00D169EE">
              <w:rPr>
                <w:rFonts w:ascii="Monaco" w:hAnsi="Monaco" w:hint="eastAsia"/>
              </w:rPr>
              <w:t>src</w:t>
            </w:r>
            <w:proofErr w:type="spellEnd"/>
          </w:p>
        </w:tc>
        <w:tc>
          <w:tcPr>
            <w:tcW w:w="5919" w:type="dxa"/>
          </w:tcPr>
          <w:p w14:paraId="48B22062" w14:textId="05035FD9" w:rsidR="003761D0" w:rsidRDefault="00D169EE" w:rsidP="008366E9">
            <w:pPr>
              <w:rPr>
                <w:rFonts w:ascii="Monaco" w:hAnsi="Monaco"/>
              </w:rPr>
            </w:pPr>
            <w:r w:rsidRPr="00D169EE">
              <w:rPr>
                <w:rFonts w:ascii="Monaco" w:hAnsi="Monaco" w:hint="eastAsia"/>
              </w:rPr>
              <w:t>來源檔案路徑</w:t>
            </w:r>
            <w:r w:rsidR="006C7427">
              <w:rPr>
                <w:rFonts w:ascii="Monaco" w:hAnsi="Monaco" w:hint="eastAsia"/>
              </w:rPr>
              <w:t>，</w:t>
            </w:r>
            <w:r w:rsidR="006C7427">
              <w:rPr>
                <w:rFonts w:ascii="Monaco" w:hAnsi="Monaco" w:hint="eastAsia"/>
              </w:rPr>
              <w:t>指定讀取檔案的位置</w:t>
            </w:r>
          </w:p>
        </w:tc>
      </w:tr>
      <w:tr w:rsidR="003761D0" w14:paraId="129D735F" w14:textId="77777777" w:rsidTr="00DE6335">
        <w:tc>
          <w:tcPr>
            <w:tcW w:w="2377" w:type="dxa"/>
          </w:tcPr>
          <w:p w14:paraId="76A14317" w14:textId="66E66C3E" w:rsidR="003761D0" w:rsidRDefault="00D169EE" w:rsidP="008366E9">
            <w:pPr>
              <w:rPr>
                <w:rFonts w:ascii="Monaco" w:hAnsi="Monaco" w:hint="eastAsia"/>
              </w:rPr>
            </w:pPr>
            <w:r w:rsidRPr="00D12FA1">
              <w:rPr>
                <w:rFonts w:ascii="Monaco" w:hAnsi="Monaco"/>
              </w:rPr>
              <w:t>/</w:t>
            </w:r>
            <w:proofErr w:type="spellStart"/>
            <w:r w:rsidR="00757CEA" w:rsidRPr="00757CEA">
              <w:rPr>
                <w:rFonts w:ascii="Monaco" w:hAnsi="Monaco"/>
              </w:rPr>
              <w:t>targ</w:t>
            </w:r>
            <w:proofErr w:type="spellEnd"/>
          </w:p>
        </w:tc>
        <w:tc>
          <w:tcPr>
            <w:tcW w:w="5919" w:type="dxa"/>
          </w:tcPr>
          <w:p w14:paraId="2397D39A" w14:textId="58EDDF6B" w:rsidR="003761D0" w:rsidRDefault="00D169EE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目標路徑</w:t>
            </w:r>
            <w:r w:rsidR="006C7427">
              <w:rPr>
                <w:rFonts w:ascii="Monaco" w:hAnsi="Monaco" w:hint="eastAsia"/>
              </w:rPr>
              <w:t>，轉換後要保存的路徑，包含完整檔名</w:t>
            </w:r>
          </w:p>
        </w:tc>
      </w:tr>
    </w:tbl>
    <w:p w14:paraId="1D0980FA" w14:textId="4D24D972" w:rsidR="006C7427" w:rsidRDefault="006C7427" w:rsidP="006C7427">
      <w:pPr>
        <w:ind w:firstLineChars="200" w:firstLine="480"/>
        <w:rPr>
          <w:rFonts w:ascii="Monaco" w:hAnsi="Monaco"/>
          <w:sz w:val="24"/>
          <w:szCs w:val="32"/>
        </w:rPr>
      </w:pPr>
      <w:r w:rsidRPr="00B80E81">
        <w:rPr>
          <w:rFonts w:ascii="Monaco" w:hAnsi="Monaco"/>
          <w:sz w:val="24"/>
          <w:szCs w:val="32"/>
        </w:rPr>
        <w:t>本</w:t>
      </w:r>
      <w:r>
        <w:rPr>
          <w:rFonts w:ascii="Monaco" w:hAnsi="Monaco" w:hint="eastAsia"/>
          <w:sz w:val="24"/>
          <w:szCs w:val="32"/>
        </w:rPr>
        <w:t>程式支援兩種檔案互轉</w:t>
      </w:r>
    </w:p>
    <w:p w14:paraId="1647E485" w14:textId="3D5D4552" w:rsidR="00C97B8E" w:rsidRPr="006C7427" w:rsidRDefault="006C7427" w:rsidP="006C7427">
      <w:pPr>
        <w:pStyle w:val="a"/>
        <w:numPr>
          <w:ilvl w:val="0"/>
          <w:numId w:val="42"/>
        </w:numPr>
        <w:rPr>
          <w:rFonts w:ascii="Monaco" w:hAnsi="Monaco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是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J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son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/</w:t>
      </w:r>
      <w:proofErr w:type="spellStart"/>
      <w:r w:rsidR="00757CEA">
        <w:rPr>
          <w:rFonts w:ascii="Arial" w:hAnsi="Arial" w:cs="Arial"/>
          <w:color w:val="1D1C1D"/>
          <w:sz w:val="23"/>
          <w:szCs w:val="23"/>
          <w:shd w:val="clear" w:color="auto" w:fill="FFFFFF"/>
        </w:rPr>
        <w:t>targ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是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，則代表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Json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轉成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Sqlite</w:t>
      </w:r>
      <w:proofErr w:type="spellEnd"/>
    </w:p>
    <w:p w14:paraId="425171DE" w14:textId="33DB73B4" w:rsidR="006C7427" w:rsidRPr="006C7427" w:rsidRDefault="006C7427" w:rsidP="006C7427">
      <w:pPr>
        <w:pStyle w:val="a"/>
        <w:numPr>
          <w:ilvl w:val="0"/>
          <w:numId w:val="42"/>
        </w:numPr>
        <w:rPr>
          <w:rFonts w:ascii="Monaco" w:hAnsi="Monaco" w:hint="eastAsia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是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/</w:t>
      </w:r>
      <w:proofErr w:type="spellStart"/>
      <w:r w:rsidR="00757CEA">
        <w:rPr>
          <w:rFonts w:ascii="Arial" w:hAnsi="Arial" w:cs="Arial"/>
          <w:color w:val="1D1C1D"/>
          <w:sz w:val="23"/>
          <w:szCs w:val="23"/>
          <w:shd w:val="clear" w:color="auto" w:fill="FFFFFF"/>
        </w:rPr>
        <w:t>targ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是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J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son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，則代表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轉成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Json</w:t>
      </w:r>
    </w:p>
    <w:p w14:paraId="56DE06BB" w14:textId="7042DB31" w:rsidR="00EA1FEC" w:rsidRDefault="003761D0" w:rsidP="008366E9">
      <w:pPr>
        <w:pStyle w:val="1"/>
        <w:ind w:left="0"/>
        <w:rPr>
          <w:rFonts w:ascii="Monaco" w:hAnsi="Monaco"/>
        </w:rPr>
      </w:pPr>
      <w:r>
        <w:rPr>
          <w:rFonts w:ascii="Monaco" w:hAnsi="Monaco" w:hint="eastAsia"/>
        </w:rPr>
        <w:lastRenderedPageBreak/>
        <w:t>使用說明</w:t>
      </w:r>
    </w:p>
    <w:p w14:paraId="0343FB86" w14:textId="25C511C7" w:rsidR="00847070" w:rsidRDefault="00847070" w:rsidP="00847070">
      <w:pPr>
        <w:ind w:firstLineChars="200" w:firstLine="480"/>
        <w:rPr>
          <w:rFonts w:ascii="Monaco" w:hAnsi="Monaco"/>
          <w:sz w:val="24"/>
          <w:szCs w:val="32"/>
        </w:rPr>
      </w:pPr>
      <w:r w:rsidRPr="00847070">
        <w:rPr>
          <w:rFonts w:ascii="Monaco" w:hAnsi="Monaco" w:hint="eastAsia"/>
          <w:sz w:val="24"/>
          <w:szCs w:val="32"/>
        </w:rPr>
        <w:t>CMD</w:t>
      </w:r>
      <w:r w:rsidRPr="00847070">
        <w:rPr>
          <w:rFonts w:ascii="Monaco" w:hAnsi="Monaco" w:hint="eastAsia"/>
          <w:sz w:val="24"/>
          <w:szCs w:val="32"/>
        </w:rPr>
        <w:t>或者編寫</w:t>
      </w:r>
      <w:r w:rsidRPr="00847070">
        <w:rPr>
          <w:rFonts w:ascii="Monaco" w:hAnsi="Monaco" w:hint="eastAsia"/>
          <w:sz w:val="24"/>
          <w:szCs w:val="32"/>
        </w:rPr>
        <w:t>Tx</w:t>
      </w:r>
      <w:r w:rsidRPr="00847070">
        <w:rPr>
          <w:rFonts w:ascii="Monaco" w:hAnsi="Monaco" w:hint="eastAsia"/>
          <w:sz w:val="24"/>
          <w:szCs w:val="32"/>
        </w:rPr>
        <w:t>檔</w:t>
      </w:r>
      <w:r>
        <w:rPr>
          <w:rFonts w:ascii="Monaco" w:hAnsi="Monaco" w:hint="eastAsia"/>
          <w:sz w:val="24"/>
          <w:szCs w:val="32"/>
        </w:rPr>
        <w:t>呼叫</w:t>
      </w:r>
      <w:r>
        <w:rPr>
          <w:rFonts w:ascii="Monaco" w:hAnsi="Monaco" w:hint="eastAsia"/>
          <w:sz w:val="24"/>
          <w:szCs w:val="32"/>
        </w:rPr>
        <w:t>Windows API</w:t>
      </w:r>
      <w:r>
        <w:rPr>
          <w:rFonts w:ascii="Monaco" w:hAnsi="Monaco" w:hint="eastAsia"/>
          <w:sz w:val="24"/>
          <w:szCs w:val="32"/>
        </w:rPr>
        <w:t>執行指令，下面為指令範例：</w:t>
      </w:r>
    </w:p>
    <w:p w14:paraId="21005A71" w14:textId="52A8E166" w:rsidR="00847070" w:rsidRPr="00847070" w:rsidRDefault="00847070" w:rsidP="00847070">
      <w:pPr>
        <w:ind w:firstLineChars="200" w:firstLine="480"/>
        <w:rPr>
          <w:rFonts w:ascii="Monaco" w:hAnsi="Monaco" w:hint="eastAsia"/>
          <w:sz w:val="24"/>
          <w:szCs w:val="32"/>
        </w:rPr>
      </w:pPr>
      <w:r>
        <w:rPr>
          <w:rFonts w:ascii="Monaco" w:hAnsi="Monaco" w:hint="eastAsia"/>
          <w:sz w:val="24"/>
          <w:szCs w:val="32"/>
        </w:rPr>
        <w:t>『</w:t>
      </w:r>
      <w:r>
        <w:rPr>
          <w:rFonts w:ascii="細明體" w:eastAsia="細明體" w:hAnsi="Times New Roman" w:cs="細明體"/>
          <w:color w:val="A31515"/>
          <w:kern w:val="0"/>
          <w:sz w:val="19"/>
          <w:szCs w:val="19"/>
        </w:rPr>
        <w:t>D:\Release\CadTool\CadDataConverter.exe /s /</w:t>
      </w:r>
      <w:proofErr w:type="spellStart"/>
      <w:r>
        <w:rPr>
          <w:rFonts w:ascii="細明體" w:eastAsia="細明體" w:hAnsi="Times New Roman" w:cs="細明體"/>
          <w:color w:val="A31515"/>
          <w:kern w:val="0"/>
          <w:sz w:val="19"/>
          <w:szCs w:val="19"/>
        </w:rPr>
        <w:t>src</w:t>
      </w:r>
      <w:proofErr w:type="spellEnd"/>
      <w:r>
        <w:rPr>
          <w:rFonts w:ascii="細明體" w:eastAsia="細明體" w:hAnsi="Times New Roman" w:cs="細明體"/>
          <w:color w:val="A31515"/>
          <w:kern w:val="0"/>
          <w:sz w:val="19"/>
          <w:szCs w:val="19"/>
        </w:rPr>
        <w:t xml:space="preserve"> "D:\Sqlite\Demo.db" /</w:t>
      </w:r>
      <w:proofErr w:type="spellStart"/>
      <w:r>
        <w:rPr>
          <w:rFonts w:ascii="細明體" w:eastAsia="細明體" w:hAnsi="Times New Roman" w:cs="細明體"/>
          <w:color w:val="A31515"/>
          <w:kern w:val="0"/>
          <w:sz w:val="19"/>
          <w:szCs w:val="19"/>
        </w:rPr>
        <w:t>targ</w:t>
      </w:r>
      <w:proofErr w:type="spellEnd"/>
      <w:r>
        <w:rPr>
          <w:rFonts w:ascii="細明體" w:eastAsia="細明體" w:hAnsi="Times New Roman" w:cs="細明體"/>
          <w:color w:val="A31515"/>
          <w:kern w:val="0"/>
          <w:sz w:val="19"/>
          <w:szCs w:val="19"/>
        </w:rPr>
        <w:t xml:space="preserve"> "D:\Sqlite\json\Demo.json"</w:t>
      </w:r>
      <w:r>
        <w:rPr>
          <w:rFonts w:ascii="Monaco" w:hAnsi="Monaco" w:hint="eastAsia"/>
          <w:sz w:val="24"/>
          <w:szCs w:val="32"/>
        </w:rPr>
        <w:t>』</w:t>
      </w:r>
    </w:p>
    <w:sectPr w:rsidR="00847070" w:rsidRPr="00847070" w:rsidSect="00D36E8D">
      <w:footerReference w:type="default" r:id="rId10"/>
      <w:pgSz w:w="11906" w:h="16838"/>
      <w:pgMar w:top="1440" w:right="1800" w:bottom="1440" w:left="1800" w:header="850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8F674" w14:textId="77777777" w:rsidR="0014598A" w:rsidRDefault="0014598A" w:rsidP="00F32979">
      <w:pPr>
        <w:spacing w:before="0" w:after="0" w:line="240" w:lineRule="auto"/>
      </w:pPr>
      <w:r>
        <w:separator/>
      </w:r>
    </w:p>
  </w:endnote>
  <w:endnote w:type="continuationSeparator" w:id="0">
    <w:p w14:paraId="1A7E1987" w14:textId="77777777" w:rsidR="0014598A" w:rsidRDefault="0014598A" w:rsidP="00F329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auKai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D2635" w14:textId="77777777" w:rsidR="00120E29" w:rsidRDefault="00120E29" w:rsidP="00A33309">
    <w:pPr>
      <w:pStyle w:val="a9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eastAsia"/>
      </w:rPr>
      <w:t xml:space="preserve">*** </w:t>
    </w:r>
    <w:r>
      <w:rPr>
        <w:rFonts w:asciiTheme="majorHAnsi" w:hAnsiTheme="majorHAnsi" w:hint="eastAsia"/>
      </w:rPr>
      <w:t>機密資料，不可外流</w:t>
    </w:r>
    <w:r>
      <w:rPr>
        <w:rFonts w:asciiTheme="majorHAnsi" w:hAnsiTheme="majorHAnsi" w:hint="eastAsia"/>
      </w:rPr>
      <w:t xml:space="preserve"> ***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TW"/>
      </w:rPr>
      <w:t xml:space="preserve"> </w:t>
    </w:r>
  </w:p>
  <w:p w14:paraId="2DEFB68B" w14:textId="77777777" w:rsidR="00120E29" w:rsidRDefault="00120E29" w:rsidP="00A3330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B07C0" w14:textId="77777777" w:rsidR="00120E29" w:rsidRDefault="00120E29" w:rsidP="00A33309">
    <w:pPr>
      <w:pStyle w:val="a9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eastAsia"/>
      </w:rPr>
      <w:t xml:space="preserve">*** </w:t>
    </w:r>
    <w:r>
      <w:rPr>
        <w:rFonts w:asciiTheme="majorHAnsi" w:hAnsiTheme="majorHAnsi" w:hint="eastAsia"/>
      </w:rPr>
      <w:t>機密資料，不可外流</w:t>
    </w:r>
    <w:r>
      <w:rPr>
        <w:rFonts w:asciiTheme="majorHAnsi" w:hAnsiTheme="majorHAnsi" w:hint="eastAsia"/>
      </w:rPr>
      <w:t xml:space="preserve"> ***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TW"/>
      </w:rPr>
      <w:t xml:space="preserve"> </w:t>
    </w:r>
    <w:r w:rsidR="00A42A03">
      <w:fldChar w:fldCharType="begin"/>
    </w:r>
    <w:r w:rsidR="00A42A03">
      <w:instrText xml:space="preserve"> PAGE   \* MERGEFORMAT </w:instrText>
    </w:r>
    <w:r w:rsidR="00A42A03">
      <w:fldChar w:fldCharType="separate"/>
    </w:r>
    <w:r w:rsidR="004821FF" w:rsidRPr="004821FF">
      <w:rPr>
        <w:rFonts w:asciiTheme="majorHAnsi" w:hAnsiTheme="majorHAnsi"/>
        <w:noProof/>
        <w:lang w:val="zh-TW"/>
      </w:rPr>
      <w:t>10</w:t>
    </w:r>
    <w:r w:rsidR="00A42A03">
      <w:rPr>
        <w:rFonts w:asciiTheme="majorHAnsi" w:hAnsiTheme="majorHAnsi"/>
        <w:noProof/>
        <w:lang w:val="zh-TW"/>
      </w:rPr>
      <w:fldChar w:fldCharType="end"/>
    </w:r>
  </w:p>
  <w:p w14:paraId="4A6518C1" w14:textId="77777777" w:rsidR="00120E29" w:rsidRPr="005C0D48" w:rsidRDefault="00120E2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6AF78" w14:textId="77777777" w:rsidR="0014598A" w:rsidRDefault="0014598A" w:rsidP="00F32979">
      <w:pPr>
        <w:spacing w:before="0" w:after="0" w:line="240" w:lineRule="auto"/>
      </w:pPr>
      <w:r>
        <w:separator/>
      </w:r>
    </w:p>
  </w:footnote>
  <w:footnote w:type="continuationSeparator" w:id="0">
    <w:p w14:paraId="0D96AADF" w14:textId="77777777" w:rsidR="0014598A" w:rsidRDefault="0014598A" w:rsidP="00F3297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26807"/>
    <w:multiLevelType w:val="hybridMultilevel"/>
    <w:tmpl w:val="E5D015D4"/>
    <w:lvl w:ilvl="0" w:tplc="E31A07FE">
      <w:start w:val="1"/>
      <w:numFmt w:val="bullet"/>
      <w:pStyle w:val="Issuesdiscuss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05B1C59"/>
    <w:multiLevelType w:val="hybridMultilevel"/>
    <w:tmpl w:val="2F482DE4"/>
    <w:lvl w:ilvl="0" w:tplc="BE42A370">
      <w:start w:val="2"/>
      <w:numFmt w:val="bullet"/>
      <w:lvlText w:val="•"/>
      <w:lvlJc w:val="left"/>
      <w:pPr>
        <w:ind w:left="480" w:hanging="480"/>
      </w:pPr>
      <w:rPr>
        <w:rFonts w:ascii="Segoe UI" w:eastAsiaTheme="minorEastAsia" w:hAnsi="Segoe UI" w:cs="Segoe U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CF54F8"/>
    <w:multiLevelType w:val="hybridMultilevel"/>
    <w:tmpl w:val="0EA2C31A"/>
    <w:lvl w:ilvl="0" w:tplc="46A2441A">
      <w:start w:val="1"/>
      <w:numFmt w:val="decimal"/>
      <w:pStyle w:val="-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4C5941"/>
    <w:multiLevelType w:val="hybridMultilevel"/>
    <w:tmpl w:val="C5AC04F6"/>
    <w:lvl w:ilvl="0" w:tplc="BE42A370">
      <w:start w:val="2"/>
      <w:numFmt w:val="bullet"/>
      <w:lvlText w:val="•"/>
      <w:lvlJc w:val="left"/>
      <w:pPr>
        <w:ind w:left="880" w:hanging="48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4" w15:restartNumberingAfterBreak="0">
    <w:nsid w:val="2BF50580"/>
    <w:multiLevelType w:val="hybridMultilevel"/>
    <w:tmpl w:val="577CBA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C057BC"/>
    <w:multiLevelType w:val="hybridMultilevel"/>
    <w:tmpl w:val="3B4E99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339570B"/>
    <w:multiLevelType w:val="hybridMultilevel"/>
    <w:tmpl w:val="35B6EE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3DF386F"/>
    <w:multiLevelType w:val="hybridMultilevel"/>
    <w:tmpl w:val="E138ACEA"/>
    <w:lvl w:ilvl="0" w:tplc="6F56A1D6">
      <w:start w:val="1"/>
      <w:numFmt w:val="decimal"/>
      <w:lvlText w:val="%1."/>
      <w:lvlJc w:val="left"/>
      <w:pPr>
        <w:ind w:left="480" w:hanging="480"/>
      </w:pPr>
      <w:rPr>
        <w:rFonts w:hint="default"/>
        <w:sz w:val="24"/>
        <w:szCs w:val="32"/>
      </w:rPr>
    </w:lvl>
    <w:lvl w:ilvl="1" w:tplc="BE42A370">
      <w:start w:val="2"/>
      <w:numFmt w:val="bullet"/>
      <w:lvlText w:val="•"/>
      <w:lvlJc w:val="left"/>
      <w:pPr>
        <w:ind w:left="480" w:hanging="480"/>
      </w:pPr>
      <w:rPr>
        <w:rFonts w:ascii="Segoe UI" w:eastAsiaTheme="minorEastAsia" w:hAnsi="Segoe UI" w:cs="Segoe UI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B20006"/>
    <w:multiLevelType w:val="multilevel"/>
    <w:tmpl w:val="C8D4222A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ascii="Segoe UI" w:hAnsi="Segoe UI" w:cs="Segoe UI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567"/>
      </w:pPr>
      <w:rPr>
        <w:rFonts w:ascii="Segoe UI" w:hAnsi="Segoe UI" w:cs="Segoe UI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1701" w:hanging="709"/>
      </w:pPr>
      <w:rPr>
        <w:rFonts w:ascii="Segoe UI" w:hAnsi="Segoe UI" w:cs="Segoe UI" w:hint="default"/>
        <w:sz w:val="32"/>
        <w:szCs w:val="36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E036E9E"/>
    <w:multiLevelType w:val="hybridMultilevel"/>
    <w:tmpl w:val="CC1AB884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10" w15:restartNumberingAfterBreak="0">
    <w:nsid w:val="667D1375"/>
    <w:multiLevelType w:val="hybridMultilevel"/>
    <w:tmpl w:val="440E61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EE7686"/>
    <w:multiLevelType w:val="hybridMultilevel"/>
    <w:tmpl w:val="B1882228"/>
    <w:lvl w:ilvl="0" w:tplc="BE42A370">
      <w:start w:val="2"/>
      <w:numFmt w:val="bullet"/>
      <w:lvlText w:val="•"/>
      <w:lvlJc w:val="left"/>
      <w:pPr>
        <w:ind w:left="3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77F4427"/>
    <w:multiLevelType w:val="hybridMultilevel"/>
    <w:tmpl w:val="BCD27762"/>
    <w:lvl w:ilvl="0" w:tplc="0409000F">
      <w:start w:val="1"/>
      <w:numFmt w:val="decimal"/>
      <w:lvlText w:val="%1."/>
      <w:lvlJc w:val="left"/>
      <w:pPr>
        <w:ind w:left="41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645" w:hanging="480"/>
      </w:pPr>
    </w:lvl>
    <w:lvl w:ilvl="2" w:tplc="0409001B" w:tentative="1">
      <w:start w:val="1"/>
      <w:numFmt w:val="lowerRoman"/>
      <w:lvlText w:val="%3."/>
      <w:lvlJc w:val="right"/>
      <w:pPr>
        <w:ind w:left="5125" w:hanging="480"/>
      </w:pPr>
    </w:lvl>
    <w:lvl w:ilvl="3" w:tplc="0409000F" w:tentative="1">
      <w:start w:val="1"/>
      <w:numFmt w:val="decimal"/>
      <w:lvlText w:val="%4."/>
      <w:lvlJc w:val="left"/>
      <w:pPr>
        <w:ind w:left="56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085" w:hanging="480"/>
      </w:pPr>
    </w:lvl>
    <w:lvl w:ilvl="5" w:tplc="0409001B" w:tentative="1">
      <w:start w:val="1"/>
      <w:numFmt w:val="lowerRoman"/>
      <w:lvlText w:val="%6."/>
      <w:lvlJc w:val="right"/>
      <w:pPr>
        <w:ind w:left="6565" w:hanging="480"/>
      </w:pPr>
    </w:lvl>
    <w:lvl w:ilvl="6" w:tplc="0409000F" w:tentative="1">
      <w:start w:val="1"/>
      <w:numFmt w:val="decimal"/>
      <w:lvlText w:val="%7."/>
      <w:lvlJc w:val="left"/>
      <w:pPr>
        <w:ind w:left="70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525" w:hanging="480"/>
      </w:pPr>
    </w:lvl>
    <w:lvl w:ilvl="8" w:tplc="0409001B" w:tentative="1">
      <w:start w:val="1"/>
      <w:numFmt w:val="lowerRoman"/>
      <w:lvlText w:val="%9."/>
      <w:lvlJc w:val="right"/>
      <w:pPr>
        <w:ind w:left="8005" w:hanging="480"/>
      </w:pPr>
    </w:lvl>
  </w:abstractNum>
  <w:abstractNum w:abstractNumId="13" w15:restartNumberingAfterBreak="0">
    <w:nsid w:val="71226EEF"/>
    <w:multiLevelType w:val="hybridMultilevel"/>
    <w:tmpl w:val="6D98C8D8"/>
    <w:lvl w:ilvl="0" w:tplc="8822185C">
      <w:start w:val="1"/>
      <w:numFmt w:val="bullet"/>
      <w:pStyle w:val="a"/>
      <w:lvlText w:val=""/>
      <w:lvlJc w:val="left"/>
      <w:pPr>
        <w:ind w:left="-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</w:abstractNum>
  <w:num w:numId="1" w16cid:durableId="724717698">
    <w:abstractNumId w:val="8"/>
  </w:num>
  <w:num w:numId="2" w16cid:durableId="937560556">
    <w:abstractNumId w:val="13"/>
  </w:num>
  <w:num w:numId="3" w16cid:durableId="1267038295">
    <w:abstractNumId w:val="2"/>
  </w:num>
  <w:num w:numId="4" w16cid:durableId="446122222">
    <w:abstractNumId w:val="0"/>
  </w:num>
  <w:num w:numId="5" w16cid:durableId="1516187956">
    <w:abstractNumId w:val="9"/>
  </w:num>
  <w:num w:numId="6" w16cid:durableId="1440491755">
    <w:abstractNumId w:val="13"/>
  </w:num>
  <w:num w:numId="7" w16cid:durableId="705984006">
    <w:abstractNumId w:val="7"/>
  </w:num>
  <w:num w:numId="8" w16cid:durableId="1767186070">
    <w:abstractNumId w:val="11"/>
  </w:num>
  <w:num w:numId="9" w16cid:durableId="1918710139">
    <w:abstractNumId w:val="12"/>
  </w:num>
  <w:num w:numId="10" w16cid:durableId="1153568672">
    <w:abstractNumId w:val="13"/>
  </w:num>
  <w:num w:numId="11" w16cid:durableId="1956592297">
    <w:abstractNumId w:val="13"/>
  </w:num>
  <w:num w:numId="12" w16cid:durableId="1334648360">
    <w:abstractNumId w:val="13"/>
  </w:num>
  <w:num w:numId="13" w16cid:durableId="428239398">
    <w:abstractNumId w:val="13"/>
  </w:num>
  <w:num w:numId="14" w16cid:durableId="1052776054">
    <w:abstractNumId w:val="13"/>
  </w:num>
  <w:num w:numId="15" w16cid:durableId="847669945">
    <w:abstractNumId w:val="13"/>
  </w:num>
  <w:num w:numId="16" w16cid:durableId="8683141">
    <w:abstractNumId w:val="13"/>
  </w:num>
  <w:num w:numId="17" w16cid:durableId="1732342549">
    <w:abstractNumId w:val="13"/>
  </w:num>
  <w:num w:numId="18" w16cid:durableId="500967866">
    <w:abstractNumId w:val="13"/>
  </w:num>
  <w:num w:numId="19" w16cid:durableId="403187991">
    <w:abstractNumId w:val="13"/>
  </w:num>
  <w:num w:numId="20" w16cid:durableId="1824005518">
    <w:abstractNumId w:val="13"/>
  </w:num>
  <w:num w:numId="21" w16cid:durableId="367335943">
    <w:abstractNumId w:val="5"/>
  </w:num>
  <w:num w:numId="22" w16cid:durableId="756363967">
    <w:abstractNumId w:val="1"/>
  </w:num>
  <w:num w:numId="23" w16cid:durableId="1666393761">
    <w:abstractNumId w:val="4"/>
  </w:num>
  <w:num w:numId="24" w16cid:durableId="920211068">
    <w:abstractNumId w:val="6"/>
  </w:num>
  <w:num w:numId="25" w16cid:durableId="19466882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674314">
    <w:abstractNumId w:val="8"/>
  </w:num>
  <w:num w:numId="27" w16cid:durableId="202909004">
    <w:abstractNumId w:val="8"/>
  </w:num>
  <w:num w:numId="28" w16cid:durableId="1089352194">
    <w:abstractNumId w:val="8"/>
  </w:num>
  <w:num w:numId="29" w16cid:durableId="685523525">
    <w:abstractNumId w:val="8"/>
  </w:num>
  <w:num w:numId="30" w16cid:durableId="1219630304">
    <w:abstractNumId w:val="8"/>
  </w:num>
  <w:num w:numId="31" w16cid:durableId="838229052">
    <w:abstractNumId w:val="8"/>
  </w:num>
  <w:num w:numId="32" w16cid:durableId="20524587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350995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415825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098084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561704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64351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280080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509736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43690834">
    <w:abstractNumId w:val="3"/>
  </w:num>
  <w:num w:numId="41" w16cid:durableId="2172827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6993249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93"/>
    <w:rsid w:val="00001813"/>
    <w:rsid w:val="0000191D"/>
    <w:rsid w:val="0000243A"/>
    <w:rsid w:val="00002514"/>
    <w:rsid w:val="00002B11"/>
    <w:rsid w:val="00002F43"/>
    <w:rsid w:val="00003F06"/>
    <w:rsid w:val="000040D5"/>
    <w:rsid w:val="000058DF"/>
    <w:rsid w:val="00005C51"/>
    <w:rsid w:val="000066DE"/>
    <w:rsid w:val="00006E00"/>
    <w:rsid w:val="00007406"/>
    <w:rsid w:val="00007AC6"/>
    <w:rsid w:val="00007F14"/>
    <w:rsid w:val="000102C4"/>
    <w:rsid w:val="000103E6"/>
    <w:rsid w:val="00010616"/>
    <w:rsid w:val="00011693"/>
    <w:rsid w:val="00013A94"/>
    <w:rsid w:val="00013D92"/>
    <w:rsid w:val="000143D8"/>
    <w:rsid w:val="00015B82"/>
    <w:rsid w:val="000169D2"/>
    <w:rsid w:val="00017297"/>
    <w:rsid w:val="0001738F"/>
    <w:rsid w:val="000219A4"/>
    <w:rsid w:val="00021A58"/>
    <w:rsid w:val="00021F16"/>
    <w:rsid w:val="000223DC"/>
    <w:rsid w:val="00022479"/>
    <w:rsid w:val="00022AFC"/>
    <w:rsid w:val="0002310A"/>
    <w:rsid w:val="00023C12"/>
    <w:rsid w:val="00024B5C"/>
    <w:rsid w:val="000253E3"/>
    <w:rsid w:val="000254AA"/>
    <w:rsid w:val="000257DA"/>
    <w:rsid w:val="00025C85"/>
    <w:rsid w:val="00026686"/>
    <w:rsid w:val="000276EB"/>
    <w:rsid w:val="00027A9D"/>
    <w:rsid w:val="00027AC6"/>
    <w:rsid w:val="00030392"/>
    <w:rsid w:val="00030752"/>
    <w:rsid w:val="0003091F"/>
    <w:rsid w:val="00030D51"/>
    <w:rsid w:val="00031E52"/>
    <w:rsid w:val="00032115"/>
    <w:rsid w:val="0003284B"/>
    <w:rsid w:val="00032EDD"/>
    <w:rsid w:val="0003473E"/>
    <w:rsid w:val="00036D8D"/>
    <w:rsid w:val="00036EDD"/>
    <w:rsid w:val="00040639"/>
    <w:rsid w:val="00040880"/>
    <w:rsid w:val="00040D51"/>
    <w:rsid w:val="000422E0"/>
    <w:rsid w:val="000424B4"/>
    <w:rsid w:val="00042581"/>
    <w:rsid w:val="00042AAB"/>
    <w:rsid w:val="00043605"/>
    <w:rsid w:val="00044383"/>
    <w:rsid w:val="00045483"/>
    <w:rsid w:val="0004556D"/>
    <w:rsid w:val="00045C9C"/>
    <w:rsid w:val="00045E94"/>
    <w:rsid w:val="00046825"/>
    <w:rsid w:val="00046F70"/>
    <w:rsid w:val="00047BEA"/>
    <w:rsid w:val="00047F5B"/>
    <w:rsid w:val="00051000"/>
    <w:rsid w:val="000516C9"/>
    <w:rsid w:val="00053C04"/>
    <w:rsid w:val="00053DB2"/>
    <w:rsid w:val="00054E62"/>
    <w:rsid w:val="00054F5F"/>
    <w:rsid w:val="00055560"/>
    <w:rsid w:val="00055DF4"/>
    <w:rsid w:val="00056363"/>
    <w:rsid w:val="00056A4F"/>
    <w:rsid w:val="00056AE4"/>
    <w:rsid w:val="00056B62"/>
    <w:rsid w:val="000600E2"/>
    <w:rsid w:val="00060E43"/>
    <w:rsid w:val="00061012"/>
    <w:rsid w:val="000614A8"/>
    <w:rsid w:val="00061531"/>
    <w:rsid w:val="000628E5"/>
    <w:rsid w:val="00063C2C"/>
    <w:rsid w:val="00063E94"/>
    <w:rsid w:val="0006457E"/>
    <w:rsid w:val="000647C0"/>
    <w:rsid w:val="00064A84"/>
    <w:rsid w:val="00064A98"/>
    <w:rsid w:val="0006561A"/>
    <w:rsid w:val="0006686C"/>
    <w:rsid w:val="00066EDA"/>
    <w:rsid w:val="00067CCD"/>
    <w:rsid w:val="00070919"/>
    <w:rsid w:val="00070FF1"/>
    <w:rsid w:val="00071D3F"/>
    <w:rsid w:val="00072C33"/>
    <w:rsid w:val="000730E3"/>
    <w:rsid w:val="00074630"/>
    <w:rsid w:val="00074C09"/>
    <w:rsid w:val="00074EA8"/>
    <w:rsid w:val="00074F03"/>
    <w:rsid w:val="0007578E"/>
    <w:rsid w:val="00075BEA"/>
    <w:rsid w:val="00075D24"/>
    <w:rsid w:val="0007660C"/>
    <w:rsid w:val="0007727D"/>
    <w:rsid w:val="00077C51"/>
    <w:rsid w:val="00081B60"/>
    <w:rsid w:val="00082133"/>
    <w:rsid w:val="00082273"/>
    <w:rsid w:val="0008281B"/>
    <w:rsid w:val="00083514"/>
    <w:rsid w:val="00083C06"/>
    <w:rsid w:val="00084E29"/>
    <w:rsid w:val="000852F6"/>
    <w:rsid w:val="000855A5"/>
    <w:rsid w:val="00085718"/>
    <w:rsid w:val="00085744"/>
    <w:rsid w:val="00085DF8"/>
    <w:rsid w:val="00086A1E"/>
    <w:rsid w:val="0008708F"/>
    <w:rsid w:val="0009161A"/>
    <w:rsid w:val="00093125"/>
    <w:rsid w:val="00093BA2"/>
    <w:rsid w:val="00093C60"/>
    <w:rsid w:val="00094519"/>
    <w:rsid w:val="000945BB"/>
    <w:rsid w:val="00097961"/>
    <w:rsid w:val="000A0937"/>
    <w:rsid w:val="000A09C1"/>
    <w:rsid w:val="000A1D30"/>
    <w:rsid w:val="000A1DC6"/>
    <w:rsid w:val="000A2AD1"/>
    <w:rsid w:val="000A2BC8"/>
    <w:rsid w:val="000A2C5C"/>
    <w:rsid w:val="000A3219"/>
    <w:rsid w:val="000A36B2"/>
    <w:rsid w:val="000A3F39"/>
    <w:rsid w:val="000A4497"/>
    <w:rsid w:val="000A5331"/>
    <w:rsid w:val="000A5406"/>
    <w:rsid w:val="000A5612"/>
    <w:rsid w:val="000A5BE9"/>
    <w:rsid w:val="000A64A4"/>
    <w:rsid w:val="000A675E"/>
    <w:rsid w:val="000A6BED"/>
    <w:rsid w:val="000A739E"/>
    <w:rsid w:val="000A7785"/>
    <w:rsid w:val="000A7CD3"/>
    <w:rsid w:val="000B10AD"/>
    <w:rsid w:val="000B15B4"/>
    <w:rsid w:val="000B1ABE"/>
    <w:rsid w:val="000B2174"/>
    <w:rsid w:val="000B2370"/>
    <w:rsid w:val="000B27A1"/>
    <w:rsid w:val="000B3A65"/>
    <w:rsid w:val="000B4CB0"/>
    <w:rsid w:val="000B5166"/>
    <w:rsid w:val="000B52EA"/>
    <w:rsid w:val="000B5DA0"/>
    <w:rsid w:val="000B6121"/>
    <w:rsid w:val="000B7C85"/>
    <w:rsid w:val="000B7D41"/>
    <w:rsid w:val="000C01EE"/>
    <w:rsid w:val="000C0BE6"/>
    <w:rsid w:val="000C19FC"/>
    <w:rsid w:val="000C1D1D"/>
    <w:rsid w:val="000C229F"/>
    <w:rsid w:val="000C23A6"/>
    <w:rsid w:val="000C2BDA"/>
    <w:rsid w:val="000C3160"/>
    <w:rsid w:val="000C32D7"/>
    <w:rsid w:val="000C3914"/>
    <w:rsid w:val="000C46E2"/>
    <w:rsid w:val="000C4838"/>
    <w:rsid w:val="000C5553"/>
    <w:rsid w:val="000C5569"/>
    <w:rsid w:val="000C61D7"/>
    <w:rsid w:val="000C63A3"/>
    <w:rsid w:val="000C7BC5"/>
    <w:rsid w:val="000D08CD"/>
    <w:rsid w:val="000D0D98"/>
    <w:rsid w:val="000D19E8"/>
    <w:rsid w:val="000D19EA"/>
    <w:rsid w:val="000D3AB2"/>
    <w:rsid w:val="000D4556"/>
    <w:rsid w:val="000D5B67"/>
    <w:rsid w:val="000D5D90"/>
    <w:rsid w:val="000D6D3C"/>
    <w:rsid w:val="000D6E61"/>
    <w:rsid w:val="000D77D8"/>
    <w:rsid w:val="000D7D3B"/>
    <w:rsid w:val="000E0241"/>
    <w:rsid w:val="000E0955"/>
    <w:rsid w:val="000E1C40"/>
    <w:rsid w:val="000E28C7"/>
    <w:rsid w:val="000E300E"/>
    <w:rsid w:val="000E3799"/>
    <w:rsid w:val="000E3F03"/>
    <w:rsid w:val="000E6564"/>
    <w:rsid w:val="000E77A6"/>
    <w:rsid w:val="000E78F7"/>
    <w:rsid w:val="000E7EBA"/>
    <w:rsid w:val="000F022A"/>
    <w:rsid w:val="000F117B"/>
    <w:rsid w:val="000F122C"/>
    <w:rsid w:val="000F1654"/>
    <w:rsid w:val="000F302D"/>
    <w:rsid w:val="000F35D1"/>
    <w:rsid w:val="000F3F6E"/>
    <w:rsid w:val="000F41BD"/>
    <w:rsid w:val="000F4374"/>
    <w:rsid w:val="000F47E4"/>
    <w:rsid w:val="000F4EBD"/>
    <w:rsid w:val="000F657F"/>
    <w:rsid w:val="000F68C7"/>
    <w:rsid w:val="000F71E0"/>
    <w:rsid w:val="00100465"/>
    <w:rsid w:val="001011BC"/>
    <w:rsid w:val="0010211F"/>
    <w:rsid w:val="00102A0D"/>
    <w:rsid w:val="00102A48"/>
    <w:rsid w:val="00102F4F"/>
    <w:rsid w:val="00102F5C"/>
    <w:rsid w:val="00103A16"/>
    <w:rsid w:val="00103AC6"/>
    <w:rsid w:val="00104379"/>
    <w:rsid w:val="00104C85"/>
    <w:rsid w:val="00105CEA"/>
    <w:rsid w:val="00105FBC"/>
    <w:rsid w:val="00106443"/>
    <w:rsid w:val="0010710A"/>
    <w:rsid w:val="00110815"/>
    <w:rsid w:val="00110825"/>
    <w:rsid w:val="00110FE4"/>
    <w:rsid w:val="0011135C"/>
    <w:rsid w:val="00111517"/>
    <w:rsid w:val="00111894"/>
    <w:rsid w:val="00116678"/>
    <w:rsid w:val="001176BF"/>
    <w:rsid w:val="0011797D"/>
    <w:rsid w:val="00120B83"/>
    <w:rsid w:val="00120E29"/>
    <w:rsid w:val="00121F2D"/>
    <w:rsid w:val="00121F4F"/>
    <w:rsid w:val="00121F8F"/>
    <w:rsid w:val="00122BEA"/>
    <w:rsid w:val="00123D1B"/>
    <w:rsid w:val="00123E4A"/>
    <w:rsid w:val="00124192"/>
    <w:rsid w:val="00125302"/>
    <w:rsid w:val="001264C9"/>
    <w:rsid w:val="0012653D"/>
    <w:rsid w:val="00126EF5"/>
    <w:rsid w:val="00127070"/>
    <w:rsid w:val="0012707A"/>
    <w:rsid w:val="0012725C"/>
    <w:rsid w:val="00127DEB"/>
    <w:rsid w:val="00127EA7"/>
    <w:rsid w:val="001301E9"/>
    <w:rsid w:val="00130945"/>
    <w:rsid w:val="00131E8D"/>
    <w:rsid w:val="001324A1"/>
    <w:rsid w:val="00133214"/>
    <w:rsid w:val="00133C9C"/>
    <w:rsid w:val="001341FC"/>
    <w:rsid w:val="001342F9"/>
    <w:rsid w:val="0013457F"/>
    <w:rsid w:val="00134DAE"/>
    <w:rsid w:val="001352BF"/>
    <w:rsid w:val="00135C5E"/>
    <w:rsid w:val="00135D2E"/>
    <w:rsid w:val="00136376"/>
    <w:rsid w:val="00137D5A"/>
    <w:rsid w:val="00137DC5"/>
    <w:rsid w:val="00137F85"/>
    <w:rsid w:val="00140F12"/>
    <w:rsid w:val="001413F9"/>
    <w:rsid w:val="001420CC"/>
    <w:rsid w:val="00142630"/>
    <w:rsid w:val="00142C27"/>
    <w:rsid w:val="00142DEC"/>
    <w:rsid w:val="00142FAA"/>
    <w:rsid w:val="00143F3A"/>
    <w:rsid w:val="00144647"/>
    <w:rsid w:val="0014470B"/>
    <w:rsid w:val="0014598A"/>
    <w:rsid w:val="00145D61"/>
    <w:rsid w:val="001461D2"/>
    <w:rsid w:val="00147714"/>
    <w:rsid w:val="00147788"/>
    <w:rsid w:val="00147D01"/>
    <w:rsid w:val="00147E07"/>
    <w:rsid w:val="00150031"/>
    <w:rsid w:val="0015105F"/>
    <w:rsid w:val="00151A49"/>
    <w:rsid w:val="001535E4"/>
    <w:rsid w:val="001538CB"/>
    <w:rsid w:val="00153AA4"/>
    <w:rsid w:val="00155258"/>
    <w:rsid w:val="00155B86"/>
    <w:rsid w:val="001578DC"/>
    <w:rsid w:val="00157A89"/>
    <w:rsid w:val="00157DC4"/>
    <w:rsid w:val="00157E6F"/>
    <w:rsid w:val="00160990"/>
    <w:rsid w:val="001617C2"/>
    <w:rsid w:val="00162E72"/>
    <w:rsid w:val="001639AC"/>
    <w:rsid w:val="00164D88"/>
    <w:rsid w:val="00165DF5"/>
    <w:rsid w:val="00166C8B"/>
    <w:rsid w:val="001677DC"/>
    <w:rsid w:val="001705E1"/>
    <w:rsid w:val="0017077F"/>
    <w:rsid w:val="00172B77"/>
    <w:rsid w:val="00172E8E"/>
    <w:rsid w:val="00173B0A"/>
    <w:rsid w:val="00173D60"/>
    <w:rsid w:val="00174027"/>
    <w:rsid w:val="00174B01"/>
    <w:rsid w:val="00175410"/>
    <w:rsid w:val="001755C1"/>
    <w:rsid w:val="00175AB5"/>
    <w:rsid w:val="00176691"/>
    <w:rsid w:val="001767E7"/>
    <w:rsid w:val="0017708B"/>
    <w:rsid w:val="00180AA4"/>
    <w:rsid w:val="00180F2D"/>
    <w:rsid w:val="00181156"/>
    <w:rsid w:val="00181691"/>
    <w:rsid w:val="00181C21"/>
    <w:rsid w:val="001840C2"/>
    <w:rsid w:val="00184BFF"/>
    <w:rsid w:val="00185C03"/>
    <w:rsid w:val="0018625B"/>
    <w:rsid w:val="001864B1"/>
    <w:rsid w:val="00186DCB"/>
    <w:rsid w:val="00190762"/>
    <w:rsid w:val="0019091B"/>
    <w:rsid w:val="00191146"/>
    <w:rsid w:val="001913D8"/>
    <w:rsid w:val="001914C2"/>
    <w:rsid w:val="00191C80"/>
    <w:rsid w:val="00191E8F"/>
    <w:rsid w:val="001921B3"/>
    <w:rsid w:val="001928B5"/>
    <w:rsid w:val="001929E1"/>
    <w:rsid w:val="00194A85"/>
    <w:rsid w:val="00195964"/>
    <w:rsid w:val="00195CC4"/>
    <w:rsid w:val="00196013"/>
    <w:rsid w:val="00197254"/>
    <w:rsid w:val="0019730E"/>
    <w:rsid w:val="00197F0F"/>
    <w:rsid w:val="001A0D7B"/>
    <w:rsid w:val="001A142E"/>
    <w:rsid w:val="001A1463"/>
    <w:rsid w:val="001A18C4"/>
    <w:rsid w:val="001A3C09"/>
    <w:rsid w:val="001A3EB6"/>
    <w:rsid w:val="001A41B0"/>
    <w:rsid w:val="001A430A"/>
    <w:rsid w:val="001A505E"/>
    <w:rsid w:val="001A5918"/>
    <w:rsid w:val="001A639E"/>
    <w:rsid w:val="001A77AB"/>
    <w:rsid w:val="001B055A"/>
    <w:rsid w:val="001B0AB0"/>
    <w:rsid w:val="001B13D4"/>
    <w:rsid w:val="001B1B0D"/>
    <w:rsid w:val="001B2837"/>
    <w:rsid w:val="001B30A7"/>
    <w:rsid w:val="001B3B5C"/>
    <w:rsid w:val="001B49BE"/>
    <w:rsid w:val="001B61A8"/>
    <w:rsid w:val="001B6888"/>
    <w:rsid w:val="001B6B2D"/>
    <w:rsid w:val="001B710B"/>
    <w:rsid w:val="001C0835"/>
    <w:rsid w:val="001C08D6"/>
    <w:rsid w:val="001C1421"/>
    <w:rsid w:val="001C143D"/>
    <w:rsid w:val="001C14F4"/>
    <w:rsid w:val="001C2E6E"/>
    <w:rsid w:val="001C35B2"/>
    <w:rsid w:val="001C3D2F"/>
    <w:rsid w:val="001C40B8"/>
    <w:rsid w:val="001C4377"/>
    <w:rsid w:val="001C4551"/>
    <w:rsid w:val="001C4B86"/>
    <w:rsid w:val="001C63B3"/>
    <w:rsid w:val="001C6437"/>
    <w:rsid w:val="001C668F"/>
    <w:rsid w:val="001C69B4"/>
    <w:rsid w:val="001C6F10"/>
    <w:rsid w:val="001C76D4"/>
    <w:rsid w:val="001C781B"/>
    <w:rsid w:val="001C7AEF"/>
    <w:rsid w:val="001D07F0"/>
    <w:rsid w:val="001D0882"/>
    <w:rsid w:val="001D0AE6"/>
    <w:rsid w:val="001D1012"/>
    <w:rsid w:val="001D1366"/>
    <w:rsid w:val="001D1CD9"/>
    <w:rsid w:val="001D5027"/>
    <w:rsid w:val="001D55ED"/>
    <w:rsid w:val="001D5A7B"/>
    <w:rsid w:val="001D6160"/>
    <w:rsid w:val="001D6503"/>
    <w:rsid w:val="001D6AE8"/>
    <w:rsid w:val="001D7644"/>
    <w:rsid w:val="001D76FE"/>
    <w:rsid w:val="001E0DAD"/>
    <w:rsid w:val="001E19DC"/>
    <w:rsid w:val="001E200C"/>
    <w:rsid w:val="001E2EE5"/>
    <w:rsid w:val="001E342E"/>
    <w:rsid w:val="001E3EEB"/>
    <w:rsid w:val="001E428A"/>
    <w:rsid w:val="001E4FB3"/>
    <w:rsid w:val="001E59BF"/>
    <w:rsid w:val="001E5F1E"/>
    <w:rsid w:val="001E6204"/>
    <w:rsid w:val="001E6229"/>
    <w:rsid w:val="001E680B"/>
    <w:rsid w:val="001E6BFA"/>
    <w:rsid w:val="001E6D85"/>
    <w:rsid w:val="001E72E9"/>
    <w:rsid w:val="001E7D17"/>
    <w:rsid w:val="001F004A"/>
    <w:rsid w:val="001F0AB3"/>
    <w:rsid w:val="001F0D50"/>
    <w:rsid w:val="001F1FAF"/>
    <w:rsid w:val="001F33B9"/>
    <w:rsid w:val="001F3738"/>
    <w:rsid w:val="001F3F5D"/>
    <w:rsid w:val="001F4351"/>
    <w:rsid w:val="001F443D"/>
    <w:rsid w:val="001F50E6"/>
    <w:rsid w:val="001F522B"/>
    <w:rsid w:val="001F59F4"/>
    <w:rsid w:val="001F609D"/>
    <w:rsid w:val="001F6A33"/>
    <w:rsid w:val="001F6EE1"/>
    <w:rsid w:val="001F75B1"/>
    <w:rsid w:val="001F793F"/>
    <w:rsid w:val="001F7A45"/>
    <w:rsid w:val="002000C7"/>
    <w:rsid w:val="00201BAC"/>
    <w:rsid w:val="0020226E"/>
    <w:rsid w:val="0020371A"/>
    <w:rsid w:val="00205532"/>
    <w:rsid w:val="00205B81"/>
    <w:rsid w:val="00205E4B"/>
    <w:rsid w:val="002065D1"/>
    <w:rsid w:val="002069C3"/>
    <w:rsid w:val="002074FD"/>
    <w:rsid w:val="002077E4"/>
    <w:rsid w:val="00211EAD"/>
    <w:rsid w:val="0021272F"/>
    <w:rsid w:val="0021439E"/>
    <w:rsid w:val="002156A2"/>
    <w:rsid w:val="00216604"/>
    <w:rsid w:val="00216BE4"/>
    <w:rsid w:val="00216C30"/>
    <w:rsid w:val="0021712B"/>
    <w:rsid w:val="00217D21"/>
    <w:rsid w:val="00217DED"/>
    <w:rsid w:val="002201D3"/>
    <w:rsid w:val="00220AE9"/>
    <w:rsid w:val="00221844"/>
    <w:rsid w:val="00222ACF"/>
    <w:rsid w:val="0022320E"/>
    <w:rsid w:val="002232E4"/>
    <w:rsid w:val="002237BD"/>
    <w:rsid w:val="0022392E"/>
    <w:rsid w:val="00223CB5"/>
    <w:rsid w:val="00224383"/>
    <w:rsid w:val="002247D4"/>
    <w:rsid w:val="002255E0"/>
    <w:rsid w:val="002257A9"/>
    <w:rsid w:val="00226876"/>
    <w:rsid w:val="00227231"/>
    <w:rsid w:val="00227D52"/>
    <w:rsid w:val="002300A2"/>
    <w:rsid w:val="002306F6"/>
    <w:rsid w:val="0023149A"/>
    <w:rsid w:val="00231BF0"/>
    <w:rsid w:val="00231EB5"/>
    <w:rsid w:val="0023210A"/>
    <w:rsid w:val="002330C7"/>
    <w:rsid w:val="00233D7A"/>
    <w:rsid w:val="00234741"/>
    <w:rsid w:val="00234AA0"/>
    <w:rsid w:val="00234D96"/>
    <w:rsid w:val="00236245"/>
    <w:rsid w:val="002372C9"/>
    <w:rsid w:val="00240ABB"/>
    <w:rsid w:val="0024132A"/>
    <w:rsid w:val="002419A4"/>
    <w:rsid w:val="00241B5A"/>
    <w:rsid w:val="00242039"/>
    <w:rsid w:val="00242C3C"/>
    <w:rsid w:val="0024344E"/>
    <w:rsid w:val="002437BD"/>
    <w:rsid w:val="0024396D"/>
    <w:rsid w:val="002445F1"/>
    <w:rsid w:val="00244D4E"/>
    <w:rsid w:val="00244F8F"/>
    <w:rsid w:val="00244FEB"/>
    <w:rsid w:val="00245602"/>
    <w:rsid w:val="00245ABA"/>
    <w:rsid w:val="00247041"/>
    <w:rsid w:val="00250FB2"/>
    <w:rsid w:val="00251132"/>
    <w:rsid w:val="00252F9C"/>
    <w:rsid w:val="0025373B"/>
    <w:rsid w:val="00253AD5"/>
    <w:rsid w:val="00253AF8"/>
    <w:rsid w:val="002559E6"/>
    <w:rsid w:val="00255EA8"/>
    <w:rsid w:val="00256F2A"/>
    <w:rsid w:val="00257420"/>
    <w:rsid w:val="00257B11"/>
    <w:rsid w:val="00260E41"/>
    <w:rsid w:val="00260EBF"/>
    <w:rsid w:val="002617EB"/>
    <w:rsid w:val="00261A92"/>
    <w:rsid w:val="00261AF3"/>
    <w:rsid w:val="0026272F"/>
    <w:rsid w:val="00262B65"/>
    <w:rsid w:val="00265946"/>
    <w:rsid w:val="00265F8A"/>
    <w:rsid w:val="00266868"/>
    <w:rsid w:val="00266922"/>
    <w:rsid w:val="00266D65"/>
    <w:rsid w:val="00270058"/>
    <w:rsid w:val="002706B4"/>
    <w:rsid w:val="00270915"/>
    <w:rsid w:val="00270C61"/>
    <w:rsid w:val="002713B8"/>
    <w:rsid w:val="00271610"/>
    <w:rsid w:val="002721CA"/>
    <w:rsid w:val="00272CDE"/>
    <w:rsid w:val="002738B9"/>
    <w:rsid w:val="00273B98"/>
    <w:rsid w:val="00273EA4"/>
    <w:rsid w:val="00274DE6"/>
    <w:rsid w:val="00274F44"/>
    <w:rsid w:val="00275F78"/>
    <w:rsid w:val="0027678F"/>
    <w:rsid w:val="00276B94"/>
    <w:rsid w:val="00276C2C"/>
    <w:rsid w:val="00280324"/>
    <w:rsid w:val="0028094A"/>
    <w:rsid w:val="0028237A"/>
    <w:rsid w:val="002827BD"/>
    <w:rsid w:val="0028443B"/>
    <w:rsid w:val="00284A41"/>
    <w:rsid w:val="00286425"/>
    <w:rsid w:val="00286F9A"/>
    <w:rsid w:val="00287939"/>
    <w:rsid w:val="00290EA0"/>
    <w:rsid w:val="002913F2"/>
    <w:rsid w:val="00291978"/>
    <w:rsid w:val="00291F65"/>
    <w:rsid w:val="00293057"/>
    <w:rsid w:val="00294261"/>
    <w:rsid w:val="00294412"/>
    <w:rsid w:val="0029626B"/>
    <w:rsid w:val="00297135"/>
    <w:rsid w:val="002974E1"/>
    <w:rsid w:val="002977D3"/>
    <w:rsid w:val="002A1223"/>
    <w:rsid w:val="002A20AB"/>
    <w:rsid w:val="002A2F8F"/>
    <w:rsid w:val="002A3EB8"/>
    <w:rsid w:val="002A47B7"/>
    <w:rsid w:val="002A51CF"/>
    <w:rsid w:val="002A62C6"/>
    <w:rsid w:val="002A7685"/>
    <w:rsid w:val="002B09F5"/>
    <w:rsid w:val="002B0BB9"/>
    <w:rsid w:val="002B107A"/>
    <w:rsid w:val="002B1360"/>
    <w:rsid w:val="002B28E1"/>
    <w:rsid w:val="002B296E"/>
    <w:rsid w:val="002B2F30"/>
    <w:rsid w:val="002B3B11"/>
    <w:rsid w:val="002B47C9"/>
    <w:rsid w:val="002B5304"/>
    <w:rsid w:val="002B5980"/>
    <w:rsid w:val="002B6151"/>
    <w:rsid w:val="002C0200"/>
    <w:rsid w:val="002C0DF2"/>
    <w:rsid w:val="002C0EB3"/>
    <w:rsid w:val="002C1CB7"/>
    <w:rsid w:val="002C24AE"/>
    <w:rsid w:val="002C2655"/>
    <w:rsid w:val="002C434C"/>
    <w:rsid w:val="002C4D11"/>
    <w:rsid w:val="002C56D3"/>
    <w:rsid w:val="002C5B35"/>
    <w:rsid w:val="002C6600"/>
    <w:rsid w:val="002C6F9E"/>
    <w:rsid w:val="002D0341"/>
    <w:rsid w:val="002D07F5"/>
    <w:rsid w:val="002D0B9F"/>
    <w:rsid w:val="002D1DD2"/>
    <w:rsid w:val="002D1E02"/>
    <w:rsid w:val="002D2081"/>
    <w:rsid w:val="002D3422"/>
    <w:rsid w:val="002D3B33"/>
    <w:rsid w:val="002D45B4"/>
    <w:rsid w:val="002D45D8"/>
    <w:rsid w:val="002D46E0"/>
    <w:rsid w:val="002D5F83"/>
    <w:rsid w:val="002D615E"/>
    <w:rsid w:val="002D718E"/>
    <w:rsid w:val="002D7E35"/>
    <w:rsid w:val="002E1671"/>
    <w:rsid w:val="002E2503"/>
    <w:rsid w:val="002E2E43"/>
    <w:rsid w:val="002E3057"/>
    <w:rsid w:val="002E459E"/>
    <w:rsid w:val="002E5656"/>
    <w:rsid w:val="002E5B79"/>
    <w:rsid w:val="002E5F12"/>
    <w:rsid w:val="002E69E9"/>
    <w:rsid w:val="002E71A6"/>
    <w:rsid w:val="002F05CF"/>
    <w:rsid w:val="002F0D1B"/>
    <w:rsid w:val="002F10DC"/>
    <w:rsid w:val="002F130A"/>
    <w:rsid w:val="002F3512"/>
    <w:rsid w:val="002F360A"/>
    <w:rsid w:val="002F384E"/>
    <w:rsid w:val="002F4863"/>
    <w:rsid w:val="002F4E53"/>
    <w:rsid w:val="002F5873"/>
    <w:rsid w:val="002F5B1F"/>
    <w:rsid w:val="002F6149"/>
    <w:rsid w:val="002F6507"/>
    <w:rsid w:val="002F661A"/>
    <w:rsid w:val="002F67EC"/>
    <w:rsid w:val="002F688F"/>
    <w:rsid w:val="002F71FB"/>
    <w:rsid w:val="002F79C6"/>
    <w:rsid w:val="0030134B"/>
    <w:rsid w:val="0030144E"/>
    <w:rsid w:val="00301926"/>
    <w:rsid w:val="003023A1"/>
    <w:rsid w:val="00302877"/>
    <w:rsid w:val="00302F4C"/>
    <w:rsid w:val="003034C9"/>
    <w:rsid w:val="00304A5B"/>
    <w:rsid w:val="00304BC4"/>
    <w:rsid w:val="00304D2D"/>
    <w:rsid w:val="003050A0"/>
    <w:rsid w:val="003056C6"/>
    <w:rsid w:val="00306375"/>
    <w:rsid w:val="00306CD1"/>
    <w:rsid w:val="00307C58"/>
    <w:rsid w:val="003109B6"/>
    <w:rsid w:val="003114E8"/>
    <w:rsid w:val="00311FA9"/>
    <w:rsid w:val="00312D53"/>
    <w:rsid w:val="00314917"/>
    <w:rsid w:val="00314F47"/>
    <w:rsid w:val="003152C5"/>
    <w:rsid w:val="00315B56"/>
    <w:rsid w:val="00316622"/>
    <w:rsid w:val="00316A06"/>
    <w:rsid w:val="00316CEC"/>
    <w:rsid w:val="00317049"/>
    <w:rsid w:val="00317B72"/>
    <w:rsid w:val="00317D7F"/>
    <w:rsid w:val="00321BA4"/>
    <w:rsid w:val="00321D45"/>
    <w:rsid w:val="00322800"/>
    <w:rsid w:val="00322801"/>
    <w:rsid w:val="00323B85"/>
    <w:rsid w:val="00323F46"/>
    <w:rsid w:val="0032446D"/>
    <w:rsid w:val="003245EA"/>
    <w:rsid w:val="00324927"/>
    <w:rsid w:val="00326C80"/>
    <w:rsid w:val="003277F0"/>
    <w:rsid w:val="0033163B"/>
    <w:rsid w:val="00331739"/>
    <w:rsid w:val="00331AA9"/>
    <w:rsid w:val="00331DA9"/>
    <w:rsid w:val="003322A9"/>
    <w:rsid w:val="003340AE"/>
    <w:rsid w:val="003346B2"/>
    <w:rsid w:val="00334BB1"/>
    <w:rsid w:val="003356A3"/>
    <w:rsid w:val="00335E27"/>
    <w:rsid w:val="00335E5F"/>
    <w:rsid w:val="00335EA1"/>
    <w:rsid w:val="00335FEE"/>
    <w:rsid w:val="0033660E"/>
    <w:rsid w:val="00336BBF"/>
    <w:rsid w:val="00336FA6"/>
    <w:rsid w:val="0034020E"/>
    <w:rsid w:val="003405AB"/>
    <w:rsid w:val="0034062A"/>
    <w:rsid w:val="0034093F"/>
    <w:rsid w:val="00340E10"/>
    <w:rsid w:val="00341183"/>
    <w:rsid w:val="00341259"/>
    <w:rsid w:val="0034128A"/>
    <w:rsid w:val="00341845"/>
    <w:rsid w:val="0034228E"/>
    <w:rsid w:val="0034240B"/>
    <w:rsid w:val="00342752"/>
    <w:rsid w:val="00343241"/>
    <w:rsid w:val="00343475"/>
    <w:rsid w:val="003447F5"/>
    <w:rsid w:val="00345149"/>
    <w:rsid w:val="0034589D"/>
    <w:rsid w:val="00345AB5"/>
    <w:rsid w:val="00345F2D"/>
    <w:rsid w:val="003462A8"/>
    <w:rsid w:val="00346C2B"/>
    <w:rsid w:val="003474FC"/>
    <w:rsid w:val="003475C7"/>
    <w:rsid w:val="00347FFA"/>
    <w:rsid w:val="003502D1"/>
    <w:rsid w:val="00350BD8"/>
    <w:rsid w:val="003514EE"/>
    <w:rsid w:val="00353988"/>
    <w:rsid w:val="0035423A"/>
    <w:rsid w:val="00354451"/>
    <w:rsid w:val="00354C87"/>
    <w:rsid w:val="00356BA6"/>
    <w:rsid w:val="00357666"/>
    <w:rsid w:val="00357FCF"/>
    <w:rsid w:val="00361125"/>
    <w:rsid w:val="00361FB3"/>
    <w:rsid w:val="00362E3D"/>
    <w:rsid w:val="00362F25"/>
    <w:rsid w:val="00363599"/>
    <w:rsid w:val="00364A0C"/>
    <w:rsid w:val="0036550A"/>
    <w:rsid w:val="00365F7D"/>
    <w:rsid w:val="003661E1"/>
    <w:rsid w:val="00366237"/>
    <w:rsid w:val="00366399"/>
    <w:rsid w:val="00366424"/>
    <w:rsid w:val="00366703"/>
    <w:rsid w:val="00367E33"/>
    <w:rsid w:val="00370544"/>
    <w:rsid w:val="00370E23"/>
    <w:rsid w:val="003711FA"/>
    <w:rsid w:val="0037176C"/>
    <w:rsid w:val="00371A98"/>
    <w:rsid w:val="00374337"/>
    <w:rsid w:val="00375006"/>
    <w:rsid w:val="0037574F"/>
    <w:rsid w:val="00375957"/>
    <w:rsid w:val="00375C3C"/>
    <w:rsid w:val="003761D0"/>
    <w:rsid w:val="0037655B"/>
    <w:rsid w:val="00376816"/>
    <w:rsid w:val="00376A56"/>
    <w:rsid w:val="003773A2"/>
    <w:rsid w:val="00377620"/>
    <w:rsid w:val="00377A48"/>
    <w:rsid w:val="00380C08"/>
    <w:rsid w:val="00380E49"/>
    <w:rsid w:val="0038309E"/>
    <w:rsid w:val="003848E6"/>
    <w:rsid w:val="00385663"/>
    <w:rsid w:val="00385C3B"/>
    <w:rsid w:val="00385FF5"/>
    <w:rsid w:val="00386967"/>
    <w:rsid w:val="0038700A"/>
    <w:rsid w:val="003875A9"/>
    <w:rsid w:val="00387AF5"/>
    <w:rsid w:val="00390A6E"/>
    <w:rsid w:val="00390DCB"/>
    <w:rsid w:val="003913C9"/>
    <w:rsid w:val="0039177F"/>
    <w:rsid w:val="003922B6"/>
    <w:rsid w:val="003939FB"/>
    <w:rsid w:val="00393AFD"/>
    <w:rsid w:val="00393B59"/>
    <w:rsid w:val="00393E40"/>
    <w:rsid w:val="00394355"/>
    <w:rsid w:val="00394699"/>
    <w:rsid w:val="00394755"/>
    <w:rsid w:val="00395F35"/>
    <w:rsid w:val="00396120"/>
    <w:rsid w:val="003963CE"/>
    <w:rsid w:val="003975DF"/>
    <w:rsid w:val="00397A79"/>
    <w:rsid w:val="003A092A"/>
    <w:rsid w:val="003A0CF4"/>
    <w:rsid w:val="003A0ECC"/>
    <w:rsid w:val="003A12CA"/>
    <w:rsid w:val="003A1F2A"/>
    <w:rsid w:val="003A204C"/>
    <w:rsid w:val="003A2ABB"/>
    <w:rsid w:val="003A3145"/>
    <w:rsid w:val="003A3EF2"/>
    <w:rsid w:val="003A492A"/>
    <w:rsid w:val="003A6860"/>
    <w:rsid w:val="003B0DD3"/>
    <w:rsid w:val="003B0EF2"/>
    <w:rsid w:val="003B1B31"/>
    <w:rsid w:val="003B20E6"/>
    <w:rsid w:val="003B263D"/>
    <w:rsid w:val="003B2DE2"/>
    <w:rsid w:val="003B3040"/>
    <w:rsid w:val="003B5E70"/>
    <w:rsid w:val="003B6426"/>
    <w:rsid w:val="003B67B6"/>
    <w:rsid w:val="003B6E11"/>
    <w:rsid w:val="003B6E7A"/>
    <w:rsid w:val="003B7452"/>
    <w:rsid w:val="003C02B6"/>
    <w:rsid w:val="003C089C"/>
    <w:rsid w:val="003C13EC"/>
    <w:rsid w:val="003C33E2"/>
    <w:rsid w:val="003C3A84"/>
    <w:rsid w:val="003C42FD"/>
    <w:rsid w:val="003C4CFD"/>
    <w:rsid w:val="003C568B"/>
    <w:rsid w:val="003C6FBE"/>
    <w:rsid w:val="003C7A2A"/>
    <w:rsid w:val="003D0FA7"/>
    <w:rsid w:val="003D2397"/>
    <w:rsid w:val="003D2926"/>
    <w:rsid w:val="003D3C98"/>
    <w:rsid w:val="003D4390"/>
    <w:rsid w:val="003D47C3"/>
    <w:rsid w:val="003D4FDD"/>
    <w:rsid w:val="003D5B52"/>
    <w:rsid w:val="003D6D4F"/>
    <w:rsid w:val="003D73C7"/>
    <w:rsid w:val="003D78FB"/>
    <w:rsid w:val="003E050D"/>
    <w:rsid w:val="003E099D"/>
    <w:rsid w:val="003E10A6"/>
    <w:rsid w:val="003E1CBD"/>
    <w:rsid w:val="003E1E27"/>
    <w:rsid w:val="003E23AE"/>
    <w:rsid w:val="003E34CC"/>
    <w:rsid w:val="003E3746"/>
    <w:rsid w:val="003E6FC6"/>
    <w:rsid w:val="003E717B"/>
    <w:rsid w:val="003F0D61"/>
    <w:rsid w:val="003F0DD6"/>
    <w:rsid w:val="003F221A"/>
    <w:rsid w:val="003F25E4"/>
    <w:rsid w:val="003F32FE"/>
    <w:rsid w:val="003F35C0"/>
    <w:rsid w:val="003F3BA3"/>
    <w:rsid w:val="003F6AF5"/>
    <w:rsid w:val="003F6B46"/>
    <w:rsid w:val="003F6E23"/>
    <w:rsid w:val="003F71F3"/>
    <w:rsid w:val="003F78AA"/>
    <w:rsid w:val="003F78E6"/>
    <w:rsid w:val="003F78FF"/>
    <w:rsid w:val="003F7B20"/>
    <w:rsid w:val="00403240"/>
    <w:rsid w:val="00405CE3"/>
    <w:rsid w:val="0040633E"/>
    <w:rsid w:val="004103D5"/>
    <w:rsid w:val="004123F2"/>
    <w:rsid w:val="0041339E"/>
    <w:rsid w:val="00413589"/>
    <w:rsid w:val="00413704"/>
    <w:rsid w:val="004139BB"/>
    <w:rsid w:val="00414C84"/>
    <w:rsid w:val="0041535B"/>
    <w:rsid w:val="0041668C"/>
    <w:rsid w:val="00416AD3"/>
    <w:rsid w:val="00416C46"/>
    <w:rsid w:val="00417D31"/>
    <w:rsid w:val="00420279"/>
    <w:rsid w:val="004206FE"/>
    <w:rsid w:val="00420724"/>
    <w:rsid w:val="00420FEB"/>
    <w:rsid w:val="0042238C"/>
    <w:rsid w:val="00422D67"/>
    <w:rsid w:val="004233C3"/>
    <w:rsid w:val="00423780"/>
    <w:rsid w:val="00424FAA"/>
    <w:rsid w:val="00426314"/>
    <w:rsid w:val="00426DD8"/>
    <w:rsid w:val="00426F77"/>
    <w:rsid w:val="00427703"/>
    <w:rsid w:val="00427EE4"/>
    <w:rsid w:val="004301B8"/>
    <w:rsid w:val="004329BA"/>
    <w:rsid w:val="00433999"/>
    <w:rsid w:val="00433B44"/>
    <w:rsid w:val="00434407"/>
    <w:rsid w:val="004347CA"/>
    <w:rsid w:val="00434C60"/>
    <w:rsid w:val="00434D5D"/>
    <w:rsid w:val="00435151"/>
    <w:rsid w:val="00435BC8"/>
    <w:rsid w:val="00435D49"/>
    <w:rsid w:val="00440322"/>
    <w:rsid w:val="0044032C"/>
    <w:rsid w:val="00441717"/>
    <w:rsid w:val="0044230E"/>
    <w:rsid w:val="00442597"/>
    <w:rsid w:val="004431D6"/>
    <w:rsid w:val="004437C1"/>
    <w:rsid w:val="00443B4E"/>
    <w:rsid w:val="0044402F"/>
    <w:rsid w:val="0044460D"/>
    <w:rsid w:val="004452DD"/>
    <w:rsid w:val="004474F9"/>
    <w:rsid w:val="00450715"/>
    <w:rsid w:val="00451B20"/>
    <w:rsid w:val="0045256F"/>
    <w:rsid w:val="00452926"/>
    <w:rsid w:val="0045373A"/>
    <w:rsid w:val="004542E7"/>
    <w:rsid w:val="00455283"/>
    <w:rsid w:val="00456422"/>
    <w:rsid w:val="00457F89"/>
    <w:rsid w:val="00460413"/>
    <w:rsid w:val="00460758"/>
    <w:rsid w:val="00461D1C"/>
    <w:rsid w:val="00462AE5"/>
    <w:rsid w:val="0046350A"/>
    <w:rsid w:val="00463BC9"/>
    <w:rsid w:val="00463EF9"/>
    <w:rsid w:val="00464E29"/>
    <w:rsid w:val="0046500F"/>
    <w:rsid w:val="00465629"/>
    <w:rsid w:val="00465682"/>
    <w:rsid w:val="0046571F"/>
    <w:rsid w:val="004666E8"/>
    <w:rsid w:val="00466D76"/>
    <w:rsid w:val="00466F9D"/>
    <w:rsid w:val="00467E1C"/>
    <w:rsid w:val="00470337"/>
    <w:rsid w:val="0047132B"/>
    <w:rsid w:val="00472434"/>
    <w:rsid w:val="004724C0"/>
    <w:rsid w:val="00474126"/>
    <w:rsid w:val="004759A7"/>
    <w:rsid w:val="00476F12"/>
    <w:rsid w:val="004771C2"/>
    <w:rsid w:val="00477556"/>
    <w:rsid w:val="00480054"/>
    <w:rsid w:val="0048141F"/>
    <w:rsid w:val="004816CB"/>
    <w:rsid w:val="00481DE7"/>
    <w:rsid w:val="00482108"/>
    <w:rsid w:val="004821FF"/>
    <w:rsid w:val="00483DA7"/>
    <w:rsid w:val="004855E5"/>
    <w:rsid w:val="00486B51"/>
    <w:rsid w:val="004875BA"/>
    <w:rsid w:val="00487BB5"/>
    <w:rsid w:val="00487C69"/>
    <w:rsid w:val="00491C01"/>
    <w:rsid w:val="00493570"/>
    <w:rsid w:val="00493807"/>
    <w:rsid w:val="00493DAA"/>
    <w:rsid w:val="00493E8A"/>
    <w:rsid w:val="0049438E"/>
    <w:rsid w:val="00494458"/>
    <w:rsid w:val="0049463A"/>
    <w:rsid w:val="004959EB"/>
    <w:rsid w:val="00495BBB"/>
    <w:rsid w:val="00497871"/>
    <w:rsid w:val="00497957"/>
    <w:rsid w:val="00497E05"/>
    <w:rsid w:val="004A12F3"/>
    <w:rsid w:val="004A23FB"/>
    <w:rsid w:val="004A33E7"/>
    <w:rsid w:val="004A4039"/>
    <w:rsid w:val="004A4838"/>
    <w:rsid w:val="004A4878"/>
    <w:rsid w:val="004A4A4E"/>
    <w:rsid w:val="004A4D10"/>
    <w:rsid w:val="004A6E93"/>
    <w:rsid w:val="004A6F73"/>
    <w:rsid w:val="004A7F46"/>
    <w:rsid w:val="004B280D"/>
    <w:rsid w:val="004B2EAF"/>
    <w:rsid w:val="004B3A72"/>
    <w:rsid w:val="004B3C9D"/>
    <w:rsid w:val="004B4013"/>
    <w:rsid w:val="004B4FDF"/>
    <w:rsid w:val="004B5086"/>
    <w:rsid w:val="004B5304"/>
    <w:rsid w:val="004B5B31"/>
    <w:rsid w:val="004B5E03"/>
    <w:rsid w:val="004B63A4"/>
    <w:rsid w:val="004B6433"/>
    <w:rsid w:val="004B6AD6"/>
    <w:rsid w:val="004B6BBC"/>
    <w:rsid w:val="004B6F15"/>
    <w:rsid w:val="004C0637"/>
    <w:rsid w:val="004C083D"/>
    <w:rsid w:val="004C0CB6"/>
    <w:rsid w:val="004C19D4"/>
    <w:rsid w:val="004C2F4A"/>
    <w:rsid w:val="004C3020"/>
    <w:rsid w:val="004C36D7"/>
    <w:rsid w:val="004C3706"/>
    <w:rsid w:val="004C3D7A"/>
    <w:rsid w:val="004C47AA"/>
    <w:rsid w:val="004C5E82"/>
    <w:rsid w:val="004C6299"/>
    <w:rsid w:val="004C69F9"/>
    <w:rsid w:val="004C7797"/>
    <w:rsid w:val="004C7DDE"/>
    <w:rsid w:val="004D01C2"/>
    <w:rsid w:val="004D0F74"/>
    <w:rsid w:val="004D4178"/>
    <w:rsid w:val="004D539A"/>
    <w:rsid w:val="004D6BCA"/>
    <w:rsid w:val="004D73F3"/>
    <w:rsid w:val="004D7E20"/>
    <w:rsid w:val="004E014B"/>
    <w:rsid w:val="004E036D"/>
    <w:rsid w:val="004E1908"/>
    <w:rsid w:val="004E23CC"/>
    <w:rsid w:val="004E25BE"/>
    <w:rsid w:val="004E34C0"/>
    <w:rsid w:val="004E38BD"/>
    <w:rsid w:val="004E4E89"/>
    <w:rsid w:val="004E4F1A"/>
    <w:rsid w:val="004E629A"/>
    <w:rsid w:val="004E6344"/>
    <w:rsid w:val="004E687F"/>
    <w:rsid w:val="004E6C8A"/>
    <w:rsid w:val="004E6E52"/>
    <w:rsid w:val="004E700E"/>
    <w:rsid w:val="004F0A8E"/>
    <w:rsid w:val="004F0D48"/>
    <w:rsid w:val="004F0E52"/>
    <w:rsid w:val="004F16DF"/>
    <w:rsid w:val="004F1A1A"/>
    <w:rsid w:val="004F1A91"/>
    <w:rsid w:val="004F1F74"/>
    <w:rsid w:val="004F2167"/>
    <w:rsid w:val="004F2A4E"/>
    <w:rsid w:val="004F41BC"/>
    <w:rsid w:val="004F57D8"/>
    <w:rsid w:val="004F5AD4"/>
    <w:rsid w:val="004F641F"/>
    <w:rsid w:val="004F6EAE"/>
    <w:rsid w:val="004F7AD0"/>
    <w:rsid w:val="004F7E6F"/>
    <w:rsid w:val="005007D0"/>
    <w:rsid w:val="00501273"/>
    <w:rsid w:val="00501392"/>
    <w:rsid w:val="00501725"/>
    <w:rsid w:val="00501F74"/>
    <w:rsid w:val="00501FEA"/>
    <w:rsid w:val="00502365"/>
    <w:rsid w:val="005028E4"/>
    <w:rsid w:val="00504193"/>
    <w:rsid w:val="0050496E"/>
    <w:rsid w:val="00504E42"/>
    <w:rsid w:val="00506AD3"/>
    <w:rsid w:val="0050776E"/>
    <w:rsid w:val="00507B51"/>
    <w:rsid w:val="0051161B"/>
    <w:rsid w:val="0051284B"/>
    <w:rsid w:val="00512F35"/>
    <w:rsid w:val="005139A4"/>
    <w:rsid w:val="00513A60"/>
    <w:rsid w:val="00513ACF"/>
    <w:rsid w:val="00514CF2"/>
    <w:rsid w:val="00515DB5"/>
    <w:rsid w:val="00516F00"/>
    <w:rsid w:val="00517908"/>
    <w:rsid w:val="00517B09"/>
    <w:rsid w:val="0052052C"/>
    <w:rsid w:val="005216FA"/>
    <w:rsid w:val="0052216C"/>
    <w:rsid w:val="00522F24"/>
    <w:rsid w:val="00523582"/>
    <w:rsid w:val="00523D6C"/>
    <w:rsid w:val="00524A13"/>
    <w:rsid w:val="00524B12"/>
    <w:rsid w:val="00525474"/>
    <w:rsid w:val="0052623A"/>
    <w:rsid w:val="005265D7"/>
    <w:rsid w:val="00526B5A"/>
    <w:rsid w:val="00527601"/>
    <w:rsid w:val="00527BC8"/>
    <w:rsid w:val="005303E9"/>
    <w:rsid w:val="00533374"/>
    <w:rsid w:val="00534254"/>
    <w:rsid w:val="00535C15"/>
    <w:rsid w:val="00536710"/>
    <w:rsid w:val="00536E93"/>
    <w:rsid w:val="00537198"/>
    <w:rsid w:val="005404E4"/>
    <w:rsid w:val="00540DEB"/>
    <w:rsid w:val="00541380"/>
    <w:rsid w:val="00541673"/>
    <w:rsid w:val="005425C7"/>
    <w:rsid w:val="00542A38"/>
    <w:rsid w:val="005438EE"/>
    <w:rsid w:val="005441CB"/>
    <w:rsid w:val="00544602"/>
    <w:rsid w:val="00544799"/>
    <w:rsid w:val="00545903"/>
    <w:rsid w:val="00545B2D"/>
    <w:rsid w:val="00545DAE"/>
    <w:rsid w:val="00545EB0"/>
    <w:rsid w:val="005460B6"/>
    <w:rsid w:val="0054641A"/>
    <w:rsid w:val="00546824"/>
    <w:rsid w:val="00546CE6"/>
    <w:rsid w:val="00547B1C"/>
    <w:rsid w:val="00547D95"/>
    <w:rsid w:val="00547FFA"/>
    <w:rsid w:val="005506BE"/>
    <w:rsid w:val="0055233D"/>
    <w:rsid w:val="0055268F"/>
    <w:rsid w:val="00552ACE"/>
    <w:rsid w:val="00553528"/>
    <w:rsid w:val="00554E53"/>
    <w:rsid w:val="00556C28"/>
    <w:rsid w:val="00557399"/>
    <w:rsid w:val="005576A9"/>
    <w:rsid w:val="00557DA5"/>
    <w:rsid w:val="00557F72"/>
    <w:rsid w:val="0056023F"/>
    <w:rsid w:val="00561061"/>
    <w:rsid w:val="005643C7"/>
    <w:rsid w:val="005646F2"/>
    <w:rsid w:val="0056487D"/>
    <w:rsid w:val="00564BCB"/>
    <w:rsid w:val="00565AC3"/>
    <w:rsid w:val="0056715C"/>
    <w:rsid w:val="00567308"/>
    <w:rsid w:val="00567A01"/>
    <w:rsid w:val="00570189"/>
    <w:rsid w:val="00570836"/>
    <w:rsid w:val="005710B4"/>
    <w:rsid w:val="0057397B"/>
    <w:rsid w:val="00573BCD"/>
    <w:rsid w:val="00573C60"/>
    <w:rsid w:val="005740CC"/>
    <w:rsid w:val="005741FF"/>
    <w:rsid w:val="00574A72"/>
    <w:rsid w:val="00575196"/>
    <w:rsid w:val="0057639A"/>
    <w:rsid w:val="00576971"/>
    <w:rsid w:val="0057699A"/>
    <w:rsid w:val="00576E2A"/>
    <w:rsid w:val="005807B5"/>
    <w:rsid w:val="00580DAD"/>
    <w:rsid w:val="00581315"/>
    <w:rsid w:val="005819D7"/>
    <w:rsid w:val="005820C5"/>
    <w:rsid w:val="00582592"/>
    <w:rsid w:val="00582E8D"/>
    <w:rsid w:val="0058337D"/>
    <w:rsid w:val="005842C1"/>
    <w:rsid w:val="00584764"/>
    <w:rsid w:val="00585A49"/>
    <w:rsid w:val="0058700F"/>
    <w:rsid w:val="005879A1"/>
    <w:rsid w:val="00590E31"/>
    <w:rsid w:val="00590F31"/>
    <w:rsid w:val="005920EC"/>
    <w:rsid w:val="005924A6"/>
    <w:rsid w:val="00592AF5"/>
    <w:rsid w:val="00593058"/>
    <w:rsid w:val="00593C87"/>
    <w:rsid w:val="0059419E"/>
    <w:rsid w:val="005941DF"/>
    <w:rsid w:val="00594BAC"/>
    <w:rsid w:val="00595FE4"/>
    <w:rsid w:val="005969B8"/>
    <w:rsid w:val="00596D42"/>
    <w:rsid w:val="00596DC3"/>
    <w:rsid w:val="0059740D"/>
    <w:rsid w:val="00597828"/>
    <w:rsid w:val="00597ABC"/>
    <w:rsid w:val="005A08B0"/>
    <w:rsid w:val="005A09D3"/>
    <w:rsid w:val="005A0F77"/>
    <w:rsid w:val="005A10BF"/>
    <w:rsid w:val="005A10E5"/>
    <w:rsid w:val="005A2505"/>
    <w:rsid w:val="005A272C"/>
    <w:rsid w:val="005A2AD9"/>
    <w:rsid w:val="005A2B3C"/>
    <w:rsid w:val="005A2B44"/>
    <w:rsid w:val="005A352F"/>
    <w:rsid w:val="005A3AB3"/>
    <w:rsid w:val="005A3CCA"/>
    <w:rsid w:val="005A3E4C"/>
    <w:rsid w:val="005A47BD"/>
    <w:rsid w:val="005A4EB0"/>
    <w:rsid w:val="005A5395"/>
    <w:rsid w:val="005A53C5"/>
    <w:rsid w:val="005A59AB"/>
    <w:rsid w:val="005A6BF9"/>
    <w:rsid w:val="005A7694"/>
    <w:rsid w:val="005B0F3B"/>
    <w:rsid w:val="005B16FF"/>
    <w:rsid w:val="005B27D9"/>
    <w:rsid w:val="005B2AB2"/>
    <w:rsid w:val="005B2D49"/>
    <w:rsid w:val="005B3137"/>
    <w:rsid w:val="005B35B6"/>
    <w:rsid w:val="005B39F0"/>
    <w:rsid w:val="005B3A94"/>
    <w:rsid w:val="005B4526"/>
    <w:rsid w:val="005B5BBC"/>
    <w:rsid w:val="005B6F23"/>
    <w:rsid w:val="005B7491"/>
    <w:rsid w:val="005B758E"/>
    <w:rsid w:val="005B7723"/>
    <w:rsid w:val="005B7AC1"/>
    <w:rsid w:val="005C0A17"/>
    <w:rsid w:val="005C1ABA"/>
    <w:rsid w:val="005C1BE8"/>
    <w:rsid w:val="005C1EF7"/>
    <w:rsid w:val="005C3301"/>
    <w:rsid w:val="005C3C17"/>
    <w:rsid w:val="005C3F25"/>
    <w:rsid w:val="005C4A9D"/>
    <w:rsid w:val="005C4B03"/>
    <w:rsid w:val="005C675B"/>
    <w:rsid w:val="005D133A"/>
    <w:rsid w:val="005D16DB"/>
    <w:rsid w:val="005D4841"/>
    <w:rsid w:val="005D5430"/>
    <w:rsid w:val="005D569E"/>
    <w:rsid w:val="005D5A72"/>
    <w:rsid w:val="005D5F3E"/>
    <w:rsid w:val="005D6A8E"/>
    <w:rsid w:val="005D6FAA"/>
    <w:rsid w:val="005E180F"/>
    <w:rsid w:val="005E1BE8"/>
    <w:rsid w:val="005E3338"/>
    <w:rsid w:val="005E3A8F"/>
    <w:rsid w:val="005E4D24"/>
    <w:rsid w:val="005E4FA8"/>
    <w:rsid w:val="005E5BBB"/>
    <w:rsid w:val="005E6482"/>
    <w:rsid w:val="005E652A"/>
    <w:rsid w:val="005E77A6"/>
    <w:rsid w:val="005E7862"/>
    <w:rsid w:val="005E7D71"/>
    <w:rsid w:val="005F09AD"/>
    <w:rsid w:val="005F0F96"/>
    <w:rsid w:val="005F164D"/>
    <w:rsid w:val="005F18B5"/>
    <w:rsid w:val="005F2942"/>
    <w:rsid w:val="005F4EF7"/>
    <w:rsid w:val="005F54D6"/>
    <w:rsid w:val="005F5B9E"/>
    <w:rsid w:val="005F68A7"/>
    <w:rsid w:val="005F6ACA"/>
    <w:rsid w:val="005F75A2"/>
    <w:rsid w:val="005F78E7"/>
    <w:rsid w:val="005F7CAF"/>
    <w:rsid w:val="0060074E"/>
    <w:rsid w:val="006016CF"/>
    <w:rsid w:val="00601E03"/>
    <w:rsid w:val="006036F2"/>
    <w:rsid w:val="00605C13"/>
    <w:rsid w:val="00607085"/>
    <w:rsid w:val="00607519"/>
    <w:rsid w:val="00607BCE"/>
    <w:rsid w:val="0061132E"/>
    <w:rsid w:val="0061152F"/>
    <w:rsid w:val="0061167F"/>
    <w:rsid w:val="0061248D"/>
    <w:rsid w:val="0061302E"/>
    <w:rsid w:val="006133FC"/>
    <w:rsid w:val="00613B93"/>
    <w:rsid w:val="00614D6B"/>
    <w:rsid w:val="00615192"/>
    <w:rsid w:val="006169A0"/>
    <w:rsid w:val="0062001A"/>
    <w:rsid w:val="0062058D"/>
    <w:rsid w:val="00620685"/>
    <w:rsid w:val="006208AD"/>
    <w:rsid w:val="00620BEB"/>
    <w:rsid w:val="0062460F"/>
    <w:rsid w:val="006254BE"/>
    <w:rsid w:val="00625DF9"/>
    <w:rsid w:val="00627C7B"/>
    <w:rsid w:val="00631171"/>
    <w:rsid w:val="006311AC"/>
    <w:rsid w:val="006318D7"/>
    <w:rsid w:val="00632051"/>
    <w:rsid w:val="0063218B"/>
    <w:rsid w:val="0063228A"/>
    <w:rsid w:val="00632FF7"/>
    <w:rsid w:val="0063327C"/>
    <w:rsid w:val="00633733"/>
    <w:rsid w:val="00633DAC"/>
    <w:rsid w:val="00634612"/>
    <w:rsid w:val="00636556"/>
    <w:rsid w:val="0063676B"/>
    <w:rsid w:val="006370B2"/>
    <w:rsid w:val="00637A97"/>
    <w:rsid w:val="00637F80"/>
    <w:rsid w:val="00640FC2"/>
    <w:rsid w:val="006416A1"/>
    <w:rsid w:val="0064182B"/>
    <w:rsid w:val="00641F04"/>
    <w:rsid w:val="006423DF"/>
    <w:rsid w:val="006426E6"/>
    <w:rsid w:val="006429AD"/>
    <w:rsid w:val="00644441"/>
    <w:rsid w:val="00645101"/>
    <w:rsid w:val="00645E55"/>
    <w:rsid w:val="00646710"/>
    <w:rsid w:val="0065019F"/>
    <w:rsid w:val="00650D43"/>
    <w:rsid w:val="006514B7"/>
    <w:rsid w:val="00651B24"/>
    <w:rsid w:val="00652021"/>
    <w:rsid w:val="006528BF"/>
    <w:rsid w:val="00652A42"/>
    <w:rsid w:val="00652EA3"/>
    <w:rsid w:val="0065522D"/>
    <w:rsid w:val="00655581"/>
    <w:rsid w:val="006567F8"/>
    <w:rsid w:val="00656A8A"/>
    <w:rsid w:val="00656ACF"/>
    <w:rsid w:val="006579A2"/>
    <w:rsid w:val="00660E67"/>
    <w:rsid w:val="00660F52"/>
    <w:rsid w:val="00661F05"/>
    <w:rsid w:val="0066232E"/>
    <w:rsid w:val="0066330A"/>
    <w:rsid w:val="006639B9"/>
    <w:rsid w:val="00663FFD"/>
    <w:rsid w:val="00664331"/>
    <w:rsid w:val="00665443"/>
    <w:rsid w:val="00665FD7"/>
    <w:rsid w:val="00666805"/>
    <w:rsid w:val="00666EF1"/>
    <w:rsid w:val="00667F41"/>
    <w:rsid w:val="006708EF"/>
    <w:rsid w:val="00671558"/>
    <w:rsid w:val="006715AE"/>
    <w:rsid w:val="006716B3"/>
    <w:rsid w:val="006722BF"/>
    <w:rsid w:val="00672BAD"/>
    <w:rsid w:val="00672FE6"/>
    <w:rsid w:val="006744A8"/>
    <w:rsid w:val="006745B8"/>
    <w:rsid w:val="006753F1"/>
    <w:rsid w:val="00675986"/>
    <w:rsid w:val="006762D1"/>
    <w:rsid w:val="00676C67"/>
    <w:rsid w:val="00676E8D"/>
    <w:rsid w:val="006772A3"/>
    <w:rsid w:val="0067763B"/>
    <w:rsid w:val="00680254"/>
    <w:rsid w:val="006804B8"/>
    <w:rsid w:val="00681187"/>
    <w:rsid w:val="0068137F"/>
    <w:rsid w:val="00681891"/>
    <w:rsid w:val="00681B93"/>
    <w:rsid w:val="00681E3E"/>
    <w:rsid w:val="006830D9"/>
    <w:rsid w:val="0068365C"/>
    <w:rsid w:val="00683A0C"/>
    <w:rsid w:val="00683CFF"/>
    <w:rsid w:val="0068401D"/>
    <w:rsid w:val="00684894"/>
    <w:rsid w:val="00684926"/>
    <w:rsid w:val="00684F47"/>
    <w:rsid w:val="00685443"/>
    <w:rsid w:val="00685AB6"/>
    <w:rsid w:val="00686C2A"/>
    <w:rsid w:val="00687307"/>
    <w:rsid w:val="00687AB9"/>
    <w:rsid w:val="0069057A"/>
    <w:rsid w:val="00690E87"/>
    <w:rsid w:val="00691C90"/>
    <w:rsid w:val="0069212A"/>
    <w:rsid w:val="00692826"/>
    <w:rsid w:val="00694437"/>
    <w:rsid w:val="00695C0B"/>
    <w:rsid w:val="00695CEE"/>
    <w:rsid w:val="00696112"/>
    <w:rsid w:val="0069622A"/>
    <w:rsid w:val="006A07E8"/>
    <w:rsid w:val="006A0803"/>
    <w:rsid w:val="006A1093"/>
    <w:rsid w:val="006A1424"/>
    <w:rsid w:val="006A194F"/>
    <w:rsid w:val="006A1CD9"/>
    <w:rsid w:val="006A1FC8"/>
    <w:rsid w:val="006A41B2"/>
    <w:rsid w:val="006A41FE"/>
    <w:rsid w:val="006A6981"/>
    <w:rsid w:val="006A6E79"/>
    <w:rsid w:val="006A7345"/>
    <w:rsid w:val="006A73EB"/>
    <w:rsid w:val="006A7574"/>
    <w:rsid w:val="006A7E2E"/>
    <w:rsid w:val="006B0739"/>
    <w:rsid w:val="006B12D4"/>
    <w:rsid w:val="006B12DD"/>
    <w:rsid w:val="006B1339"/>
    <w:rsid w:val="006B28E9"/>
    <w:rsid w:val="006B2B04"/>
    <w:rsid w:val="006B308B"/>
    <w:rsid w:val="006B39F5"/>
    <w:rsid w:val="006B3DD4"/>
    <w:rsid w:val="006B46DB"/>
    <w:rsid w:val="006B5413"/>
    <w:rsid w:val="006B67B1"/>
    <w:rsid w:val="006B67FB"/>
    <w:rsid w:val="006B77BB"/>
    <w:rsid w:val="006B7A9B"/>
    <w:rsid w:val="006C0773"/>
    <w:rsid w:val="006C12F3"/>
    <w:rsid w:val="006C1C7E"/>
    <w:rsid w:val="006C1EF9"/>
    <w:rsid w:val="006C2510"/>
    <w:rsid w:val="006C2DBF"/>
    <w:rsid w:val="006C324C"/>
    <w:rsid w:val="006C3FF9"/>
    <w:rsid w:val="006C687F"/>
    <w:rsid w:val="006C6AC2"/>
    <w:rsid w:val="006C6DC8"/>
    <w:rsid w:val="006C7427"/>
    <w:rsid w:val="006C7491"/>
    <w:rsid w:val="006C7BD4"/>
    <w:rsid w:val="006C7FD0"/>
    <w:rsid w:val="006D152E"/>
    <w:rsid w:val="006D1899"/>
    <w:rsid w:val="006D19F3"/>
    <w:rsid w:val="006D22EA"/>
    <w:rsid w:val="006D2836"/>
    <w:rsid w:val="006D4034"/>
    <w:rsid w:val="006D4964"/>
    <w:rsid w:val="006D4FFD"/>
    <w:rsid w:val="006D5CE7"/>
    <w:rsid w:val="006D66B1"/>
    <w:rsid w:val="006D7417"/>
    <w:rsid w:val="006D7B18"/>
    <w:rsid w:val="006D7C24"/>
    <w:rsid w:val="006E061C"/>
    <w:rsid w:val="006E0781"/>
    <w:rsid w:val="006E0D6D"/>
    <w:rsid w:val="006E225E"/>
    <w:rsid w:val="006E22D1"/>
    <w:rsid w:val="006E3B06"/>
    <w:rsid w:val="006E45F3"/>
    <w:rsid w:val="006E4C71"/>
    <w:rsid w:val="006E5253"/>
    <w:rsid w:val="006E5977"/>
    <w:rsid w:val="006E6672"/>
    <w:rsid w:val="006E71E0"/>
    <w:rsid w:val="006E7961"/>
    <w:rsid w:val="006F128E"/>
    <w:rsid w:val="006F3429"/>
    <w:rsid w:val="006F3CB9"/>
    <w:rsid w:val="006F3E66"/>
    <w:rsid w:val="006F466C"/>
    <w:rsid w:val="006F522D"/>
    <w:rsid w:val="006F6176"/>
    <w:rsid w:val="006F6646"/>
    <w:rsid w:val="006F71A6"/>
    <w:rsid w:val="006F7AC2"/>
    <w:rsid w:val="0070163D"/>
    <w:rsid w:val="0070178C"/>
    <w:rsid w:val="00702E93"/>
    <w:rsid w:val="007031C9"/>
    <w:rsid w:val="007038EE"/>
    <w:rsid w:val="007040FF"/>
    <w:rsid w:val="0070450D"/>
    <w:rsid w:val="00704B3B"/>
    <w:rsid w:val="00705187"/>
    <w:rsid w:val="00705255"/>
    <w:rsid w:val="007055CC"/>
    <w:rsid w:val="00705AD4"/>
    <w:rsid w:val="00705EA2"/>
    <w:rsid w:val="007061B6"/>
    <w:rsid w:val="007101D0"/>
    <w:rsid w:val="00710F60"/>
    <w:rsid w:val="0071204E"/>
    <w:rsid w:val="00712334"/>
    <w:rsid w:val="00713149"/>
    <w:rsid w:val="007144E3"/>
    <w:rsid w:val="007145B7"/>
    <w:rsid w:val="007148AD"/>
    <w:rsid w:val="00716313"/>
    <w:rsid w:val="00716774"/>
    <w:rsid w:val="00717915"/>
    <w:rsid w:val="00717B67"/>
    <w:rsid w:val="00717D49"/>
    <w:rsid w:val="00717D85"/>
    <w:rsid w:val="00720181"/>
    <w:rsid w:val="0072028E"/>
    <w:rsid w:val="00720F96"/>
    <w:rsid w:val="007217A9"/>
    <w:rsid w:val="00721D0E"/>
    <w:rsid w:val="00722BC5"/>
    <w:rsid w:val="007232FA"/>
    <w:rsid w:val="007241AE"/>
    <w:rsid w:val="0072441C"/>
    <w:rsid w:val="0072596F"/>
    <w:rsid w:val="00726B43"/>
    <w:rsid w:val="007277E5"/>
    <w:rsid w:val="007304F9"/>
    <w:rsid w:val="00730A21"/>
    <w:rsid w:val="00730EC7"/>
    <w:rsid w:val="00731839"/>
    <w:rsid w:val="00732477"/>
    <w:rsid w:val="0073276A"/>
    <w:rsid w:val="00732EBE"/>
    <w:rsid w:val="007339E6"/>
    <w:rsid w:val="00734970"/>
    <w:rsid w:val="00735855"/>
    <w:rsid w:val="00735AD5"/>
    <w:rsid w:val="00735BE1"/>
    <w:rsid w:val="00736042"/>
    <w:rsid w:val="0073752A"/>
    <w:rsid w:val="007402F3"/>
    <w:rsid w:val="00740813"/>
    <w:rsid w:val="00740A84"/>
    <w:rsid w:val="00741B7E"/>
    <w:rsid w:val="00742199"/>
    <w:rsid w:val="0074239E"/>
    <w:rsid w:val="00742ABD"/>
    <w:rsid w:val="00742F43"/>
    <w:rsid w:val="007434C8"/>
    <w:rsid w:val="00744A7A"/>
    <w:rsid w:val="00744CC6"/>
    <w:rsid w:val="00745BCE"/>
    <w:rsid w:val="00746078"/>
    <w:rsid w:val="007464AE"/>
    <w:rsid w:val="007464B7"/>
    <w:rsid w:val="00746862"/>
    <w:rsid w:val="00746C73"/>
    <w:rsid w:val="00747286"/>
    <w:rsid w:val="00747791"/>
    <w:rsid w:val="00750679"/>
    <w:rsid w:val="007508EA"/>
    <w:rsid w:val="007521DB"/>
    <w:rsid w:val="0075220A"/>
    <w:rsid w:val="0075254B"/>
    <w:rsid w:val="00752C83"/>
    <w:rsid w:val="0075390D"/>
    <w:rsid w:val="0075499A"/>
    <w:rsid w:val="00754C73"/>
    <w:rsid w:val="00754F37"/>
    <w:rsid w:val="00755164"/>
    <w:rsid w:val="00755243"/>
    <w:rsid w:val="00755589"/>
    <w:rsid w:val="007559C7"/>
    <w:rsid w:val="00756776"/>
    <w:rsid w:val="0075754A"/>
    <w:rsid w:val="00757CEA"/>
    <w:rsid w:val="00760F8A"/>
    <w:rsid w:val="0076187C"/>
    <w:rsid w:val="00761CE3"/>
    <w:rsid w:val="00761D25"/>
    <w:rsid w:val="0076259D"/>
    <w:rsid w:val="0076285F"/>
    <w:rsid w:val="007628C6"/>
    <w:rsid w:val="007629A1"/>
    <w:rsid w:val="007635CF"/>
    <w:rsid w:val="0076389C"/>
    <w:rsid w:val="00763D87"/>
    <w:rsid w:val="00763E00"/>
    <w:rsid w:val="007640D3"/>
    <w:rsid w:val="0076421A"/>
    <w:rsid w:val="0076434C"/>
    <w:rsid w:val="0076459D"/>
    <w:rsid w:val="007649B7"/>
    <w:rsid w:val="00765C64"/>
    <w:rsid w:val="00765F37"/>
    <w:rsid w:val="00766193"/>
    <w:rsid w:val="0076687A"/>
    <w:rsid w:val="00767513"/>
    <w:rsid w:val="007676C5"/>
    <w:rsid w:val="00767F2A"/>
    <w:rsid w:val="007700BD"/>
    <w:rsid w:val="007706A6"/>
    <w:rsid w:val="007708A8"/>
    <w:rsid w:val="00770D3B"/>
    <w:rsid w:val="00770DEC"/>
    <w:rsid w:val="00771B73"/>
    <w:rsid w:val="00772BA5"/>
    <w:rsid w:val="0077393D"/>
    <w:rsid w:val="00773E12"/>
    <w:rsid w:val="00774666"/>
    <w:rsid w:val="00775140"/>
    <w:rsid w:val="0077599F"/>
    <w:rsid w:val="007760C3"/>
    <w:rsid w:val="007775F2"/>
    <w:rsid w:val="00777914"/>
    <w:rsid w:val="00780883"/>
    <w:rsid w:val="00781BBE"/>
    <w:rsid w:val="00781F20"/>
    <w:rsid w:val="00782920"/>
    <w:rsid w:val="00782947"/>
    <w:rsid w:val="00782D2F"/>
    <w:rsid w:val="00783743"/>
    <w:rsid w:val="0078396B"/>
    <w:rsid w:val="007844DF"/>
    <w:rsid w:val="007848B0"/>
    <w:rsid w:val="00784D0B"/>
    <w:rsid w:val="00784F46"/>
    <w:rsid w:val="00785F06"/>
    <w:rsid w:val="00786120"/>
    <w:rsid w:val="00786EDC"/>
    <w:rsid w:val="007871C6"/>
    <w:rsid w:val="00787DC5"/>
    <w:rsid w:val="00790065"/>
    <w:rsid w:val="00790122"/>
    <w:rsid w:val="00790D68"/>
    <w:rsid w:val="00793933"/>
    <w:rsid w:val="00793FCF"/>
    <w:rsid w:val="00794290"/>
    <w:rsid w:val="00794781"/>
    <w:rsid w:val="00794CAA"/>
    <w:rsid w:val="00795301"/>
    <w:rsid w:val="00795C18"/>
    <w:rsid w:val="00795D45"/>
    <w:rsid w:val="00795F8B"/>
    <w:rsid w:val="00796DB8"/>
    <w:rsid w:val="00797ABA"/>
    <w:rsid w:val="007A11F0"/>
    <w:rsid w:val="007A1811"/>
    <w:rsid w:val="007A2679"/>
    <w:rsid w:val="007A26D3"/>
    <w:rsid w:val="007A2D6E"/>
    <w:rsid w:val="007A39EE"/>
    <w:rsid w:val="007A3A65"/>
    <w:rsid w:val="007A3BD0"/>
    <w:rsid w:val="007A4FB0"/>
    <w:rsid w:val="007A6170"/>
    <w:rsid w:val="007A6E8A"/>
    <w:rsid w:val="007B048C"/>
    <w:rsid w:val="007B0B45"/>
    <w:rsid w:val="007B15C7"/>
    <w:rsid w:val="007B1D42"/>
    <w:rsid w:val="007B1E26"/>
    <w:rsid w:val="007B2F20"/>
    <w:rsid w:val="007B3D19"/>
    <w:rsid w:val="007B59CB"/>
    <w:rsid w:val="007B6337"/>
    <w:rsid w:val="007B6BFA"/>
    <w:rsid w:val="007B7398"/>
    <w:rsid w:val="007B78F5"/>
    <w:rsid w:val="007C05C6"/>
    <w:rsid w:val="007C13D6"/>
    <w:rsid w:val="007C1DDD"/>
    <w:rsid w:val="007C4DD7"/>
    <w:rsid w:val="007C595A"/>
    <w:rsid w:val="007C5B30"/>
    <w:rsid w:val="007C7DAB"/>
    <w:rsid w:val="007D0B01"/>
    <w:rsid w:val="007D0BBB"/>
    <w:rsid w:val="007D0EBC"/>
    <w:rsid w:val="007D1CF3"/>
    <w:rsid w:val="007D4140"/>
    <w:rsid w:val="007D4861"/>
    <w:rsid w:val="007D52D9"/>
    <w:rsid w:val="007D5A5A"/>
    <w:rsid w:val="007D5D59"/>
    <w:rsid w:val="007D6279"/>
    <w:rsid w:val="007D6BC0"/>
    <w:rsid w:val="007D707E"/>
    <w:rsid w:val="007D7132"/>
    <w:rsid w:val="007D7134"/>
    <w:rsid w:val="007D7D2C"/>
    <w:rsid w:val="007E02B8"/>
    <w:rsid w:val="007E0B84"/>
    <w:rsid w:val="007E1295"/>
    <w:rsid w:val="007E1990"/>
    <w:rsid w:val="007E1F95"/>
    <w:rsid w:val="007E2031"/>
    <w:rsid w:val="007E27AB"/>
    <w:rsid w:val="007E3780"/>
    <w:rsid w:val="007E591E"/>
    <w:rsid w:val="007E630B"/>
    <w:rsid w:val="007E71FD"/>
    <w:rsid w:val="007E742F"/>
    <w:rsid w:val="007E76B5"/>
    <w:rsid w:val="007F09B3"/>
    <w:rsid w:val="007F0C81"/>
    <w:rsid w:val="007F11E2"/>
    <w:rsid w:val="007F134A"/>
    <w:rsid w:val="007F13F6"/>
    <w:rsid w:val="007F1FCF"/>
    <w:rsid w:val="007F337F"/>
    <w:rsid w:val="007F44D9"/>
    <w:rsid w:val="007F47E3"/>
    <w:rsid w:val="007F5B21"/>
    <w:rsid w:val="007F5F3B"/>
    <w:rsid w:val="007F6FC8"/>
    <w:rsid w:val="0080111E"/>
    <w:rsid w:val="00801901"/>
    <w:rsid w:val="00801E60"/>
    <w:rsid w:val="008023E0"/>
    <w:rsid w:val="00802EA0"/>
    <w:rsid w:val="00803D15"/>
    <w:rsid w:val="00804EEB"/>
    <w:rsid w:val="0080561A"/>
    <w:rsid w:val="008057CC"/>
    <w:rsid w:val="00806478"/>
    <w:rsid w:val="00806CF1"/>
    <w:rsid w:val="00807237"/>
    <w:rsid w:val="00807A52"/>
    <w:rsid w:val="00807EA9"/>
    <w:rsid w:val="00810145"/>
    <w:rsid w:val="008109E9"/>
    <w:rsid w:val="00810DD8"/>
    <w:rsid w:val="008117E0"/>
    <w:rsid w:val="008135CD"/>
    <w:rsid w:val="0081392C"/>
    <w:rsid w:val="00813C09"/>
    <w:rsid w:val="00813FEA"/>
    <w:rsid w:val="00814156"/>
    <w:rsid w:val="0081477D"/>
    <w:rsid w:val="00816193"/>
    <w:rsid w:val="00820B93"/>
    <w:rsid w:val="00821ADF"/>
    <w:rsid w:val="00822BEC"/>
    <w:rsid w:val="00822D15"/>
    <w:rsid w:val="00822E8E"/>
    <w:rsid w:val="008240FA"/>
    <w:rsid w:val="00825439"/>
    <w:rsid w:val="0082622A"/>
    <w:rsid w:val="008263EA"/>
    <w:rsid w:val="00826B45"/>
    <w:rsid w:val="00827018"/>
    <w:rsid w:val="00827B86"/>
    <w:rsid w:val="008305BB"/>
    <w:rsid w:val="008310BA"/>
    <w:rsid w:val="00831A95"/>
    <w:rsid w:val="00833578"/>
    <w:rsid w:val="008339F4"/>
    <w:rsid w:val="00833E3A"/>
    <w:rsid w:val="00834362"/>
    <w:rsid w:val="00834394"/>
    <w:rsid w:val="008343E1"/>
    <w:rsid w:val="00834733"/>
    <w:rsid w:val="00834DDB"/>
    <w:rsid w:val="008366E9"/>
    <w:rsid w:val="00837F26"/>
    <w:rsid w:val="008413E1"/>
    <w:rsid w:val="00842515"/>
    <w:rsid w:val="008435BF"/>
    <w:rsid w:val="008436DE"/>
    <w:rsid w:val="00844C5D"/>
    <w:rsid w:val="00845A89"/>
    <w:rsid w:val="008460A6"/>
    <w:rsid w:val="0084656E"/>
    <w:rsid w:val="00847070"/>
    <w:rsid w:val="008473B1"/>
    <w:rsid w:val="008504B3"/>
    <w:rsid w:val="0085108B"/>
    <w:rsid w:val="0085143D"/>
    <w:rsid w:val="0085173D"/>
    <w:rsid w:val="00852D1E"/>
    <w:rsid w:val="00852F1A"/>
    <w:rsid w:val="00853011"/>
    <w:rsid w:val="00853759"/>
    <w:rsid w:val="0085401F"/>
    <w:rsid w:val="00854681"/>
    <w:rsid w:val="0085563C"/>
    <w:rsid w:val="00856873"/>
    <w:rsid w:val="00856C0A"/>
    <w:rsid w:val="00857169"/>
    <w:rsid w:val="00857207"/>
    <w:rsid w:val="00857EC7"/>
    <w:rsid w:val="008602E8"/>
    <w:rsid w:val="0086033D"/>
    <w:rsid w:val="00860A55"/>
    <w:rsid w:val="00860FF2"/>
    <w:rsid w:val="00861DA0"/>
    <w:rsid w:val="00861DF3"/>
    <w:rsid w:val="00861E76"/>
    <w:rsid w:val="00862065"/>
    <w:rsid w:val="0086289D"/>
    <w:rsid w:val="00862E4B"/>
    <w:rsid w:val="00862E5C"/>
    <w:rsid w:val="00863EA9"/>
    <w:rsid w:val="008642C5"/>
    <w:rsid w:val="008643D6"/>
    <w:rsid w:val="0086456C"/>
    <w:rsid w:val="0086493D"/>
    <w:rsid w:val="0086675B"/>
    <w:rsid w:val="00872BDC"/>
    <w:rsid w:val="00872D4B"/>
    <w:rsid w:val="0087470A"/>
    <w:rsid w:val="0087630D"/>
    <w:rsid w:val="00877DDA"/>
    <w:rsid w:val="00880210"/>
    <w:rsid w:val="008808AB"/>
    <w:rsid w:val="00880D87"/>
    <w:rsid w:val="00880FE3"/>
    <w:rsid w:val="008811CA"/>
    <w:rsid w:val="008841FB"/>
    <w:rsid w:val="00884ED7"/>
    <w:rsid w:val="0088524A"/>
    <w:rsid w:val="008874CC"/>
    <w:rsid w:val="00887D30"/>
    <w:rsid w:val="008900B0"/>
    <w:rsid w:val="00890B9D"/>
    <w:rsid w:val="00890D4E"/>
    <w:rsid w:val="008910F9"/>
    <w:rsid w:val="008918DE"/>
    <w:rsid w:val="00892698"/>
    <w:rsid w:val="0089307F"/>
    <w:rsid w:val="008935B2"/>
    <w:rsid w:val="00896073"/>
    <w:rsid w:val="008967EA"/>
    <w:rsid w:val="00896B32"/>
    <w:rsid w:val="0089720F"/>
    <w:rsid w:val="008A057F"/>
    <w:rsid w:val="008A06AF"/>
    <w:rsid w:val="008A0CB2"/>
    <w:rsid w:val="008A13BD"/>
    <w:rsid w:val="008A1806"/>
    <w:rsid w:val="008A264A"/>
    <w:rsid w:val="008A30D8"/>
    <w:rsid w:val="008A3546"/>
    <w:rsid w:val="008A444C"/>
    <w:rsid w:val="008A481C"/>
    <w:rsid w:val="008A4B4A"/>
    <w:rsid w:val="008A51E0"/>
    <w:rsid w:val="008A5759"/>
    <w:rsid w:val="008A6041"/>
    <w:rsid w:val="008A60A8"/>
    <w:rsid w:val="008A63D0"/>
    <w:rsid w:val="008A6491"/>
    <w:rsid w:val="008A64D1"/>
    <w:rsid w:val="008A684B"/>
    <w:rsid w:val="008A69D8"/>
    <w:rsid w:val="008A6C4B"/>
    <w:rsid w:val="008A6C52"/>
    <w:rsid w:val="008A775F"/>
    <w:rsid w:val="008A79EA"/>
    <w:rsid w:val="008B038E"/>
    <w:rsid w:val="008B13E4"/>
    <w:rsid w:val="008B18B3"/>
    <w:rsid w:val="008B21B1"/>
    <w:rsid w:val="008B2309"/>
    <w:rsid w:val="008B2368"/>
    <w:rsid w:val="008B2DCD"/>
    <w:rsid w:val="008B2F35"/>
    <w:rsid w:val="008B345B"/>
    <w:rsid w:val="008B36E0"/>
    <w:rsid w:val="008B3FBC"/>
    <w:rsid w:val="008B5033"/>
    <w:rsid w:val="008B5A1A"/>
    <w:rsid w:val="008B64F2"/>
    <w:rsid w:val="008C0CB8"/>
    <w:rsid w:val="008C1074"/>
    <w:rsid w:val="008C1590"/>
    <w:rsid w:val="008C1EF3"/>
    <w:rsid w:val="008C1F04"/>
    <w:rsid w:val="008C246C"/>
    <w:rsid w:val="008C24BF"/>
    <w:rsid w:val="008C2D6D"/>
    <w:rsid w:val="008C3171"/>
    <w:rsid w:val="008C3A7C"/>
    <w:rsid w:val="008C4687"/>
    <w:rsid w:val="008C58C2"/>
    <w:rsid w:val="008C5C48"/>
    <w:rsid w:val="008C6085"/>
    <w:rsid w:val="008C6D1F"/>
    <w:rsid w:val="008D0367"/>
    <w:rsid w:val="008D1646"/>
    <w:rsid w:val="008D2245"/>
    <w:rsid w:val="008D2969"/>
    <w:rsid w:val="008D2997"/>
    <w:rsid w:val="008D2ECF"/>
    <w:rsid w:val="008D3248"/>
    <w:rsid w:val="008D3BC0"/>
    <w:rsid w:val="008D4AAD"/>
    <w:rsid w:val="008D4C5D"/>
    <w:rsid w:val="008D554F"/>
    <w:rsid w:val="008D7FE4"/>
    <w:rsid w:val="008E02F9"/>
    <w:rsid w:val="008E0ADA"/>
    <w:rsid w:val="008E0C08"/>
    <w:rsid w:val="008E1AF0"/>
    <w:rsid w:val="008E1FA9"/>
    <w:rsid w:val="008E27E5"/>
    <w:rsid w:val="008E28C1"/>
    <w:rsid w:val="008E2E21"/>
    <w:rsid w:val="008E2FCE"/>
    <w:rsid w:val="008E4C80"/>
    <w:rsid w:val="008E5096"/>
    <w:rsid w:val="008E529B"/>
    <w:rsid w:val="008E6057"/>
    <w:rsid w:val="008F0BBF"/>
    <w:rsid w:val="008F10AC"/>
    <w:rsid w:val="008F2450"/>
    <w:rsid w:val="008F2D32"/>
    <w:rsid w:val="008F3675"/>
    <w:rsid w:val="008F394E"/>
    <w:rsid w:val="008F3CFC"/>
    <w:rsid w:val="008F40DF"/>
    <w:rsid w:val="008F4399"/>
    <w:rsid w:val="008F43FE"/>
    <w:rsid w:val="008F5B3A"/>
    <w:rsid w:val="008F687E"/>
    <w:rsid w:val="008F6896"/>
    <w:rsid w:val="008F6991"/>
    <w:rsid w:val="008F73EE"/>
    <w:rsid w:val="008F7AC2"/>
    <w:rsid w:val="008F7C2A"/>
    <w:rsid w:val="008F7D10"/>
    <w:rsid w:val="00900178"/>
    <w:rsid w:val="00900495"/>
    <w:rsid w:val="00900846"/>
    <w:rsid w:val="00900A2F"/>
    <w:rsid w:val="00900A6A"/>
    <w:rsid w:val="00900A93"/>
    <w:rsid w:val="0090210D"/>
    <w:rsid w:val="00902D81"/>
    <w:rsid w:val="00903D5F"/>
    <w:rsid w:val="00904B2B"/>
    <w:rsid w:val="0090503A"/>
    <w:rsid w:val="00905800"/>
    <w:rsid w:val="00905814"/>
    <w:rsid w:val="00905A7C"/>
    <w:rsid w:val="0090608B"/>
    <w:rsid w:val="009100D4"/>
    <w:rsid w:val="009100FF"/>
    <w:rsid w:val="00910289"/>
    <w:rsid w:val="00910323"/>
    <w:rsid w:val="00911231"/>
    <w:rsid w:val="00911886"/>
    <w:rsid w:val="00911D3E"/>
    <w:rsid w:val="009123B6"/>
    <w:rsid w:val="00912462"/>
    <w:rsid w:val="00912CA2"/>
    <w:rsid w:val="00913A5E"/>
    <w:rsid w:val="00914A78"/>
    <w:rsid w:val="00915CB5"/>
    <w:rsid w:val="00915D1C"/>
    <w:rsid w:val="00915DE1"/>
    <w:rsid w:val="00915F4C"/>
    <w:rsid w:val="0091733E"/>
    <w:rsid w:val="00917839"/>
    <w:rsid w:val="009206CC"/>
    <w:rsid w:val="00921039"/>
    <w:rsid w:val="00921B50"/>
    <w:rsid w:val="00921D09"/>
    <w:rsid w:val="00921F41"/>
    <w:rsid w:val="009226A3"/>
    <w:rsid w:val="0092333C"/>
    <w:rsid w:val="009235BD"/>
    <w:rsid w:val="0092443A"/>
    <w:rsid w:val="009247EA"/>
    <w:rsid w:val="00924D91"/>
    <w:rsid w:val="009250F7"/>
    <w:rsid w:val="00925325"/>
    <w:rsid w:val="00927A73"/>
    <w:rsid w:val="00927D40"/>
    <w:rsid w:val="009316DC"/>
    <w:rsid w:val="00931955"/>
    <w:rsid w:val="00931F33"/>
    <w:rsid w:val="009320F0"/>
    <w:rsid w:val="009323C7"/>
    <w:rsid w:val="00932C08"/>
    <w:rsid w:val="0093345A"/>
    <w:rsid w:val="009336E3"/>
    <w:rsid w:val="00933FC1"/>
    <w:rsid w:val="00934421"/>
    <w:rsid w:val="009348B8"/>
    <w:rsid w:val="00934DBD"/>
    <w:rsid w:val="00935DDA"/>
    <w:rsid w:val="00936999"/>
    <w:rsid w:val="00936BDE"/>
    <w:rsid w:val="00936FF6"/>
    <w:rsid w:val="00941055"/>
    <w:rsid w:val="00941706"/>
    <w:rsid w:val="00941ED3"/>
    <w:rsid w:val="0094240A"/>
    <w:rsid w:val="009428EE"/>
    <w:rsid w:val="00942A81"/>
    <w:rsid w:val="00942AAB"/>
    <w:rsid w:val="009432B3"/>
    <w:rsid w:val="00943B3E"/>
    <w:rsid w:val="009443FD"/>
    <w:rsid w:val="00944818"/>
    <w:rsid w:val="00944B5B"/>
    <w:rsid w:val="0094547D"/>
    <w:rsid w:val="0094653A"/>
    <w:rsid w:val="0094688E"/>
    <w:rsid w:val="00946BE3"/>
    <w:rsid w:val="0094712D"/>
    <w:rsid w:val="009477D5"/>
    <w:rsid w:val="009478C3"/>
    <w:rsid w:val="00947E2C"/>
    <w:rsid w:val="00950328"/>
    <w:rsid w:val="009518B1"/>
    <w:rsid w:val="00951C6D"/>
    <w:rsid w:val="00952FD2"/>
    <w:rsid w:val="00953E78"/>
    <w:rsid w:val="009549E4"/>
    <w:rsid w:val="00955083"/>
    <w:rsid w:val="009553E7"/>
    <w:rsid w:val="00955DD7"/>
    <w:rsid w:val="0095621A"/>
    <w:rsid w:val="00956FDB"/>
    <w:rsid w:val="00960957"/>
    <w:rsid w:val="009613E6"/>
    <w:rsid w:val="009615DE"/>
    <w:rsid w:val="00961D00"/>
    <w:rsid w:val="00961F90"/>
    <w:rsid w:val="00962710"/>
    <w:rsid w:val="009633CB"/>
    <w:rsid w:val="0096348E"/>
    <w:rsid w:val="00963641"/>
    <w:rsid w:val="0096367C"/>
    <w:rsid w:val="00963A53"/>
    <w:rsid w:val="00964D84"/>
    <w:rsid w:val="00965B96"/>
    <w:rsid w:val="00965EA2"/>
    <w:rsid w:val="00966042"/>
    <w:rsid w:val="00967C83"/>
    <w:rsid w:val="009702BE"/>
    <w:rsid w:val="00970E75"/>
    <w:rsid w:val="00971F55"/>
    <w:rsid w:val="0097248E"/>
    <w:rsid w:val="00972865"/>
    <w:rsid w:val="009738A8"/>
    <w:rsid w:val="00973FDD"/>
    <w:rsid w:val="00975FC3"/>
    <w:rsid w:val="00976435"/>
    <w:rsid w:val="00977057"/>
    <w:rsid w:val="00977320"/>
    <w:rsid w:val="009815E4"/>
    <w:rsid w:val="00981888"/>
    <w:rsid w:val="00981CEA"/>
    <w:rsid w:val="00982F47"/>
    <w:rsid w:val="0098347A"/>
    <w:rsid w:val="00983D43"/>
    <w:rsid w:val="00984121"/>
    <w:rsid w:val="009842D9"/>
    <w:rsid w:val="00984CD2"/>
    <w:rsid w:val="009854ED"/>
    <w:rsid w:val="00985843"/>
    <w:rsid w:val="0098585A"/>
    <w:rsid w:val="00986798"/>
    <w:rsid w:val="0098687C"/>
    <w:rsid w:val="0098740F"/>
    <w:rsid w:val="009878BA"/>
    <w:rsid w:val="00987C57"/>
    <w:rsid w:val="009906F2"/>
    <w:rsid w:val="00990A2F"/>
    <w:rsid w:val="00991169"/>
    <w:rsid w:val="00993133"/>
    <w:rsid w:val="00993346"/>
    <w:rsid w:val="009934BB"/>
    <w:rsid w:val="009945C6"/>
    <w:rsid w:val="009949D8"/>
    <w:rsid w:val="00994BA1"/>
    <w:rsid w:val="0099526E"/>
    <w:rsid w:val="00995D33"/>
    <w:rsid w:val="00996602"/>
    <w:rsid w:val="00996B8E"/>
    <w:rsid w:val="0099710F"/>
    <w:rsid w:val="009972E3"/>
    <w:rsid w:val="00997469"/>
    <w:rsid w:val="009978BF"/>
    <w:rsid w:val="009A14F3"/>
    <w:rsid w:val="009A1514"/>
    <w:rsid w:val="009A2930"/>
    <w:rsid w:val="009A3147"/>
    <w:rsid w:val="009A4CB9"/>
    <w:rsid w:val="009A68BE"/>
    <w:rsid w:val="009A69F4"/>
    <w:rsid w:val="009A7CEB"/>
    <w:rsid w:val="009B011F"/>
    <w:rsid w:val="009B05F7"/>
    <w:rsid w:val="009B0D78"/>
    <w:rsid w:val="009B1D24"/>
    <w:rsid w:val="009B272E"/>
    <w:rsid w:val="009B28D1"/>
    <w:rsid w:val="009B371F"/>
    <w:rsid w:val="009B3B63"/>
    <w:rsid w:val="009B3CB7"/>
    <w:rsid w:val="009B418B"/>
    <w:rsid w:val="009B4546"/>
    <w:rsid w:val="009B48A9"/>
    <w:rsid w:val="009B4FA1"/>
    <w:rsid w:val="009B6227"/>
    <w:rsid w:val="009B7230"/>
    <w:rsid w:val="009B77F7"/>
    <w:rsid w:val="009C07B2"/>
    <w:rsid w:val="009C0ECB"/>
    <w:rsid w:val="009C16A1"/>
    <w:rsid w:val="009C26D4"/>
    <w:rsid w:val="009C2A78"/>
    <w:rsid w:val="009C2E5B"/>
    <w:rsid w:val="009C2E87"/>
    <w:rsid w:val="009C30C3"/>
    <w:rsid w:val="009C4396"/>
    <w:rsid w:val="009C4941"/>
    <w:rsid w:val="009C4D16"/>
    <w:rsid w:val="009C4ECD"/>
    <w:rsid w:val="009C5A37"/>
    <w:rsid w:val="009C5E93"/>
    <w:rsid w:val="009C5FE7"/>
    <w:rsid w:val="009C6C55"/>
    <w:rsid w:val="009C7161"/>
    <w:rsid w:val="009D03E0"/>
    <w:rsid w:val="009D139D"/>
    <w:rsid w:val="009D1E13"/>
    <w:rsid w:val="009D200D"/>
    <w:rsid w:val="009D22C7"/>
    <w:rsid w:val="009D2C23"/>
    <w:rsid w:val="009D2D89"/>
    <w:rsid w:val="009D307F"/>
    <w:rsid w:val="009D3177"/>
    <w:rsid w:val="009D3704"/>
    <w:rsid w:val="009D376F"/>
    <w:rsid w:val="009D38C3"/>
    <w:rsid w:val="009D3973"/>
    <w:rsid w:val="009D5469"/>
    <w:rsid w:val="009D562B"/>
    <w:rsid w:val="009D5738"/>
    <w:rsid w:val="009D70E3"/>
    <w:rsid w:val="009E160F"/>
    <w:rsid w:val="009E1684"/>
    <w:rsid w:val="009E1C35"/>
    <w:rsid w:val="009E24F0"/>
    <w:rsid w:val="009E2824"/>
    <w:rsid w:val="009E4613"/>
    <w:rsid w:val="009E4733"/>
    <w:rsid w:val="009E55EA"/>
    <w:rsid w:val="009E5865"/>
    <w:rsid w:val="009E5C4E"/>
    <w:rsid w:val="009E5C56"/>
    <w:rsid w:val="009E5D12"/>
    <w:rsid w:val="009E5D5E"/>
    <w:rsid w:val="009E751A"/>
    <w:rsid w:val="009E7B2B"/>
    <w:rsid w:val="009F01D4"/>
    <w:rsid w:val="009F0770"/>
    <w:rsid w:val="009F0838"/>
    <w:rsid w:val="009F0846"/>
    <w:rsid w:val="009F0CFB"/>
    <w:rsid w:val="009F104C"/>
    <w:rsid w:val="009F2286"/>
    <w:rsid w:val="009F4E2B"/>
    <w:rsid w:val="009F5125"/>
    <w:rsid w:val="009F58EE"/>
    <w:rsid w:val="009F6B7F"/>
    <w:rsid w:val="009F73B2"/>
    <w:rsid w:val="00A00225"/>
    <w:rsid w:val="00A00F60"/>
    <w:rsid w:val="00A00FB7"/>
    <w:rsid w:val="00A02695"/>
    <w:rsid w:val="00A02B1B"/>
    <w:rsid w:val="00A031FA"/>
    <w:rsid w:val="00A0398A"/>
    <w:rsid w:val="00A040D7"/>
    <w:rsid w:val="00A04DCE"/>
    <w:rsid w:val="00A054D9"/>
    <w:rsid w:val="00A063CE"/>
    <w:rsid w:val="00A0679B"/>
    <w:rsid w:val="00A07257"/>
    <w:rsid w:val="00A10981"/>
    <w:rsid w:val="00A11898"/>
    <w:rsid w:val="00A137DE"/>
    <w:rsid w:val="00A149BC"/>
    <w:rsid w:val="00A15625"/>
    <w:rsid w:val="00A15C74"/>
    <w:rsid w:val="00A15D50"/>
    <w:rsid w:val="00A15E50"/>
    <w:rsid w:val="00A1631F"/>
    <w:rsid w:val="00A16E64"/>
    <w:rsid w:val="00A17A43"/>
    <w:rsid w:val="00A21831"/>
    <w:rsid w:val="00A21C35"/>
    <w:rsid w:val="00A22391"/>
    <w:rsid w:val="00A22E70"/>
    <w:rsid w:val="00A23076"/>
    <w:rsid w:val="00A235A9"/>
    <w:rsid w:val="00A23AD2"/>
    <w:rsid w:val="00A24DA2"/>
    <w:rsid w:val="00A25F45"/>
    <w:rsid w:val="00A26413"/>
    <w:rsid w:val="00A265AA"/>
    <w:rsid w:val="00A26A37"/>
    <w:rsid w:val="00A30175"/>
    <w:rsid w:val="00A316DD"/>
    <w:rsid w:val="00A32719"/>
    <w:rsid w:val="00A327FA"/>
    <w:rsid w:val="00A32C70"/>
    <w:rsid w:val="00A32FCE"/>
    <w:rsid w:val="00A33104"/>
    <w:rsid w:val="00A331A4"/>
    <w:rsid w:val="00A33309"/>
    <w:rsid w:val="00A33670"/>
    <w:rsid w:val="00A3391C"/>
    <w:rsid w:val="00A33F7C"/>
    <w:rsid w:val="00A34673"/>
    <w:rsid w:val="00A34985"/>
    <w:rsid w:val="00A34CEF"/>
    <w:rsid w:val="00A34D8A"/>
    <w:rsid w:val="00A35662"/>
    <w:rsid w:val="00A36003"/>
    <w:rsid w:val="00A3684F"/>
    <w:rsid w:val="00A36CC2"/>
    <w:rsid w:val="00A36F82"/>
    <w:rsid w:val="00A373D4"/>
    <w:rsid w:val="00A4237C"/>
    <w:rsid w:val="00A42A03"/>
    <w:rsid w:val="00A42CE5"/>
    <w:rsid w:val="00A44460"/>
    <w:rsid w:val="00A46EF9"/>
    <w:rsid w:val="00A47B87"/>
    <w:rsid w:val="00A47CBA"/>
    <w:rsid w:val="00A509D3"/>
    <w:rsid w:val="00A50A35"/>
    <w:rsid w:val="00A50A66"/>
    <w:rsid w:val="00A5214F"/>
    <w:rsid w:val="00A52654"/>
    <w:rsid w:val="00A52E2C"/>
    <w:rsid w:val="00A53734"/>
    <w:rsid w:val="00A54175"/>
    <w:rsid w:val="00A5446E"/>
    <w:rsid w:val="00A54D3E"/>
    <w:rsid w:val="00A55285"/>
    <w:rsid w:val="00A5555A"/>
    <w:rsid w:val="00A60460"/>
    <w:rsid w:val="00A617D6"/>
    <w:rsid w:val="00A61A5A"/>
    <w:rsid w:val="00A61FFE"/>
    <w:rsid w:val="00A62FFB"/>
    <w:rsid w:val="00A63908"/>
    <w:rsid w:val="00A6395F"/>
    <w:rsid w:val="00A64222"/>
    <w:rsid w:val="00A65610"/>
    <w:rsid w:val="00A658B7"/>
    <w:rsid w:val="00A66601"/>
    <w:rsid w:val="00A67A70"/>
    <w:rsid w:val="00A700F9"/>
    <w:rsid w:val="00A70DB8"/>
    <w:rsid w:val="00A71286"/>
    <w:rsid w:val="00A71A0B"/>
    <w:rsid w:val="00A723CA"/>
    <w:rsid w:val="00A72426"/>
    <w:rsid w:val="00A72691"/>
    <w:rsid w:val="00A72F5C"/>
    <w:rsid w:val="00A739BF"/>
    <w:rsid w:val="00A73F3C"/>
    <w:rsid w:val="00A7585F"/>
    <w:rsid w:val="00A76C43"/>
    <w:rsid w:val="00A76EA2"/>
    <w:rsid w:val="00A77266"/>
    <w:rsid w:val="00A7793E"/>
    <w:rsid w:val="00A77B56"/>
    <w:rsid w:val="00A81659"/>
    <w:rsid w:val="00A8188E"/>
    <w:rsid w:val="00A81D4F"/>
    <w:rsid w:val="00A825C7"/>
    <w:rsid w:val="00A82B42"/>
    <w:rsid w:val="00A83309"/>
    <w:rsid w:val="00A83ACC"/>
    <w:rsid w:val="00A84257"/>
    <w:rsid w:val="00A8536C"/>
    <w:rsid w:val="00A85585"/>
    <w:rsid w:val="00A85834"/>
    <w:rsid w:val="00A85CE0"/>
    <w:rsid w:val="00A8669C"/>
    <w:rsid w:val="00A87A40"/>
    <w:rsid w:val="00A87C4A"/>
    <w:rsid w:val="00A9018F"/>
    <w:rsid w:val="00A90818"/>
    <w:rsid w:val="00A9103A"/>
    <w:rsid w:val="00A9154B"/>
    <w:rsid w:val="00A916F3"/>
    <w:rsid w:val="00A9223F"/>
    <w:rsid w:val="00A92937"/>
    <w:rsid w:val="00A92F5E"/>
    <w:rsid w:val="00A93D75"/>
    <w:rsid w:val="00A94913"/>
    <w:rsid w:val="00A95570"/>
    <w:rsid w:val="00A95BFF"/>
    <w:rsid w:val="00A95DCC"/>
    <w:rsid w:val="00A96302"/>
    <w:rsid w:val="00A964A6"/>
    <w:rsid w:val="00A96C9A"/>
    <w:rsid w:val="00A97242"/>
    <w:rsid w:val="00A97C97"/>
    <w:rsid w:val="00A97E0C"/>
    <w:rsid w:val="00AA0518"/>
    <w:rsid w:val="00AA0896"/>
    <w:rsid w:val="00AA0B71"/>
    <w:rsid w:val="00AA0E57"/>
    <w:rsid w:val="00AA11B0"/>
    <w:rsid w:val="00AA1DB0"/>
    <w:rsid w:val="00AA2152"/>
    <w:rsid w:val="00AA2939"/>
    <w:rsid w:val="00AA2DE3"/>
    <w:rsid w:val="00AA3B25"/>
    <w:rsid w:val="00AB0911"/>
    <w:rsid w:val="00AB11A4"/>
    <w:rsid w:val="00AB163C"/>
    <w:rsid w:val="00AB1949"/>
    <w:rsid w:val="00AB1CAA"/>
    <w:rsid w:val="00AB26D6"/>
    <w:rsid w:val="00AB2813"/>
    <w:rsid w:val="00AB2E9C"/>
    <w:rsid w:val="00AB3C27"/>
    <w:rsid w:val="00AB4477"/>
    <w:rsid w:val="00AB5EC1"/>
    <w:rsid w:val="00AB6D04"/>
    <w:rsid w:val="00AB73BA"/>
    <w:rsid w:val="00AB7A6C"/>
    <w:rsid w:val="00AB7BB5"/>
    <w:rsid w:val="00AC0136"/>
    <w:rsid w:val="00AC022F"/>
    <w:rsid w:val="00AC0626"/>
    <w:rsid w:val="00AC105C"/>
    <w:rsid w:val="00AC2979"/>
    <w:rsid w:val="00AC2C5C"/>
    <w:rsid w:val="00AC37D4"/>
    <w:rsid w:val="00AC3CC2"/>
    <w:rsid w:val="00AC4076"/>
    <w:rsid w:val="00AC41C5"/>
    <w:rsid w:val="00AC4F08"/>
    <w:rsid w:val="00AC502E"/>
    <w:rsid w:val="00AC5376"/>
    <w:rsid w:val="00AC5AEE"/>
    <w:rsid w:val="00AC5FEA"/>
    <w:rsid w:val="00AC6D7F"/>
    <w:rsid w:val="00AC7046"/>
    <w:rsid w:val="00AC7498"/>
    <w:rsid w:val="00AC7EA8"/>
    <w:rsid w:val="00AD020D"/>
    <w:rsid w:val="00AD0A5F"/>
    <w:rsid w:val="00AD2AD8"/>
    <w:rsid w:val="00AD2BD8"/>
    <w:rsid w:val="00AD2DDE"/>
    <w:rsid w:val="00AD3392"/>
    <w:rsid w:val="00AD4563"/>
    <w:rsid w:val="00AD4F36"/>
    <w:rsid w:val="00AD51F2"/>
    <w:rsid w:val="00AD614E"/>
    <w:rsid w:val="00AD6358"/>
    <w:rsid w:val="00AD6642"/>
    <w:rsid w:val="00AD6E9F"/>
    <w:rsid w:val="00AD77F1"/>
    <w:rsid w:val="00AE06C6"/>
    <w:rsid w:val="00AE13D0"/>
    <w:rsid w:val="00AE1685"/>
    <w:rsid w:val="00AE188A"/>
    <w:rsid w:val="00AE1C98"/>
    <w:rsid w:val="00AE1ED7"/>
    <w:rsid w:val="00AE3024"/>
    <w:rsid w:val="00AE3502"/>
    <w:rsid w:val="00AE3CF4"/>
    <w:rsid w:val="00AE3D19"/>
    <w:rsid w:val="00AE4CCE"/>
    <w:rsid w:val="00AE5656"/>
    <w:rsid w:val="00AE63D9"/>
    <w:rsid w:val="00AE73CA"/>
    <w:rsid w:val="00AF3303"/>
    <w:rsid w:val="00AF4A3D"/>
    <w:rsid w:val="00AF4C79"/>
    <w:rsid w:val="00AF5502"/>
    <w:rsid w:val="00AF5585"/>
    <w:rsid w:val="00AF5871"/>
    <w:rsid w:val="00AF6730"/>
    <w:rsid w:val="00AF7DA6"/>
    <w:rsid w:val="00B00029"/>
    <w:rsid w:val="00B0072C"/>
    <w:rsid w:val="00B010F3"/>
    <w:rsid w:val="00B0181C"/>
    <w:rsid w:val="00B01E22"/>
    <w:rsid w:val="00B03DD3"/>
    <w:rsid w:val="00B0459A"/>
    <w:rsid w:val="00B04B71"/>
    <w:rsid w:val="00B04D3B"/>
    <w:rsid w:val="00B04E43"/>
    <w:rsid w:val="00B064F6"/>
    <w:rsid w:val="00B0668E"/>
    <w:rsid w:val="00B06978"/>
    <w:rsid w:val="00B06D70"/>
    <w:rsid w:val="00B07DDF"/>
    <w:rsid w:val="00B107C7"/>
    <w:rsid w:val="00B10B38"/>
    <w:rsid w:val="00B12037"/>
    <w:rsid w:val="00B12228"/>
    <w:rsid w:val="00B12311"/>
    <w:rsid w:val="00B12A87"/>
    <w:rsid w:val="00B12D0B"/>
    <w:rsid w:val="00B1343C"/>
    <w:rsid w:val="00B13893"/>
    <w:rsid w:val="00B13950"/>
    <w:rsid w:val="00B13DED"/>
    <w:rsid w:val="00B15E97"/>
    <w:rsid w:val="00B162C7"/>
    <w:rsid w:val="00B173B8"/>
    <w:rsid w:val="00B1744C"/>
    <w:rsid w:val="00B17FF2"/>
    <w:rsid w:val="00B20FC5"/>
    <w:rsid w:val="00B23077"/>
    <w:rsid w:val="00B237B2"/>
    <w:rsid w:val="00B23902"/>
    <w:rsid w:val="00B23EF4"/>
    <w:rsid w:val="00B242AF"/>
    <w:rsid w:val="00B2560B"/>
    <w:rsid w:val="00B25FEF"/>
    <w:rsid w:val="00B264E0"/>
    <w:rsid w:val="00B2691C"/>
    <w:rsid w:val="00B26A28"/>
    <w:rsid w:val="00B26F29"/>
    <w:rsid w:val="00B26F8E"/>
    <w:rsid w:val="00B27118"/>
    <w:rsid w:val="00B273DE"/>
    <w:rsid w:val="00B27AAC"/>
    <w:rsid w:val="00B27B5A"/>
    <w:rsid w:val="00B27C17"/>
    <w:rsid w:val="00B304A2"/>
    <w:rsid w:val="00B312BE"/>
    <w:rsid w:val="00B313B4"/>
    <w:rsid w:val="00B31645"/>
    <w:rsid w:val="00B3232F"/>
    <w:rsid w:val="00B32B74"/>
    <w:rsid w:val="00B33C98"/>
    <w:rsid w:val="00B33E6A"/>
    <w:rsid w:val="00B340C3"/>
    <w:rsid w:val="00B34802"/>
    <w:rsid w:val="00B34873"/>
    <w:rsid w:val="00B354BB"/>
    <w:rsid w:val="00B355EE"/>
    <w:rsid w:val="00B36043"/>
    <w:rsid w:val="00B370F7"/>
    <w:rsid w:val="00B374F8"/>
    <w:rsid w:val="00B37761"/>
    <w:rsid w:val="00B40096"/>
    <w:rsid w:val="00B412AA"/>
    <w:rsid w:val="00B4157A"/>
    <w:rsid w:val="00B42104"/>
    <w:rsid w:val="00B42335"/>
    <w:rsid w:val="00B423F5"/>
    <w:rsid w:val="00B44763"/>
    <w:rsid w:val="00B45544"/>
    <w:rsid w:val="00B45622"/>
    <w:rsid w:val="00B4694B"/>
    <w:rsid w:val="00B46DAB"/>
    <w:rsid w:val="00B474DA"/>
    <w:rsid w:val="00B509F7"/>
    <w:rsid w:val="00B52EDC"/>
    <w:rsid w:val="00B55557"/>
    <w:rsid w:val="00B55DA6"/>
    <w:rsid w:val="00B55E66"/>
    <w:rsid w:val="00B56FA5"/>
    <w:rsid w:val="00B609CC"/>
    <w:rsid w:val="00B60F7F"/>
    <w:rsid w:val="00B61BE8"/>
    <w:rsid w:val="00B62421"/>
    <w:rsid w:val="00B633DF"/>
    <w:rsid w:val="00B637CC"/>
    <w:rsid w:val="00B63991"/>
    <w:rsid w:val="00B63F8A"/>
    <w:rsid w:val="00B64417"/>
    <w:rsid w:val="00B64D9E"/>
    <w:rsid w:val="00B66175"/>
    <w:rsid w:val="00B66B92"/>
    <w:rsid w:val="00B6773F"/>
    <w:rsid w:val="00B70587"/>
    <w:rsid w:val="00B705C3"/>
    <w:rsid w:val="00B7070F"/>
    <w:rsid w:val="00B7101D"/>
    <w:rsid w:val="00B710B0"/>
    <w:rsid w:val="00B71639"/>
    <w:rsid w:val="00B723A1"/>
    <w:rsid w:val="00B727FD"/>
    <w:rsid w:val="00B7299B"/>
    <w:rsid w:val="00B73A03"/>
    <w:rsid w:val="00B73F7B"/>
    <w:rsid w:val="00B7427E"/>
    <w:rsid w:val="00B75610"/>
    <w:rsid w:val="00B757F8"/>
    <w:rsid w:val="00B75C36"/>
    <w:rsid w:val="00B76382"/>
    <w:rsid w:val="00B76A9A"/>
    <w:rsid w:val="00B76B69"/>
    <w:rsid w:val="00B7744E"/>
    <w:rsid w:val="00B778AD"/>
    <w:rsid w:val="00B80E81"/>
    <w:rsid w:val="00B81C98"/>
    <w:rsid w:val="00B81EAC"/>
    <w:rsid w:val="00B8497E"/>
    <w:rsid w:val="00B853DA"/>
    <w:rsid w:val="00B8690A"/>
    <w:rsid w:val="00B8699B"/>
    <w:rsid w:val="00B8706B"/>
    <w:rsid w:val="00B8746C"/>
    <w:rsid w:val="00B90677"/>
    <w:rsid w:val="00B91BC9"/>
    <w:rsid w:val="00B91C23"/>
    <w:rsid w:val="00B92C8C"/>
    <w:rsid w:val="00B93565"/>
    <w:rsid w:val="00B9384C"/>
    <w:rsid w:val="00B93B20"/>
    <w:rsid w:val="00B94591"/>
    <w:rsid w:val="00B951C7"/>
    <w:rsid w:val="00B958DB"/>
    <w:rsid w:val="00B96687"/>
    <w:rsid w:val="00B969A6"/>
    <w:rsid w:val="00B972CA"/>
    <w:rsid w:val="00B97C15"/>
    <w:rsid w:val="00BA3917"/>
    <w:rsid w:val="00BA39C6"/>
    <w:rsid w:val="00BA463F"/>
    <w:rsid w:val="00BA465C"/>
    <w:rsid w:val="00BA5C1B"/>
    <w:rsid w:val="00BA5D2B"/>
    <w:rsid w:val="00BA6761"/>
    <w:rsid w:val="00BA7584"/>
    <w:rsid w:val="00BA779C"/>
    <w:rsid w:val="00BA7E31"/>
    <w:rsid w:val="00BB03ED"/>
    <w:rsid w:val="00BB07B9"/>
    <w:rsid w:val="00BB14BE"/>
    <w:rsid w:val="00BB1624"/>
    <w:rsid w:val="00BB194E"/>
    <w:rsid w:val="00BB1B9A"/>
    <w:rsid w:val="00BB5DDE"/>
    <w:rsid w:val="00BB5E1D"/>
    <w:rsid w:val="00BB686D"/>
    <w:rsid w:val="00BB6D82"/>
    <w:rsid w:val="00BB6F1E"/>
    <w:rsid w:val="00BB7A10"/>
    <w:rsid w:val="00BB7A4B"/>
    <w:rsid w:val="00BB7AF5"/>
    <w:rsid w:val="00BC0220"/>
    <w:rsid w:val="00BC09EA"/>
    <w:rsid w:val="00BC129D"/>
    <w:rsid w:val="00BC1456"/>
    <w:rsid w:val="00BC16B6"/>
    <w:rsid w:val="00BC1E11"/>
    <w:rsid w:val="00BC1EF2"/>
    <w:rsid w:val="00BC211F"/>
    <w:rsid w:val="00BC2F8F"/>
    <w:rsid w:val="00BC4642"/>
    <w:rsid w:val="00BC4D57"/>
    <w:rsid w:val="00BC50EF"/>
    <w:rsid w:val="00BC5BAD"/>
    <w:rsid w:val="00BC6E29"/>
    <w:rsid w:val="00BC7124"/>
    <w:rsid w:val="00BC75D8"/>
    <w:rsid w:val="00BC767D"/>
    <w:rsid w:val="00BC7AF0"/>
    <w:rsid w:val="00BD1218"/>
    <w:rsid w:val="00BD2127"/>
    <w:rsid w:val="00BD2ABA"/>
    <w:rsid w:val="00BD54A0"/>
    <w:rsid w:val="00BD5556"/>
    <w:rsid w:val="00BD5675"/>
    <w:rsid w:val="00BD5BE1"/>
    <w:rsid w:val="00BD5EF7"/>
    <w:rsid w:val="00BD6D20"/>
    <w:rsid w:val="00BD6F21"/>
    <w:rsid w:val="00BD7469"/>
    <w:rsid w:val="00BD7E71"/>
    <w:rsid w:val="00BE0259"/>
    <w:rsid w:val="00BE04B7"/>
    <w:rsid w:val="00BE0615"/>
    <w:rsid w:val="00BE1F78"/>
    <w:rsid w:val="00BE221B"/>
    <w:rsid w:val="00BE2516"/>
    <w:rsid w:val="00BE270A"/>
    <w:rsid w:val="00BE3205"/>
    <w:rsid w:val="00BE4473"/>
    <w:rsid w:val="00BE5939"/>
    <w:rsid w:val="00BE6993"/>
    <w:rsid w:val="00BF04CA"/>
    <w:rsid w:val="00BF052B"/>
    <w:rsid w:val="00BF096F"/>
    <w:rsid w:val="00BF0D77"/>
    <w:rsid w:val="00BF26AC"/>
    <w:rsid w:val="00BF2A29"/>
    <w:rsid w:val="00BF3381"/>
    <w:rsid w:val="00BF3768"/>
    <w:rsid w:val="00BF48F3"/>
    <w:rsid w:val="00BF5E72"/>
    <w:rsid w:val="00BF5FF6"/>
    <w:rsid w:val="00BF6D64"/>
    <w:rsid w:val="00BF6FC0"/>
    <w:rsid w:val="00BF71FE"/>
    <w:rsid w:val="00BF7B5E"/>
    <w:rsid w:val="00BF7D2A"/>
    <w:rsid w:val="00C00772"/>
    <w:rsid w:val="00C01523"/>
    <w:rsid w:val="00C019DF"/>
    <w:rsid w:val="00C01DE3"/>
    <w:rsid w:val="00C02087"/>
    <w:rsid w:val="00C021C6"/>
    <w:rsid w:val="00C025FA"/>
    <w:rsid w:val="00C02AFE"/>
    <w:rsid w:val="00C037E3"/>
    <w:rsid w:val="00C03E05"/>
    <w:rsid w:val="00C04250"/>
    <w:rsid w:val="00C04361"/>
    <w:rsid w:val="00C04513"/>
    <w:rsid w:val="00C04DA1"/>
    <w:rsid w:val="00C04DF2"/>
    <w:rsid w:val="00C04F01"/>
    <w:rsid w:val="00C07028"/>
    <w:rsid w:val="00C0702E"/>
    <w:rsid w:val="00C07845"/>
    <w:rsid w:val="00C108E5"/>
    <w:rsid w:val="00C10F7B"/>
    <w:rsid w:val="00C1403A"/>
    <w:rsid w:val="00C140B6"/>
    <w:rsid w:val="00C14298"/>
    <w:rsid w:val="00C14738"/>
    <w:rsid w:val="00C14A43"/>
    <w:rsid w:val="00C163C9"/>
    <w:rsid w:val="00C16920"/>
    <w:rsid w:val="00C17210"/>
    <w:rsid w:val="00C17296"/>
    <w:rsid w:val="00C179D4"/>
    <w:rsid w:val="00C20C51"/>
    <w:rsid w:val="00C20C5C"/>
    <w:rsid w:val="00C2124F"/>
    <w:rsid w:val="00C21AD1"/>
    <w:rsid w:val="00C21D41"/>
    <w:rsid w:val="00C2231C"/>
    <w:rsid w:val="00C2260B"/>
    <w:rsid w:val="00C22C6D"/>
    <w:rsid w:val="00C23F75"/>
    <w:rsid w:val="00C2540A"/>
    <w:rsid w:val="00C26CC2"/>
    <w:rsid w:val="00C26F18"/>
    <w:rsid w:val="00C2781C"/>
    <w:rsid w:val="00C3081D"/>
    <w:rsid w:val="00C30C6A"/>
    <w:rsid w:val="00C31998"/>
    <w:rsid w:val="00C3310B"/>
    <w:rsid w:val="00C334AD"/>
    <w:rsid w:val="00C3351D"/>
    <w:rsid w:val="00C33F91"/>
    <w:rsid w:val="00C34C2F"/>
    <w:rsid w:val="00C35DA6"/>
    <w:rsid w:val="00C36C64"/>
    <w:rsid w:val="00C370E3"/>
    <w:rsid w:val="00C40577"/>
    <w:rsid w:val="00C4146F"/>
    <w:rsid w:val="00C42661"/>
    <w:rsid w:val="00C43C6F"/>
    <w:rsid w:val="00C45B5A"/>
    <w:rsid w:val="00C503C7"/>
    <w:rsid w:val="00C5048C"/>
    <w:rsid w:val="00C51665"/>
    <w:rsid w:val="00C51774"/>
    <w:rsid w:val="00C520E0"/>
    <w:rsid w:val="00C538F4"/>
    <w:rsid w:val="00C53A0B"/>
    <w:rsid w:val="00C542C4"/>
    <w:rsid w:val="00C543A0"/>
    <w:rsid w:val="00C54DB0"/>
    <w:rsid w:val="00C556DF"/>
    <w:rsid w:val="00C56251"/>
    <w:rsid w:val="00C574DB"/>
    <w:rsid w:val="00C57DCA"/>
    <w:rsid w:val="00C57F71"/>
    <w:rsid w:val="00C61561"/>
    <w:rsid w:val="00C638AA"/>
    <w:rsid w:val="00C63E00"/>
    <w:rsid w:val="00C64503"/>
    <w:rsid w:val="00C66368"/>
    <w:rsid w:val="00C665AC"/>
    <w:rsid w:val="00C668AB"/>
    <w:rsid w:val="00C67AA4"/>
    <w:rsid w:val="00C70698"/>
    <w:rsid w:val="00C710B4"/>
    <w:rsid w:val="00C712AC"/>
    <w:rsid w:val="00C71918"/>
    <w:rsid w:val="00C71DDF"/>
    <w:rsid w:val="00C72DB8"/>
    <w:rsid w:val="00C73808"/>
    <w:rsid w:val="00C74058"/>
    <w:rsid w:val="00C74964"/>
    <w:rsid w:val="00C74F80"/>
    <w:rsid w:val="00C75796"/>
    <w:rsid w:val="00C75D1C"/>
    <w:rsid w:val="00C76114"/>
    <w:rsid w:val="00C7704C"/>
    <w:rsid w:val="00C771DD"/>
    <w:rsid w:val="00C77351"/>
    <w:rsid w:val="00C8052C"/>
    <w:rsid w:val="00C8196C"/>
    <w:rsid w:val="00C820FA"/>
    <w:rsid w:val="00C837C9"/>
    <w:rsid w:val="00C84DBA"/>
    <w:rsid w:val="00C86841"/>
    <w:rsid w:val="00C86CA7"/>
    <w:rsid w:val="00C901E0"/>
    <w:rsid w:val="00C90449"/>
    <w:rsid w:val="00C905FE"/>
    <w:rsid w:val="00C9108A"/>
    <w:rsid w:val="00C91D13"/>
    <w:rsid w:val="00C945AE"/>
    <w:rsid w:val="00C94713"/>
    <w:rsid w:val="00C94DB2"/>
    <w:rsid w:val="00C9542D"/>
    <w:rsid w:val="00C9640B"/>
    <w:rsid w:val="00C9643F"/>
    <w:rsid w:val="00C972B5"/>
    <w:rsid w:val="00C9765F"/>
    <w:rsid w:val="00C97B8E"/>
    <w:rsid w:val="00CA067C"/>
    <w:rsid w:val="00CA0B4E"/>
    <w:rsid w:val="00CA249D"/>
    <w:rsid w:val="00CA24B4"/>
    <w:rsid w:val="00CA387F"/>
    <w:rsid w:val="00CA3DA0"/>
    <w:rsid w:val="00CA4E07"/>
    <w:rsid w:val="00CA5051"/>
    <w:rsid w:val="00CA56EB"/>
    <w:rsid w:val="00CA60E1"/>
    <w:rsid w:val="00CA71C7"/>
    <w:rsid w:val="00CA7A61"/>
    <w:rsid w:val="00CA7D88"/>
    <w:rsid w:val="00CB02B7"/>
    <w:rsid w:val="00CB0F72"/>
    <w:rsid w:val="00CB1B96"/>
    <w:rsid w:val="00CB1F82"/>
    <w:rsid w:val="00CB33B8"/>
    <w:rsid w:val="00CB444C"/>
    <w:rsid w:val="00CB4452"/>
    <w:rsid w:val="00CB4BD7"/>
    <w:rsid w:val="00CB5D68"/>
    <w:rsid w:val="00CB61C7"/>
    <w:rsid w:val="00CB7465"/>
    <w:rsid w:val="00CB7D75"/>
    <w:rsid w:val="00CC0905"/>
    <w:rsid w:val="00CC15CB"/>
    <w:rsid w:val="00CC2767"/>
    <w:rsid w:val="00CC32FD"/>
    <w:rsid w:val="00CC391F"/>
    <w:rsid w:val="00CC3CC3"/>
    <w:rsid w:val="00CC450D"/>
    <w:rsid w:val="00CC4DD1"/>
    <w:rsid w:val="00CC6249"/>
    <w:rsid w:val="00CC64CB"/>
    <w:rsid w:val="00CC7E18"/>
    <w:rsid w:val="00CD0EE1"/>
    <w:rsid w:val="00CD1B79"/>
    <w:rsid w:val="00CD2BA8"/>
    <w:rsid w:val="00CD2DBE"/>
    <w:rsid w:val="00CD4A30"/>
    <w:rsid w:val="00CD4EFA"/>
    <w:rsid w:val="00CD5608"/>
    <w:rsid w:val="00CD5F35"/>
    <w:rsid w:val="00CD6358"/>
    <w:rsid w:val="00CD685C"/>
    <w:rsid w:val="00CD6E55"/>
    <w:rsid w:val="00CD7222"/>
    <w:rsid w:val="00CD770F"/>
    <w:rsid w:val="00CD7976"/>
    <w:rsid w:val="00CE0D03"/>
    <w:rsid w:val="00CE0FB5"/>
    <w:rsid w:val="00CE1A91"/>
    <w:rsid w:val="00CE22FA"/>
    <w:rsid w:val="00CE3FE2"/>
    <w:rsid w:val="00CE6CED"/>
    <w:rsid w:val="00CF0061"/>
    <w:rsid w:val="00CF01EB"/>
    <w:rsid w:val="00CF1725"/>
    <w:rsid w:val="00CF1EC4"/>
    <w:rsid w:val="00CF2FDE"/>
    <w:rsid w:val="00CF32F3"/>
    <w:rsid w:val="00CF437E"/>
    <w:rsid w:val="00CF5594"/>
    <w:rsid w:val="00CF6B74"/>
    <w:rsid w:val="00D02571"/>
    <w:rsid w:val="00D02578"/>
    <w:rsid w:val="00D073F0"/>
    <w:rsid w:val="00D07EB2"/>
    <w:rsid w:val="00D10760"/>
    <w:rsid w:val="00D11208"/>
    <w:rsid w:val="00D11EF1"/>
    <w:rsid w:val="00D1297E"/>
    <w:rsid w:val="00D129FF"/>
    <w:rsid w:val="00D12AA5"/>
    <w:rsid w:val="00D12FA1"/>
    <w:rsid w:val="00D1305E"/>
    <w:rsid w:val="00D13C05"/>
    <w:rsid w:val="00D13D9B"/>
    <w:rsid w:val="00D13E7F"/>
    <w:rsid w:val="00D1419E"/>
    <w:rsid w:val="00D14209"/>
    <w:rsid w:val="00D1425B"/>
    <w:rsid w:val="00D1482D"/>
    <w:rsid w:val="00D14A0B"/>
    <w:rsid w:val="00D14E31"/>
    <w:rsid w:val="00D1522B"/>
    <w:rsid w:val="00D162D5"/>
    <w:rsid w:val="00D1645F"/>
    <w:rsid w:val="00D16619"/>
    <w:rsid w:val="00D169EE"/>
    <w:rsid w:val="00D2015D"/>
    <w:rsid w:val="00D2103A"/>
    <w:rsid w:val="00D218B0"/>
    <w:rsid w:val="00D2315C"/>
    <w:rsid w:val="00D231EB"/>
    <w:rsid w:val="00D23C4E"/>
    <w:rsid w:val="00D243B0"/>
    <w:rsid w:val="00D24815"/>
    <w:rsid w:val="00D26908"/>
    <w:rsid w:val="00D27214"/>
    <w:rsid w:val="00D27765"/>
    <w:rsid w:val="00D278DC"/>
    <w:rsid w:val="00D27970"/>
    <w:rsid w:val="00D316E2"/>
    <w:rsid w:val="00D31D80"/>
    <w:rsid w:val="00D32306"/>
    <w:rsid w:val="00D330AA"/>
    <w:rsid w:val="00D33D14"/>
    <w:rsid w:val="00D34290"/>
    <w:rsid w:val="00D34297"/>
    <w:rsid w:val="00D34892"/>
    <w:rsid w:val="00D36151"/>
    <w:rsid w:val="00D36335"/>
    <w:rsid w:val="00D36664"/>
    <w:rsid w:val="00D36E8D"/>
    <w:rsid w:val="00D36F80"/>
    <w:rsid w:val="00D37672"/>
    <w:rsid w:val="00D379FE"/>
    <w:rsid w:val="00D405BD"/>
    <w:rsid w:val="00D40E5D"/>
    <w:rsid w:val="00D40FD0"/>
    <w:rsid w:val="00D420FF"/>
    <w:rsid w:val="00D435EA"/>
    <w:rsid w:val="00D43700"/>
    <w:rsid w:val="00D43764"/>
    <w:rsid w:val="00D43D4F"/>
    <w:rsid w:val="00D43ECE"/>
    <w:rsid w:val="00D4418D"/>
    <w:rsid w:val="00D44818"/>
    <w:rsid w:val="00D457DF"/>
    <w:rsid w:val="00D46AD1"/>
    <w:rsid w:val="00D46F5E"/>
    <w:rsid w:val="00D47300"/>
    <w:rsid w:val="00D508AF"/>
    <w:rsid w:val="00D51607"/>
    <w:rsid w:val="00D52651"/>
    <w:rsid w:val="00D52CA9"/>
    <w:rsid w:val="00D52D03"/>
    <w:rsid w:val="00D532FB"/>
    <w:rsid w:val="00D548A7"/>
    <w:rsid w:val="00D548DE"/>
    <w:rsid w:val="00D548EC"/>
    <w:rsid w:val="00D54D45"/>
    <w:rsid w:val="00D54F4D"/>
    <w:rsid w:val="00D55663"/>
    <w:rsid w:val="00D55995"/>
    <w:rsid w:val="00D569F6"/>
    <w:rsid w:val="00D572BC"/>
    <w:rsid w:val="00D57450"/>
    <w:rsid w:val="00D57722"/>
    <w:rsid w:val="00D57D14"/>
    <w:rsid w:val="00D6044A"/>
    <w:rsid w:val="00D61E5E"/>
    <w:rsid w:val="00D6230D"/>
    <w:rsid w:val="00D626A4"/>
    <w:rsid w:val="00D631E7"/>
    <w:rsid w:val="00D63302"/>
    <w:rsid w:val="00D64210"/>
    <w:rsid w:val="00D64A8A"/>
    <w:rsid w:val="00D65790"/>
    <w:rsid w:val="00D673F2"/>
    <w:rsid w:val="00D67EC8"/>
    <w:rsid w:val="00D67F92"/>
    <w:rsid w:val="00D70A21"/>
    <w:rsid w:val="00D70BBF"/>
    <w:rsid w:val="00D70C10"/>
    <w:rsid w:val="00D716DB"/>
    <w:rsid w:val="00D71E12"/>
    <w:rsid w:val="00D73098"/>
    <w:rsid w:val="00D73152"/>
    <w:rsid w:val="00D736B9"/>
    <w:rsid w:val="00D73803"/>
    <w:rsid w:val="00D73A7C"/>
    <w:rsid w:val="00D73FF8"/>
    <w:rsid w:val="00D740BC"/>
    <w:rsid w:val="00D7511A"/>
    <w:rsid w:val="00D7542F"/>
    <w:rsid w:val="00D75E6C"/>
    <w:rsid w:val="00D765B2"/>
    <w:rsid w:val="00D76783"/>
    <w:rsid w:val="00D768D2"/>
    <w:rsid w:val="00D76A63"/>
    <w:rsid w:val="00D77367"/>
    <w:rsid w:val="00D77705"/>
    <w:rsid w:val="00D802FC"/>
    <w:rsid w:val="00D808AD"/>
    <w:rsid w:val="00D81CF8"/>
    <w:rsid w:val="00D81D9B"/>
    <w:rsid w:val="00D83517"/>
    <w:rsid w:val="00D8393A"/>
    <w:rsid w:val="00D83A52"/>
    <w:rsid w:val="00D83BCD"/>
    <w:rsid w:val="00D8473C"/>
    <w:rsid w:val="00D863AA"/>
    <w:rsid w:val="00D86835"/>
    <w:rsid w:val="00D875FC"/>
    <w:rsid w:val="00D87A73"/>
    <w:rsid w:val="00D87E0F"/>
    <w:rsid w:val="00D9033E"/>
    <w:rsid w:val="00D903FB"/>
    <w:rsid w:val="00D904C9"/>
    <w:rsid w:val="00D907E9"/>
    <w:rsid w:val="00D909A3"/>
    <w:rsid w:val="00D90D6E"/>
    <w:rsid w:val="00D92F4F"/>
    <w:rsid w:val="00D930FD"/>
    <w:rsid w:val="00D93A56"/>
    <w:rsid w:val="00D93A8A"/>
    <w:rsid w:val="00D94188"/>
    <w:rsid w:val="00D9427E"/>
    <w:rsid w:val="00D9505C"/>
    <w:rsid w:val="00D95946"/>
    <w:rsid w:val="00D96293"/>
    <w:rsid w:val="00D965B2"/>
    <w:rsid w:val="00DA064D"/>
    <w:rsid w:val="00DA4739"/>
    <w:rsid w:val="00DA4BEC"/>
    <w:rsid w:val="00DA4E0B"/>
    <w:rsid w:val="00DA6123"/>
    <w:rsid w:val="00DA64E7"/>
    <w:rsid w:val="00DA6674"/>
    <w:rsid w:val="00DA66D6"/>
    <w:rsid w:val="00DA67C2"/>
    <w:rsid w:val="00DB0682"/>
    <w:rsid w:val="00DB06D0"/>
    <w:rsid w:val="00DB10D3"/>
    <w:rsid w:val="00DB124E"/>
    <w:rsid w:val="00DB1773"/>
    <w:rsid w:val="00DB28B3"/>
    <w:rsid w:val="00DB2C98"/>
    <w:rsid w:val="00DB3134"/>
    <w:rsid w:val="00DB37ED"/>
    <w:rsid w:val="00DB39ED"/>
    <w:rsid w:val="00DB45AF"/>
    <w:rsid w:val="00DB5C6F"/>
    <w:rsid w:val="00DB5E03"/>
    <w:rsid w:val="00DB609E"/>
    <w:rsid w:val="00DB630D"/>
    <w:rsid w:val="00DB6E6E"/>
    <w:rsid w:val="00DB777C"/>
    <w:rsid w:val="00DC0391"/>
    <w:rsid w:val="00DC0C42"/>
    <w:rsid w:val="00DC1FEF"/>
    <w:rsid w:val="00DC4614"/>
    <w:rsid w:val="00DC49C7"/>
    <w:rsid w:val="00DC611E"/>
    <w:rsid w:val="00DC6E33"/>
    <w:rsid w:val="00DC7720"/>
    <w:rsid w:val="00DC777F"/>
    <w:rsid w:val="00DD01FE"/>
    <w:rsid w:val="00DD04AB"/>
    <w:rsid w:val="00DD055D"/>
    <w:rsid w:val="00DD0ADE"/>
    <w:rsid w:val="00DD0EBD"/>
    <w:rsid w:val="00DD51D3"/>
    <w:rsid w:val="00DD539F"/>
    <w:rsid w:val="00DD5C12"/>
    <w:rsid w:val="00DD70FF"/>
    <w:rsid w:val="00DD75E9"/>
    <w:rsid w:val="00DD7718"/>
    <w:rsid w:val="00DD7C43"/>
    <w:rsid w:val="00DE03DE"/>
    <w:rsid w:val="00DE0535"/>
    <w:rsid w:val="00DE0754"/>
    <w:rsid w:val="00DE2D5A"/>
    <w:rsid w:val="00DE3A0D"/>
    <w:rsid w:val="00DE425F"/>
    <w:rsid w:val="00DE4DA5"/>
    <w:rsid w:val="00DE4F08"/>
    <w:rsid w:val="00DE5182"/>
    <w:rsid w:val="00DE6335"/>
    <w:rsid w:val="00DE682D"/>
    <w:rsid w:val="00DE6E35"/>
    <w:rsid w:val="00DF0428"/>
    <w:rsid w:val="00DF0A98"/>
    <w:rsid w:val="00DF1037"/>
    <w:rsid w:val="00DF2268"/>
    <w:rsid w:val="00DF4E74"/>
    <w:rsid w:val="00DF66BF"/>
    <w:rsid w:val="00DF693A"/>
    <w:rsid w:val="00DF7566"/>
    <w:rsid w:val="00DF7F53"/>
    <w:rsid w:val="00E000D7"/>
    <w:rsid w:val="00E003D0"/>
    <w:rsid w:val="00E00509"/>
    <w:rsid w:val="00E0123F"/>
    <w:rsid w:val="00E02440"/>
    <w:rsid w:val="00E02928"/>
    <w:rsid w:val="00E02BE9"/>
    <w:rsid w:val="00E02D74"/>
    <w:rsid w:val="00E02D79"/>
    <w:rsid w:val="00E02E54"/>
    <w:rsid w:val="00E0368E"/>
    <w:rsid w:val="00E038B4"/>
    <w:rsid w:val="00E04700"/>
    <w:rsid w:val="00E049AF"/>
    <w:rsid w:val="00E04B60"/>
    <w:rsid w:val="00E05EC0"/>
    <w:rsid w:val="00E06C0B"/>
    <w:rsid w:val="00E0706F"/>
    <w:rsid w:val="00E07697"/>
    <w:rsid w:val="00E11787"/>
    <w:rsid w:val="00E122A4"/>
    <w:rsid w:val="00E12B19"/>
    <w:rsid w:val="00E12C31"/>
    <w:rsid w:val="00E12CF0"/>
    <w:rsid w:val="00E137EE"/>
    <w:rsid w:val="00E13855"/>
    <w:rsid w:val="00E13C16"/>
    <w:rsid w:val="00E13ED0"/>
    <w:rsid w:val="00E150EE"/>
    <w:rsid w:val="00E15DFD"/>
    <w:rsid w:val="00E16F58"/>
    <w:rsid w:val="00E17B9B"/>
    <w:rsid w:val="00E23683"/>
    <w:rsid w:val="00E23CE6"/>
    <w:rsid w:val="00E243C6"/>
    <w:rsid w:val="00E24724"/>
    <w:rsid w:val="00E2495D"/>
    <w:rsid w:val="00E25146"/>
    <w:rsid w:val="00E25872"/>
    <w:rsid w:val="00E269E2"/>
    <w:rsid w:val="00E272A3"/>
    <w:rsid w:val="00E27D8D"/>
    <w:rsid w:val="00E30787"/>
    <w:rsid w:val="00E3080B"/>
    <w:rsid w:val="00E30826"/>
    <w:rsid w:val="00E31758"/>
    <w:rsid w:val="00E32ADA"/>
    <w:rsid w:val="00E32F8D"/>
    <w:rsid w:val="00E34244"/>
    <w:rsid w:val="00E3522D"/>
    <w:rsid w:val="00E35AE1"/>
    <w:rsid w:val="00E4017A"/>
    <w:rsid w:val="00E40525"/>
    <w:rsid w:val="00E40690"/>
    <w:rsid w:val="00E40D05"/>
    <w:rsid w:val="00E43DCD"/>
    <w:rsid w:val="00E4503D"/>
    <w:rsid w:val="00E4526A"/>
    <w:rsid w:val="00E45ADC"/>
    <w:rsid w:val="00E472BC"/>
    <w:rsid w:val="00E503C4"/>
    <w:rsid w:val="00E50F53"/>
    <w:rsid w:val="00E51591"/>
    <w:rsid w:val="00E52A1D"/>
    <w:rsid w:val="00E540F3"/>
    <w:rsid w:val="00E54745"/>
    <w:rsid w:val="00E5484A"/>
    <w:rsid w:val="00E557B0"/>
    <w:rsid w:val="00E559CC"/>
    <w:rsid w:val="00E55F12"/>
    <w:rsid w:val="00E566DF"/>
    <w:rsid w:val="00E568FA"/>
    <w:rsid w:val="00E56F34"/>
    <w:rsid w:val="00E57B26"/>
    <w:rsid w:val="00E57E85"/>
    <w:rsid w:val="00E60A7F"/>
    <w:rsid w:val="00E61856"/>
    <w:rsid w:val="00E62A63"/>
    <w:rsid w:val="00E63206"/>
    <w:rsid w:val="00E63693"/>
    <w:rsid w:val="00E63F66"/>
    <w:rsid w:val="00E643EF"/>
    <w:rsid w:val="00E6451B"/>
    <w:rsid w:val="00E64936"/>
    <w:rsid w:val="00E64E73"/>
    <w:rsid w:val="00E677E1"/>
    <w:rsid w:val="00E67B74"/>
    <w:rsid w:val="00E67C08"/>
    <w:rsid w:val="00E67DED"/>
    <w:rsid w:val="00E67F6A"/>
    <w:rsid w:val="00E727F1"/>
    <w:rsid w:val="00E72E40"/>
    <w:rsid w:val="00E7358E"/>
    <w:rsid w:val="00E735C8"/>
    <w:rsid w:val="00E7406D"/>
    <w:rsid w:val="00E75019"/>
    <w:rsid w:val="00E77788"/>
    <w:rsid w:val="00E77D05"/>
    <w:rsid w:val="00E80626"/>
    <w:rsid w:val="00E8077D"/>
    <w:rsid w:val="00E807BC"/>
    <w:rsid w:val="00E80E4B"/>
    <w:rsid w:val="00E81FEC"/>
    <w:rsid w:val="00E82373"/>
    <w:rsid w:val="00E823B4"/>
    <w:rsid w:val="00E82AC0"/>
    <w:rsid w:val="00E8416A"/>
    <w:rsid w:val="00E84BEE"/>
    <w:rsid w:val="00E84BF5"/>
    <w:rsid w:val="00E85288"/>
    <w:rsid w:val="00E852E4"/>
    <w:rsid w:val="00E85803"/>
    <w:rsid w:val="00E8594D"/>
    <w:rsid w:val="00E859BC"/>
    <w:rsid w:val="00E85FC5"/>
    <w:rsid w:val="00E86163"/>
    <w:rsid w:val="00E86586"/>
    <w:rsid w:val="00E866C9"/>
    <w:rsid w:val="00E91F5B"/>
    <w:rsid w:val="00E91F9B"/>
    <w:rsid w:val="00E92CA3"/>
    <w:rsid w:val="00E92E2A"/>
    <w:rsid w:val="00E93651"/>
    <w:rsid w:val="00E93A52"/>
    <w:rsid w:val="00E94345"/>
    <w:rsid w:val="00E9445E"/>
    <w:rsid w:val="00E94BF0"/>
    <w:rsid w:val="00E96CB6"/>
    <w:rsid w:val="00E9779A"/>
    <w:rsid w:val="00E9782D"/>
    <w:rsid w:val="00E97D26"/>
    <w:rsid w:val="00E97D56"/>
    <w:rsid w:val="00EA061A"/>
    <w:rsid w:val="00EA1180"/>
    <w:rsid w:val="00EA1356"/>
    <w:rsid w:val="00EA19B9"/>
    <w:rsid w:val="00EA1FEC"/>
    <w:rsid w:val="00EA21AA"/>
    <w:rsid w:val="00EA3082"/>
    <w:rsid w:val="00EA37D6"/>
    <w:rsid w:val="00EA3912"/>
    <w:rsid w:val="00EA454A"/>
    <w:rsid w:val="00EA5F01"/>
    <w:rsid w:val="00EA690F"/>
    <w:rsid w:val="00EA7B25"/>
    <w:rsid w:val="00EB036F"/>
    <w:rsid w:val="00EB0CC1"/>
    <w:rsid w:val="00EB0FE2"/>
    <w:rsid w:val="00EB1AF4"/>
    <w:rsid w:val="00EB1FD5"/>
    <w:rsid w:val="00EB2129"/>
    <w:rsid w:val="00EB3C54"/>
    <w:rsid w:val="00EB44EC"/>
    <w:rsid w:val="00EB4A8B"/>
    <w:rsid w:val="00EB532C"/>
    <w:rsid w:val="00EB5D63"/>
    <w:rsid w:val="00EB5F50"/>
    <w:rsid w:val="00EB66D0"/>
    <w:rsid w:val="00EB6815"/>
    <w:rsid w:val="00EB68F9"/>
    <w:rsid w:val="00EB7160"/>
    <w:rsid w:val="00EB7955"/>
    <w:rsid w:val="00EC0413"/>
    <w:rsid w:val="00EC2A7C"/>
    <w:rsid w:val="00EC2C54"/>
    <w:rsid w:val="00EC2ED7"/>
    <w:rsid w:val="00EC2F1D"/>
    <w:rsid w:val="00EC320E"/>
    <w:rsid w:val="00EC38C0"/>
    <w:rsid w:val="00EC45E5"/>
    <w:rsid w:val="00EC59BA"/>
    <w:rsid w:val="00EC5BDE"/>
    <w:rsid w:val="00EC70A8"/>
    <w:rsid w:val="00EC7A90"/>
    <w:rsid w:val="00ED0CA8"/>
    <w:rsid w:val="00ED0ED4"/>
    <w:rsid w:val="00ED21DC"/>
    <w:rsid w:val="00ED6D34"/>
    <w:rsid w:val="00ED6FFD"/>
    <w:rsid w:val="00ED71CE"/>
    <w:rsid w:val="00ED78EC"/>
    <w:rsid w:val="00ED7B7A"/>
    <w:rsid w:val="00EE04FA"/>
    <w:rsid w:val="00EE20AD"/>
    <w:rsid w:val="00EE2749"/>
    <w:rsid w:val="00EE3A28"/>
    <w:rsid w:val="00EE3C52"/>
    <w:rsid w:val="00EE3DFD"/>
    <w:rsid w:val="00EE4016"/>
    <w:rsid w:val="00EE4207"/>
    <w:rsid w:val="00EE440A"/>
    <w:rsid w:val="00EE53B9"/>
    <w:rsid w:val="00EE5B1A"/>
    <w:rsid w:val="00EE64F9"/>
    <w:rsid w:val="00EE669A"/>
    <w:rsid w:val="00EE7C3A"/>
    <w:rsid w:val="00EE7D0D"/>
    <w:rsid w:val="00EF1488"/>
    <w:rsid w:val="00EF2223"/>
    <w:rsid w:val="00EF41A3"/>
    <w:rsid w:val="00EF4E55"/>
    <w:rsid w:val="00EF56B4"/>
    <w:rsid w:val="00EF6352"/>
    <w:rsid w:val="00EF7A5E"/>
    <w:rsid w:val="00EF7F88"/>
    <w:rsid w:val="00F00A27"/>
    <w:rsid w:val="00F01A1F"/>
    <w:rsid w:val="00F01F56"/>
    <w:rsid w:val="00F02074"/>
    <w:rsid w:val="00F02FF7"/>
    <w:rsid w:val="00F03498"/>
    <w:rsid w:val="00F035D8"/>
    <w:rsid w:val="00F03FF6"/>
    <w:rsid w:val="00F0418F"/>
    <w:rsid w:val="00F04489"/>
    <w:rsid w:val="00F049AE"/>
    <w:rsid w:val="00F05098"/>
    <w:rsid w:val="00F05740"/>
    <w:rsid w:val="00F05A7D"/>
    <w:rsid w:val="00F05C92"/>
    <w:rsid w:val="00F0757E"/>
    <w:rsid w:val="00F07949"/>
    <w:rsid w:val="00F07C45"/>
    <w:rsid w:val="00F07D83"/>
    <w:rsid w:val="00F11249"/>
    <w:rsid w:val="00F11DAB"/>
    <w:rsid w:val="00F137EC"/>
    <w:rsid w:val="00F1450A"/>
    <w:rsid w:val="00F14ECF"/>
    <w:rsid w:val="00F14F8A"/>
    <w:rsid w:val="00F15687"/>
    <w:rsid w:val="00F16640"/>
    <w:rsid w:val="00F16AC4"/>
    <w:rsid w:val="00F16B8B"/>
    <w:rsid w:val="00F17E9A"/>
    <w:rsid w:val="00F200E7"/>
    <w:rsid w:val="00F20381"/>
    <w:rsid w:val="00F21398"/>
    <w:rsid w:val="00F21424"/>
    <w:rsid w:val="00F2293F"/>
    <w:rsid w:val="00F23732"/>
    <w:rsid w:val="00F24617"/>
    <w:rsid w:val="00F25250"/>
    <w:rsid w:val="00F26B8B"/>
    <w:rsid w:val="00F27A47"/>
    <w:rsid w:val="00F3006A"/>
    <w:rsid w:val="00F3032D"/>
    <w:rsid w:val="00F30D18"/>
    <w:rsid w:val="00F31394"/>
    <w:rsid w:val="00F323B6"/>
    <w:rsid w:val="00F327DE"/>
    <w:rsid w:val="00F32905"/>
    <w:rsid w:val="00F32979"/>
    <w:rsid w:val="00F329B0"/>
    <w:rsid w:val="00F32E7B"/>
    <w:rsid w:val="00F33395"/>
    <w:rsid w:val="00F338F2"/>
    <w:rsid w:val="00F33B41"/>
    <w:rsid w:val="00F33C43"/>
    <w:rsid w:val="00F33E24"/>
    <w:rsid w:val="00F344B7"/>
    <w:rsid w:val="00F356D1"/>
    <w:rsid w:val="00F35B14"/>
    <w:rsid w:val="00F35CBD"/>
    <w:rsid w:val="00F360D3"/>
    <w:rsid w:val="00F362AC"/>
    <w:rsid w:val="00F362F9"/>
    <w:rsid w:val="00F3690B"/>
    <w:rsid w:val="00F373B5"/>
    <w:rsid w:val="00F3754A"/>
    <w:rsid w:val="00F4031F"/>
    <w:rsid w:val="00F40C4F"/>
    <w:rsid w:val="00F40C63"/>
    <w:rsid w:val="00F41954"/>
    <w:rsid w:val="00F42922"/>
    <w:rsid w:val="00F447B8"/>
    <w:rsid w:val="00F448EA"/>
    <w:rsid w:val="00F44ACE"/>
    <w:rsid w:val="00F44F55"/>
    <w:rsid w:val="00F4596E"/>
    <w:rsid w:val="00F45B3F"/>
    <w:rsid w:val="00F45DC6"/>
    <w:rsid w:val="00F46775"/>
    <w:rsid w:val="00F46F35"/>
    <w:rsid w:val="00F47C17"/>
    <w:rsid w:val="00F47EC4"/>
    <w:rsid w:val="00F50709"/>
    <w:rsid w:val="00F51D57"/>
    <w:rsid w:val="00F5272F"/>
    <w:rsid w:val="00F52AFB"/>
    <w:rsid w:val="00F53243"/>
    <w:rsid w:val="00F53B79"/>
    <w:rsid w:val="00F53CEC"/>
    <w:rsid w:val="00F54471"/>
    <w:rsid w:val="00F55613"/>
    <w:rsid w:val="00F5574F"/>
    <w:rsid w:val="00F55B61"/>
    <w:rsid w:val="00F5614C"/>
    <w:rsid w:val="00F561DE"/>
    <w:rsid w:val="00F56433"/>
    <w:rsid w:val="00F60727"/>
    <w:rsid w:val="00F60DFB"/>
    <w:rsid w:val="00F616D1"/>
    <w:rsid w:val="00F61A91"/>
    <w:rsid w:val="00F630F8"/>
    <w:rsid w:val="00F63CDB"/>
    <w:rsid w:val="00F644BE"/>
    <w:rsid w:val="00F6454C"/>
    <w:rsid w:val="00F651FE"/>
    <w:rsid w:val="00F65287"/>
    <w:rsid w:val="00F6596B"/>
    <w:rsid w:val="00F670CA"/>
    <w:rsid w:val="00F67B27"/>
    <w:rsid w:val="00F67B5F"/>
    <w:rsid w:val="00F67DCE"/>
    <w:rsid w:val="00F7120F"/>
    <w:rsid w:val="00F718CB"/>
    <w:rsid w:val="00F71CA5"/>
    <w:rsid w:val="00F72012"/>
    <w:rsid w:val="00F74AE9"/>
    <w:rsid w:val="00F74EC2"/>
    <w:rsid w:val="00F75B79"/>
    <w:rsid w:val="00F77AC0"/>
    <w:rsid w:val="00F77BE9"/>
    <w:rsid w:val="00F80335"/>
    <w:rsid w:val="00F80453"/>
    <w:rsid w:val="00F80834"/>
    <w:rsid w:val="00F80D14"/>
    <w:rsid w:val="00F81182"/>
    <w:rsid w:val="00F81940"/>
    <w:rsid w:val="00F844C7"/>
    <w:rsid w:val="00F84BA5"/>
    <w:rsid w:val="00F84EB9"/>
    <w:rsid w:val="00F8633E"/>
    <w:rsid w:val="00F87C9F"/>
    <w:rsid w:val="00F90A0D"/>
    <w:rsid w:val="00F937EF"/>
    <w:rsid w:val="00F9540C"/>
    <w:rsid w:val="00F95476"/>
    <w:rsid w:val="00F95633"/>
    <w:rsid w:val="00F957A7"/>
    <w:rsid w:val="00F96E56"/>
    <w:rsid w:val="00F97732"/>
    <w:rsid w:val="00F97F20"/>
    <w:rsid w:val="00FA01C4"/>
    <w:rsid w:val="00FA0B37"/>
    <w:rsid w:val="00FA170A"/>
    <w:rsid w:val="00FA174A"/>
    <w:rsid w:val="00FA1979"/>
    <w:rsid w:val="00FA1EC2"/>
    <w:rsid w:val="00FA239A"/>
    <w:rsid w:val="00FA2B00"/>
    <w:rsid w:val="00FA42A8"/>
    <w:rsid w:val="00FA5E82"/>
    <w:rsid w:val="00FA63C9"/>
    <w:rsid w:val="00FA65AC"/>
    <w:rsid w:val="00FA6919"/>
    <w:rsid w:val="00FA6BD0"/>
    <w:rsid w:val="00FA7B2C"/>
    <w:rsid w:val="00FB011F"/>
    <w:rsid w:val="00FB03C2"/>
    <w:rsid w:val="00FB0E56"/>
    <w:rsid w:val="00FB136D"/>
    <w:rsid w:val="00FB1B81"/>
    <w:rsid w:val="00FB300C"/>
    <w:rsid w:val="00FB37A2"/>
    <w:rsid w:val="00FB40AA"/>
    <w:rsid w:val="00FB41FF"/>
    <w:rsid w:val="00FB421F"/>
    <w:rsid w:val="00FB4459"/>
    <w:rsid w:val="00FB453D"/>
    <w:rsid w:val="00FB4DDE"/>
    <w:rsid w:val="00FB5076"/>
    <w:rsid w:val="00FB577B"/>
    <w:rsid w:val="00FB60B4"/>
    <w:rsid w:val="00FB60C0"/>
    <w:rsid w:val="00FB6A9C"/>
    <w:rsid w:val="00FB720C"/>
    <w:rsid w:val="00FB796F"/>
    <w:rsid w:val="00FB7A3B"/>
    <w:rsid w:val="00FC0550"/>
    <w:rsid w:val="00FC225B"/>
    <w:rsid w:val="00FC3155"/>
    <w:rsid w:val="00FC363A"/>
    <w:rsid w:val="00FC5420"/>
    <w:rsid w:val="00FC6927"/>
    <w:rsid w:val="00FC69F6"/>
    <w:rsid w:val="00FC6A11"/>
    <w:rsid w:val="00FD05AC"/>
    <w:rsid w:val="00FD0A1A"/>
    <w:rsid w:val="00FD0FD1"/>
    <w:rsid w:val="00FD10AB"/>
    <w:rsid w:val="00FD226B"/>
    <w:rsid w:val="00FD2836"/>
    <w:rsid w:val="00FD396C"/>
    <w:rsid w:val="00FD45DD"/>
    <w:rsid w:val="00FD5A8C"/>
    <w:rsid w:val="00FD5B43"/>
    <w:rsid w:val="00FD625D"/>
    <w:rsid w:val="00FD62BC"/>
    <w:rsid w:val="00FD7431"/>
    <w:rsid w:val="00FE01C1"/>
    <w:rsid w:val="00FE0A3E"/>
    <w:rsid w:val="00FE0AFB"/>
    <w:rsid w:val="00FE1545"/>
    <w:rsid w:val="00FE218B"/>
    <w:rsid w:val="00FE21AC"/>
    <w:rsid w:val="00FE3569"/>
    <w:rsid w:val="00FE3DEC"/>
    <w:rsid w:val="00FE4C2C"/>
    <w:rsid w:val="00FE5DAF"/>
    <w:rsid w:val="00FE6288"/>
    <w:rsid w:val="00FE6B05"/>
    <w:rsid w:val="00FE77DD"/>
    <w:rsid w:val="00FF3695"/>
    <w:rsid w:val="00FF4057"/>
    <w:rsid w:val="00FF4FA0"/>
    <w:rsid w:val="00FF553B"/>
    <w:rsid w:val="00FF556E"/>
    <w:rsid w:val="00FF5C47"/>
    <w:rsid w:val="00FF65BE"/>
    <w:rsid w:val="00FF6C26"/>
    <w:rsid w:val="00FF6DD0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45FEED"/>
  <w15:docId w15:val="{9DFA0C98-5FD8-4DC9-AEB2-1153F972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37761"/>
    <w:pPr>
      <w:widowControl w:val="0"/>
      <w:spacing w:before="240" w:after="120" w:line="320" w:lineRule="atLeast"/>
    </w:pPr>
    <w:rPr>
      <w:rFonts w:ascii="Verdana" w:hAnsi="Verdana" w:cstheme="minorBidi"/>
      <w:kern w:val="2"/>
      <w:szCs w:val="24"/>
    </w:rPr>
  </w:style>
  <w:style w:type="paragraph" w:styleId="1">
    <w:name w:val="heading 1"/>
    <w:basedOn w:val="a0"/>
    <w:next w:val="a0"/>
    <w:qFormat/>
    <w:rsid w:val="00B37761"/>
    <w:pPr>
      <w:keepNext/>
      <w:pageBreakBefore/>
      <w:numPr>
        <w:numId w:val="1"/>
      </w:numPr>
      <w:pBdr>
        <w:bottom w:val="single" w:sz="24" w:space="1" w:color="4F6228" w:themeColor="accent3" w:themeShade="80"/>
      </w:pBd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qFormat/>
    <w:rsid w:val="00D34892"/>
    <w:pPr>
      <w:keepNext/>
      <w:numPr>
        <w:ilvl w:val="1"/>
        <w:numId w:val="1"/>
      </w:numPr>
      <w:tabs>
        <w:tab w:val="num" w:pos="567"/>
      </w:tabs>
      <w:spacing w:line="720" w:lineRule="auto"/>
      <w:ind w:left="567"/>
      <w:outlineLvl w:val="1"/>
    </w:pPr>
    <w:rPr>
      <w:rFonts w:ascii="Arial" w:hAnsi="Arial"/>
      <w:b/>
      <w:bCs/>
      <w:sz w:val="40"/>
      <w:szCs w:val="32"/>
    </w:rPr>
  </w:style>
  <w:style w:type="paragraph" w:styleId="3">
    <w:name w:val="heading 3"/>
    <w:basedOn w:val="a0"/>
    <w:next w:val="a1"/>
    <w:link w:val="30"/>
    <w:rsid w:val="00D27970"/>
    <w:pPr>
      <w:keepNext/>
      <w:numPr>
        <w:ilvl w:val="2"/>
        <w:numId w:val="1"/>
      </w:numPr>
      <w:spacing w:line="720" w:lineRule="atLeast"/>
      <w:ind w:left="1112"/>
      <w:outlineLvl w:val="2"/>
    </w:pPr>
    <w:rPr>
      <w:rFonts w:ascii="Monaco" w:hAnsi="Monaco"/>
      <w:b/>
      <w:bCs/>
      <w:sz w:val="32"/>
      <w:szCs w:val="36"/>
      <w:shd w:val="clear" w:color="auto" w:fill="F7F7F8"/>
    </w:rPr>
  </w:style>
  <w:style w:type="paragraph" w:styleId="4">
    <w:name w:val="heading 4"/>
    <w:basedOn w:val="a0"/>
    <w:next w:val="a0"/>
    <w:link w:val="40"/>
    <w:rsid w:val="00BE221B"/>
    <w:pPr>
      <w:keepNext/>
      <w:keepLines/>
      <w:widowControl/>
      <w:spacing w:before="280" w:after="80" w:line="276" w:lineRule="auto"/>
      <w:outlineLvl w:val="3"/>
    </w:pPr>
    <w:rPr>
      <w:rFonts w:ascii="Arial" w:eastAsiaTheme="minorEastAsia" w:hAnsi="Arial" w:cs="Arial"/>
      <w:color w:val="666666"/>
      <w:kern w:val="0"/>
      <w:sz w:val="24"/>
    </w:rPr>
  </w:style>
  <w:style w:type="paragraph" w:styleId="5">
    <w:name w:val="heading 5"/>
    <w:basedOn w:val="a0"/>
    <w:next w:val="a0"/>
    <w:link w:val="50"/>
    <w:rsid w:val="00BE221B"/>
    <w:pPr>
      <w:keepNext/>
      <w:keepLines/>
      <w:widowControl/>
      <w:spacing w:after="80" w:line="276" w:lineRule="auto"/>
      <w:outlineLvl w:val="4"/>
    </w:pPr>
    <w:rPr>
      <w:rFonts w:ascii="Arial" w:eastAsiaTheme="minorEastAsia" w:hAnsi="Arial" w:cs="Arial"/>
      <w:color w:val="666666"/>
      <w:kern w:val="0"/>
      <w:sz w:val="22"/>
      <w:szCs w:val="22"/>
    </w:rPr>
  </w:style>
  <w:style w:type="paragraph" w:styleId="6">
    <w:name w:val="heading 6"/>
    <w:basedOn w:val="a0"/>
    <w:next w:val="a0"/>
    <w:link w:val="60"/>
    <w:rsid w:val="00BE221B"/>
    <w:pPr>
      <w:keepNext/>
      <w:keepLines/>
      <w:widowControl/>
      <w:spacing w:after="80" w:line="276" w:lineRule="auto"/>
      <w:outlineLvl w:val="5"/>
    </w:pPr>
    <w:rPr>
      <w:rFonts w:ascii="Arial" w:eastAsiaTheme="minorEastAsia" w:hAnsi="Arial" w:cs="Arial"/>
      <w:i/>
      <w:color w:val="666666"/>
      <w:kern w:val="0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rsid w:val="00CA249D"/>
    <w:rPr>
      <w:color w:val="0000FF"/>
      <w:u w:val="single"/>
    </w:rPr>
  </w:style>
  <w:style w:type="paragraph" w:styleId="Web">
    <w:name w:val="Normal (Web)"/>
    <w:basedOn w:val="a0"/>
    <w:uiPriority w:val="99"/>
    <w:rsid w:val="00486B51"/>
    <w:pPr>
      <w:widowControl/>
      <w:spacing w:before="100" w:beforeAutospacing="1" w:after="100" w:afterAutospacing="1" w:line="240" w:lineRule="auto"/>
    </w:pPr>
    <w:rPr>
      <w:rFonts w:ascii="新細明體" w:hAnsi="新細明體" w:cs="新細明體"/>
      <w:kern w:val="0"/>
    </w:rPr>
  </w:style>
  <w:style w:type="character" w:styleId="a6">
    <w:name w:val="Strong"/>
    <w:basedOn w:val="a2"/>
    <w:uiPriority w:val="22"/>
    <w:qFormat/>
    <w:rsid w:val="00B37761"/>
    <w:rPr>
      <w:b/>
      <w:bCs/>
    </w:rPr>
  </w:style>
  <w:style w:type="paragraph" w:styleId="a7">
    <w:name w:val="header"/>
    <w:basedOn w:val="a0"/>
    <w:link w:val="a8"/>
    <w:uiPriority w:val="99"/>
    <w:rsid w:val="00F32979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首 字元"/>
    <w:basedOn w:val="a2"/>
    <w:link w:val="a7"/>
    <w:uiPriority w:val="99"/>
    <w:rsid w:val="00F32979"/>
    <w:rPr>
      <w:kern w:val="2"/>
    </w:rPr>
  </w:style>
  <w:style w:type="paragraph" w:styleId="a9">
    <w:name w:val="footer"/>
    <w:basedOn w:val="a0"/>
    <w:link w:val="aa"/>
    <w:uiPriority w:val="99"/>
    <w:rsid w:val="00F32979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a">
    <w:name w:val="頁尾 字元"/>
    <w:basedOn w:val="a2"/>
    <w:link w:val="a9"/>
    <w:uiPriority w:val="99"/>
    <w:rsid w:val="00F32979"/>
    <w:rPr>
      <w:kern w:val="2"/>
    </w:rPr>
  </w:style>
  <w:style w:type="table" w:styleId="ab">
    <w:name w:val="Table Grid"/>
    <w:basedOn w:val="a3"/>
    <w:uiPriority w:val="59"/>
    <w:rsid w:val="009F08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0">
    <w:name w:val="樣式1"/>
    <w:basedOn w:val="a0"/>
    <w:link w:val="11"/>
    <w:qFormat/>
    <w:rsid w:val="00B37761"/>
    <w:pPr>
      <w:spacing w:line="240" w:lineRule="atLeast"/>
    </w:pPr>
    <w:rPr>
      <w:noProof/>
    </w:rPr>
  </w:style>
  <w:style w:type="paragraph" w:styleId="ac">
    <w:name w:val="Title"/>
    <w:basedOn w:val="a0"/>
    <w:next w:val="a0"/>
    <w:link w:val="ad"/>
    <w:qFormat/>
    <w:rsid w:val="00B37761"/>
    <w:pPr>
      <w:spacing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樣式1 字元"/>
    <w:basedOn w:val="a2"/>
    <w:link w:val="10"/>
    <w:rsid w:val="00B37761"/>
    <w:rPr>
      <w:rFonts w:ascii="Verdana" w:hAnsi="Verdana" w:cstheme="minorBidi"/>
      <w:noProof/>
      <w:kern w:val="2"/>
      <w:szCs w:val="24"/>
    </w:rPr>
  </w:style>
  <w:style w:type="character" w:customStyle="1" w:styleId="ad">
    <w:name w:val="標題 字元"/>
    <w:basedOn w:val="a2"/>
    <w:link w:val="ac"/>
    <w:rsid w:val="00B3776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">
    <w:name w:val="List Paragraph"/>
    <w:basedOn w:val="a0"/>
    <w:link w:val="ae"/>
    <w:uiPriority w:val="34"/>
    <w:qFormat/>
    <w:rsid w:val="00B37761"/>
    <w:pPr>
      <w:numPr>
        <w:numId w:val="2"/>
      </w:numPr>
    </w:pPr>
  </w:style>
  <w:style w:type="character" w:styleId="af">
    <w:name w:val="FollowedHyperlink"/>
    <w:basedOn w:val="a2"/>
    <w:rsid w:val="00A85585"/>
    <w:rPr>
      <w:color w:val="800080" w:themeColor="followedHyperlink"/>
      <w:u w:val="single"/>
    </w:rPr>
  </w:style>
  <w:style w:type="paragraph" w:styleId="af0">
    <w:name w:val="Document Map"/>
    <w:basedOn w:val="a0"/>
    <w:link w:val="af1"/>
    <w:rsid w:val="007E3780"/>
    <w:rPr>
      <w:rFonts w:ascii="新細明體"/>
      <w:sz w:val="18"/>
      <w:szCs w:val="18"/>
    </w:rPr>
  </w:style>
  <w:style w:type="character" w:customStyle="1" w:styleId="af1">
    <w:name w:val="文件引導模式 字元"/>
    <w:basedOn w:val="a2"/>
    <w:link w:val="af0"/>
    <w:rsid w:val="007E3780"/>
    <w:rPr>
      <w:rFonts w:ascii="新細明體" w:hAnsi="Verdana"/>
      <w:kern w:val="2"/>
      <w:sz w:val="18"/>
      <w:szCs w:val="18"/>
    </w:rPr>
  </w:style>
  <w:style w:type="paragraph" w:customStyle="1" w:styleId="af2">
    <w:name w:val="圖片"/>
    <w:basedOn w:val="10"/>
    <w:rsid w:val="00257B11"/>
    <w:pPr>
      <w:spacing w:after="360"/>
      <w:jc w:val="center"/>
    </w:pPr>
    <w:rPr>
      <w:rFonts w:cs="新細明體"/>
      <w:szCs w:val="20"/>
    </w:rPr>
  </w:style>
  <w:style w:type="character" w:styleId="af3">
    <w:name w:val="Intense Reference"/>
    <w:basedOn w:val="a2"/>
    <w:uiPriority w:val="32"/>
    <w:qFormat/>
    <w:rsid w:val="00B37761"/>
    <w:rPr>
      <w:b/>
      <w:bCs/>
      <w:smallCaps/>
      <w:color w:val="C0504D" w:themeColor="accent2"/>
      <w:spacing w:val="5"/>
      <w:u w:val="single"/>
    </w:rPr>
  </w:style>
  <w:style w:type="paragraph" w:customStyle="1" w:styleId="Discuss">
    <w:name w:val="Discuss"/>
    <w:basedOn w:val="a0"/>
    <w:link w:val="Discuss0"/>
    <w:qFormat/>
    <w:rsid w:val="00B37761"/>
    <w:rPr>
      <w:i/>
      <w:color w:val="FF0000"/>
      <w:u w:val="single"/>
    </w:rPr>
  </w:style>
  <w:style w:type="character" w:customStyle="1" w:styleId="Discuss0">
    <w:name w:val="Discuss 字元"/>
    <w:basedOn w:val="a2"/>
    <w:link w:val="Discuss"/>
    <w:rsid w:val="00B37761"/>
    <w:rPr>
      <w:rFonts w:ascii="Verdana" w:hAnsi="Verdana" w:cstheme="minorBidi"/>
      <w:i/>
      <w:color w:val="FF0000"/>
      <w:kern w:val="2"/>
      <w:szCs w:val="24"/>
      <w:u w:val="single"/>
    </w:rPr>
  </w:style>
  <w:style w:type="paragraph" w:styleId="af4">
    <w:name w:val="Subtitle"/>
    <w:basedOn w:val="a0"/>
    <w:next w:val="a0"/>
    <w:link w:val="af5"/>
    <w:qFormat/>
    <w:rsid w:val="00B37761"/>
    <w:pPr>
      <w:spacing w:after="60"/>
      <w:jc w:val="center"/>
      <w:outlineLvl w:val="1"/>
    </w:pPr>
    <w:rPr>
      <w:rFonts w:asciiTheme="majorHAnsi" w:hAnsiTheme="majorHAnsi" w:cstheme="majorBidi"/>
      <w:i/>
      <w:iCs/>
      <w:sz w:val="24"/>
    </w:rPr>
  </w:style>
  <w:style w:type="character" w:customStyle="1" w:styleId="af5">
    <w:name w:val="副標題 字元"/>
    <w:basedOn w:val="a2"/>
    <w:link w:val="af4"/>
    <w:rsid w:val="00B37761"/>
    <w:rPr>
      <w:rFonts w:asciiTheme="majorHAnsi" w:hAnsiTheme="majorHAnsi" w:cstheme="majorBidi"/>
      <w:i/>
      <w:iCs/>
      <w:kern w:val="2"/>
      <w:sz w:val="24"/>
      <w:szCs w:val="24"/>
    </w:rPr>
  </w:style>
  <w:style w:type="paragraph" w:customStyle="1" w:styleId="-">
    <w:name w:val="清單-編號"/>
    <w:basedOn w:val="a"/>
    <w:link w:val="-0"/>
    <w:qFormat/>
    <w:rsid w:val="00B37761"/>
    <w:pPr>
      <w:numPr>
        <w:numId w:val="3"/>
      </w:numPr>
    </w:pPr>
  </w:style>
  <w:style w:type="character" w:customStyle="1" w:styleId="ae">
    <w:name w:val="清單段落 字元"/>
    <w:basedOn w:val="a2"/>
    <w:link w:val="a"/>
    <w:uiPriority w:val="34"/>
    <w:rsid w:val="00B37761"/>
    <w:rPr>
      <w:rFonts w:ascii="Verdana" w:hAnsi="Verdana" w:cstheme="minorBidi"/>
      <w:kern w:val="2"/>
      <w:szCs w:val="24"/>
    </w:rPr>
  </w:style>
  <w:style w:type="character" w:customStyle="1" w:styleId="-0">
    <w:name w:val="清單-編號 字元"/>
    <w:basedOn w:val="ae"/>
    <w:link w:val="-"/>
    <w:rsid w:val="00B37761"/>
    <w:rPr>
      <w:rFonts w:ascii="Verdana" w:hAnsi="Verdana" w:cstheme="minorBidi"/>
      <w:kern w:val="2"/>
      <w:szCs w:val="24"/>
    </w:rPr>
  </w:style>
  <w:style w:type="paragraph" w:styleId="af6">
    <w:name w:val="caption"/>
    <w:basedOn w:val="a0"/>
    <w:next w:val="a0"/>
    <w:unhideWhenUsed/>
    <w:qFormat/>
    <w:rsid w:val="006F3E66"/>
    <w:pPr>
      <w:jc w:val="center"/>
    </w:pPr>
    <w:rPr>
      <w:szCs w:val="20"/>
    </w:rPr>
  </w:style>
  <w:style w:type="character" w:styleId="af7">
    <w:name w:val="Subtle Emphasis"/>
    <w:basedOn w:val="a2"/>
    <w:uiPriority w:val="19"/>
    <w:qFormat/>
    <w:rsid w:val="00B37761"/>
    <w:rPr>
      <w:i/>
      <w:iCs/>
      <w:color w:val="808080" w:themeColor="text1" w:themeTint="7F"/>
    </w:rPr>
  </w:style>
  <w:style w:type="character" w:styleId="af8">
    <w:name w:val="Intense Emphasis"/>
    <w:basedOn w:val="a2"/>
    <w:uiPriority w:val="21"/>
    <w:qFormat/>
    <w:rsid w:val="00B37761"/>
    <w:rPr>
      <w:b/>
      <w:bCs/>
      <w:i/>
      <w:iCs/>
      <w:color w:val="4F81BD" w:themeColor="accent1"/>
    </w:rPr>
  </w:style>
  <w:style w:type="paragraph" w:customStyle="1" w:styleId="af9">
    <w:name w:val="編號內文"/>
    <w:basedOn w:val="a0"/>
    <w:link w:val="afa"/>
    <w:qFormat/>
    <w:rsid w:val="00B37761"/>
    <w:pPr>
      <w:spacing w:before="120" w:after="0" w:line="240" w:lineRule="exact"/>
      <w:ind w:leftChars="200" w:left="400"/>
    </w:pPr>
  </w:style>
  <w:style w:type="character" w:customStyle="1" w:styleId="afa">
    <w:name w:val="編號內文 字元"/>
    <w:basedOn w:val="a2"/>
    <w:link w:val="af9"/>
    <w:rsid w:val="00B37761"/>
    <w:rPr>
      <w:rFonts w:ascii="Verdana" w:hAnsi="Verdana" w:cstheme="minorBidi"/>
      <w:kern w:val="2"/>
      <w:szCs w:val="24"/>
    </w:rPr>
  </w:style>
  <w:style w:type="paragraph" w:styleId="afb">
    <w:name w:val="TOC Heading"/>
    <w:basedOn w:val="1"/>
    <w:next w:val="a0"/>
    <w:uiPriority w:val="39"/>
    <w:unhideWhenUsed/>
    <w:qFormat/>
    <w:rsid w:val="00B37761"/>
    <w:pPr>
      <w:keepLines/>
      <w:pageBreakBefore w:val="0"/>
      <w:widowControl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0"/>
    <w:next w:val="a0"/>
    <w:autoRedefine/>
    <w:uiPriority w:val="39"/>
    <w:rsid w:val="007D0EBC"/>
  </w:style>
  <w:style w:type="paragraph" w:styleId="21">
    <w:name w:val="toc 2"/>
    <w:basedOn w:val="a0"/>
    <w:next w:val="a0"/>
    <w:autoRedefine/>
    <w:uiPriority w:val="39"/>
    <w:rsid w:val="007D0EBC"/>
    <w:pPr>
      <w:ind w:leftChars="200" w:left="480"/>
    </w:pPr>
  </w:style>
  <w:style w:type="paragraph" w:styleId="31">
    <w:name w:val="toc 3"/>
    <w:basedOn w:val="a0"/>
    <w:next w:val="a0"/>
    <w:autoRedefine/>
    <w:uiPriority w:val="39"/>
    <w:rsid w:val="007D0EBC"/>
    <w:pPr>
      <w:ind w:leftChars="400" w:left="960"/>
    </w:pPr>
  </w:style>
  <w:style w:type="character" w:styleId="afc">
    <w:name w:val="Subtle Reference"/>
    <w:basedOn w:val="a2"/>
    <w:uiPriority w:val="31"/>
    <w:qFormat/>
    <w:rsid w:val="00B37761"/>
    <w:rPr>
      <w:smallCaps/>
      <w:color w:val="C0504D" w:themeColor="accent2"/>
      <w:u w:val="single"/>
    </w:rPr>
  </w:style>
  <w:style w:type="paragraph" w:styleId="afd">
    <w:name w:val="footnote text"/>
    <w:basedOn w:val="a0"/>
    <w:link w:val="afe"/>
    <w:rsid w:val="00A46EF9"/>
    <w:pPr>
      <w:snapToGrid w:val="0"/>
    </w:pPr>
    <w:rPr>
      <w:szCs w:val="20"/>
    </w:rPr>
  </w:style>
  <w:style w:type="character" w:customStyle="1" w:styleId="afe">
    <w:name w:val="註腳文字 字元"/>
    <w:basedOn w:val="a2"/>
    <w:link w:val="afd"/>
    <w:rsid w:val="00A46EF9"/>
    <w:rPr>
      <w:rFonts w:ascii="Verdana" w:hAnsi="Verdana"/>
      <w:kern w:val="2"/>
    </w:rPr>
  </w:style>
  <w:style w:type="character" w:styleId="aff">
    <w:name w:val="footnote reference"/>
    <w:basedOn w:val="a2"/>
    <w:rsid w:val="00A46EF9"/>
    <w:rPr>
      <w:vertAlign w:val="superscript"/>
    </w:rPr>
  </w:style>
  <w:style w:type="paragraph" w:styleId="41">
    <w:name w:val="toc 4"/>
    <w:basedOn w:val="a0"/>
    <w:next w:val="a0"/>
    <w:autoRedefine/>
    <w:uiPriority w:val="39"/>
    <w:unhideWhenUsed/>
    <w:rsid w:val="00887D30"/>
    <w:pPr>
      <w:spacing w:before="0" w:after="0" w:line="240" w:lineRule="auto"/>
      <w:ind w:leftChars="600" w:left="1440"/>
    </w:pPr>
    <w:rPr>
      <w:rFonts w:asciiTheme="minorHAnsi" w:eastAsiaTheme="minorEastAsia" w:hAnsiTheme="minorHAnsi"/>
      <w:sz w:val="24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887D30"/>
    <w:pPr>
      <w:spacing w:before="0" w:after="0" w:line="240" w:lineRule="auto"/>
      <w:ind w:leftChars="800" w:left="1920"/>
    </w:pPr>
    <w:rPr>
      <w:rFonts w:asciiTheme="minorHAnsi" w:eastAsiaTheme="minorEastAsia" w:hAnsiTheme="minorHAnsi"/>
      <w:sz w:val="24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887D30"/>
    <w:pPr>
      <w:spacing w:before="0" w:after="0" w:line="240" w:lineRule="auto"/>
      <w:ind w:leftChars="1000" w:left="2400"/>
    </w:pPr>
    <w:rPr>
      <w:rFonts w:asciiTheme="minorHAnsi" w:eastAsiaTheme="minorEastAsia" w:hAnsiTheme="minorHAnsi"/>
      <w:sz w:val="24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887D30"/>
    <w:pPr>
      <w:spacing w:before="0" w:after="0" w:line="240" w:lineRule="auto"/>
      <w:ind w:leftChars="1200" w:left="2880"/>
    </w:pPr>
    <w:rPr>
      <w:rFonts w:asciiTheme="minorHAnsi" w:eastAsiaTheme="minorEastAsia" w:hAnsiTheme="minorHAnsi"/>
      <w:sz w:val="24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887D30"/>
    <w:pPr>
      <w:spacing w:before="0" w:after="0" w:line="240" w:lineRule="auto"/>
      <w:ind w:leftChars="1400" w:left="3360"/>
    </w:pPr>
    <w:rPr>
      <w:rFonts w:asciiTheme="minorHAnsi" w:eastAsiaTheme="minorEastAsia" w:hAnsiTheme="minorHAnsi"/>
      <w:sz w:val="24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887D30"/>
    <w:pPr>
      <w:spacing w:before="0" w:after="0" w:line="240" w:lineRule="auto"/>
      <w:ind w:leftChars="1600" w:left="3840"/>
    </w:pPr>
    <w:rPr>
      <w:rFonts w:asciiTheme="minorHAnsi" w:eastAsiaTheme="minorEastAsia" w:hAnsiTheme="minorHAnsi"/>
      <w:sz w:val="24"/>
      <w:szCs w:val="22"/>
    </w:rPr>
  </w:style>
  <w:style w:type="paragraph" w:styleId="aff0">
    <w:name w:val="Balloon Text"/>
    <w:basedOn w:val="a0"/>
    <w:link w:val="aff1"/>
    <w:rsid w:val="00A97C97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2"/>
    <w:link w:val="aff0"/>
    <w:rsid w:val="00A97C97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1-">
    <w:name w:val="樣式1-圖片"/>
    <w:basedOn w:val="10"/>
    <w:link w:val="1-0"/>
    <w:qFormat/>
    <w:rsid w:val="00B37761"/>
    <w:pPr>
      <w:jc w:val="center"/>
    </w:pPr>
  </w:style>
  <w:style w:type="character" w:customStyle="1" w:styleId="1-0">
    <w:name w:val="樣式1-圖片 字元"/>
    <w:basedOn w:val="11"/>
    <w:link w:val="1-"/>
    <w:rsid w:val="00B37761"/>
    <w:rPr>
      <w:rFonts w:ascii="Verdana" w:hAnsi="Verdana" w:cstheme="minorBidi"/>
      <w:noProof/>
      <w:kern w:val="2"/>
      <w:szCs w:val="24"/>
    </w:rPr>
  </w:style>
  <w:style w:type="character" w:styleId="aff2">
    <w:name w:val="Emphasis"/>
    <w:basedOn w:val="a2"/>
    <w:uiPriority w:val="20"/>
    <w:qFormat/>
    <w:rsid w:val="00B37761"/>
    <w:rPr>
      <w:i/>
      <w:iCs/>
    </w:rPr>
  </w:style>
  <w:style w:type="paragraph" w:customStyle="1" w:styleId="-1">
    <w:name w:val="強調-1"/>
    <w:basedOn w:val="a0"/>
    <w:link w:val="-10"/>
    <w:qFormat/>
    <w:rsid w:val="00B37761"/>
    <w:rPr>
      <w:b/>
      <w:color w:val="0070C0"/>
      <w:sz w:val="28"/>
      <w:szCs w:val="28"/>
    </w:rPr>
  </w:style>
  <w:style w:type="character" w:customStyle="1" w:styleId="-10">
    <w:name w:val="強調-1 字元"/>
    <w:basedOn w:val="a2"/>
    <w:link w:val="-1"/>
    <w:rsid w:val="00B37761"/>
    <w:rPr>
      <w:rFonts w:ascii="Verdana" w:hAnsi="Verdana" w:cstheme="minorBidi"/>
      <w:b/>
      <w:color w:val="0070C0"/>
      <w:kern w:val="2"/>
      <w:sz w:val="28"/>
      <w:szCs w:val="28"/>
    </w:rPr>
  </w:style>
  <w:style w:type="character" w:customStyle="1" w:styleId="20">
    <w:name w:val="標題 2 字元"/>
    <w:basedOn w:val="a2"/>
    <w:link w:val="2"/>
    <w:rsid w:val="00D34892"/>
    <w:rPr>
      <w:rFonts w:ascii="Arial" w:hAnsi="Arial" w:cstheme="minorBidi"/>
      <w:b/>
      <w:bCs/>
      <w:kern w:val="2"/>
      <w:sz w:val="40"/>
      <w:szCs w:val="32"/>
    </w:rPr>
  </w:style>
  <w:style w:type="paragraph" w:customStyle="1" w:styleId="TableTxt-1">
    <w:name w:val="TableTxt-1"/>
    <w:basedOn w:val="a0"/>
    <w:link w:val="TableTxt-10"/>
    <w:qFormat/>
    <w:rsid w:val="00B37761"/>
    <w:pPr>
      <w:spacing w:before="0" w:after="0"/>
    </w:pPr>
    <w:rPr>
      <w:rFonts w:eastAsia="Monaco"/>
    </w:rPr>
  </w:style>
  <w:style w:type="paragraph" w:customStyle="1" w:styleId="Issuesdiscuss">
    <w:name w:val="Issues_discuss"/>
    <w:basedOn w:val="a"/>
    <w:link w:val="Issuesdiscuss0"/>
    <w:qFormat/>
    <w:rsid w:val="00B37761"/>
    <w:pPr>
      <w:numPr>
        <w:numId w:val="4"/>
      </w:numPr>
    </w:pPr>
  </w:style>
  <w:style w:type="character" w:customStyle="1" w:styleId="TableTxt-10">
    <w:name w:val="TableTxt-1 字元"/>
    <w:basedOn w:val="a2"/>
    <w:link w:val="TableTxt-1"/>
    <w:rsid w:val="00B37761"/>
    <w:rPr>
      <w:rFonts w:ascii="Verdana" w:eastAsia="Monaco" w:hAnsi="Verdana" w:cstheme="minorBidi"/>
      <w:kern w:val="2"/>
      <w:szCs w:val="24"/>
    </w:rPr>
  </w:style>
  <w:style w:type="paragraph" w:customStyle="1" w:styleId="aff3">
    <w:name w:val="小段落"/>
    <w:basedOn w:val="a0"/>
    <w:link w:val="aff4"/>
    <w:rsid w:val="009E4613"/>
    <w:pPr>
      <w:pBdr>
        <w:bottom w:val="single" w:sz="18" w:space="1" w:color="76923C" w:themeColor="accent3" w:themeShade="BF"/>
      </w:pBdr>
    </w:pPr>
    <w:rPr>
      <w:rFonts w:ascii="Monaco" w:hAnsi="Monaco"/>
    </w:rPr>
  </w:style>
  <w:style w:type="character" w:customStyle="1" w:styleId="Issuesdiscuss0">
    <w:name w:val="Issues_discuss 字元"/>
    <w:basedOn w:val="ae"/>
    <w:link w:val="Issuesdiscuss"/>
    <w:rsid w:val="00B37761"/>
    <w:rPr>
      <w:rFonts w:ascii="Verdana" w:hAnsi="Verdana" w:cstheme="minorBidi"/>
      <w:kern w:val="2"/>
      <w:szCs w:val="24"/>
    </w:rPr>
  </w:style>
  <w:style w:type="character" w:customStyle="1" w:styleId="aff4">
    <w:name w:val="小段落 字元"/>
    <w:basedOn w:val="a2"/>
    <w:link w:val="aff3"/>
    <w:rsid w:val="009E4613"/>
    <w:rPr>
      <w:rFonts w:ascii="Monaco" w:hAnsi="Monaco"/>
      <w:kern w:val="2"/>
      <w:szCs w:val="24"/>
    </w:rPr>
  </w:style>
  <w:style w:type="character" w:customStyle="1" w:styleId="40">
    <w:name w:val="標題 4 字元"/>
    <w:basedOn w:val="a2"/>
    <w:link w:val="4"/>
    <w:rsid w:val="00BE221B"/>
    <w:rPr>
      <w:rFonts w:ascii="Arial" w:eastAsiaTheme="minorEastAsia" w:hAnsi="Arial" w:cs="Arial"/>
      <w:color w:val="666666"/>
      <w:sz w:val="24"/>
      <w:szCs w:val="24"/>
    </w:rPr>
  </w:style>
  <w:style w:type="character" w:customStyle="1" w:styleId="50">
    <w:name w:val="標題 5 字元"/>
    <w:basedOn w:val="a2"/>
    <w:link w:val="5"/>
    <w:rsid w:val="00BE221B"/>
    <w:rPr>
      <w:rFonts w:ascii="Arial" w:eastAsiaTheme="minorEastAsia" w:hAnsi="Arial" w:cs="Arial"/>
      <w:color w:val="666666"/>
      <w:sz w:val="22"/>
      <w:szCs w:val="22"/>
    </w:rPr>
  </w:style>
  <w:style w:type="character" w:customStyle="1" w:styleId="60">
    <w:name w:val="標題 6 字元"/>
    <w:basedOn w:val="a2"/>
    <w:link w:val="6"/>
    <w:rsid w:val="00BE221B"/>
    <w:rPr>
      <w:rFonts w:ascii="Arial" w:eastAsiaTheme="minorEastAsia" w:hAnsi="Arial" w:cs="Arial"/>
      <w:i/>
      <w:color w:val="666666"/>
      <w:sz w:val="22"/>
      <w:szCs w:val="22"/>
    </w:rPr>
  </w:style>
  <w:style w:type="table" w:customStyle="1" w:styleId="TableNormal">
    <w:name w:val="Table Normal"/>
    <w:rsid w:val="00BE221B"/>
    <w:pPr>
      <w:spacing w:line="276" w:lineRule="auto"/>
    </w:pPr>
    <w:rPr>
      <w:rFonts w:ascii="Arial" w:eastAsiaTheme="minorEastAsia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-1">
    <w:name w:val="Grid Table 1 Light Accent 1"/>
    <w:basedOn w:val="a3"/>
    <w:uiPriority w:val="46"/>
    <w:rsid w:val="00A71A0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71A0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71A0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71A0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71A0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1">
    <w:name w:val="Normal Indent"/>
    <w:basedOn w:val="a0"/>
    <w:semiHidden/>
    <w:unhideWhenUsed/>
    <w:rsid w:val="000E28C7"/>
    <w:pPr>
      <w:ind w:leftChars="200" w:left="480"/>
    </w:pPr>
  </w:style>
  <w:style w:type="character" w:styleId="aff5">
    <w:name w:val="Unresolved Mention"/>
    <w:basedOn w:val="a2"/>
    <w:uiPriority w:val="99"/>
    <w:semiHidden/>
    <w:unhideWhenUsed/>
    <w:rsid w:val="007E630B"/>
    <w:rPr>
      <w:color w:val="605E5C"/>
      <w:shd w:val="clear" w:color="auto" w:fill="E1DFDD"/>
    </w:rPr>
  </w:style>
  <w:style w:type="paragraph" w:customStyle="1" w:styleId="32">
    <w:name w:val="標題3"/>
    <w:basedOn w:val="3"/>
    <w:link w:val="33"/>
    <w:qFormat/>
    <w:rsid w:val="00E77D05"/>
    <w:pPr>
      <w:ind w:left="1248" w:hanging="851"/>
    </w:pPr>
  </w:style>
  <w:style w:type="character" w:customStyle="1" w:styleId="30">
    <w:name w:val="標題 3 字元"/>
    <w:basedOn w:val="a2"/>
    <w:link w:val="3"/>
    <w:rsid w:val="00527601"/>
    <w:rPr>
      <w:rFonts w:ascii="Monaco" w:hAnsi="Monaco" w:cstheme="minorBidi"/>
      <w:b/>
      <w:bCs/>
      <w:kern w:val="2"/>
      <w:sz w:val="32"/>
      <w:szCs w:val="36"/>
    </w:rPr>
  </w:style>
  <w:style w:type="character" w:customStyle="1" w:styleId="33">
    <w:name w:val="標題3 字元"/>
    <w:basedOn w:val="30"/>
    <w:link w:val="32"/>
    <w:rsid w:val="00E77D05"/>
    <w:rPr>
      <w:rFonts w:ascii="Monaco" w:hAnsi="Monaco" w:cstheme="minorBidi"/>
      <w:b/>
      <w:bCs/>
      <w:kern w:val="2"/>
      <w:sz w:val="32"/>
      <w:szCs w:val="36"/>
    </w:rPr>
  </w:style>
  <w:style w:type="paragraph" w:customStyle="1" w:styleId="34">
    <w:name w:val="樣式3"/>
    <w:basedOn w:val="3"/>
    <w:link w:val="35"/>
    <w:qFormat/>
    <w:rsid w:val="00E77D05"/>
    <w:pPr>
      <w:ind w:left="1134"/>
    </w:pPr>
  </w:style>
  <w:style w:type="character" w:customStyle="1" w:styleId="35">
    <w:name w:val="樣式3 字元"/>
    <w:basedOn w:val="30"/>
    <w:link w:val="34"/>
    <w:rsid w:val="00E77D05"/>
    <w:rPr>
      <w:rFonts w:ascii="Monaco" w:hAnsi="Monaco" w:cstheme="minorBidi"/>
      <w:b/>
      <w:bCs/>
      <w:kern w:val="2"/>
      <w:sz w:val="32"/>
      <w:szCs w:val="36"/>
    </w:rPr>
  </w:style>
  <w:style w:type="character" w:styleId="aff6">
    <w:name w:val="annotation reference"/>
    <w:basedOn w:val="a2"/>
    <w:semiHidden/>
    <w:unhideWhenUsed/>
    <w:rsid w:val="00AB4477"/>
    <w:rPr>
      <w:sz w:val="18"/>
      <w:szCs w:val="18"/>
    </w:rPr>
  </w:style>
  <w:style w:type="paragraph" w:styleId="aff7">
    <w:name w:val="annotation text"/>
    <w:basedOn w:val="a0"/>
    <w:link w:val="aff8"/>
    <w:unhideWhenUsed/>
    <w:rsid w:val="00AB4477"/>
  </w:style>
  <w:style w:type="character" w:customStyle="1" w:styleId="aff8">
    <w:name w:val="註解文字 字元"/>
    <w:basedOn w:val="a2"/>
    <w:link w:val="aff7"/>
    <w:rsid w:val="00AB4477"/>
    <w:rPr>
      <w:rFonts w:ascii="Verdana" w:hAnsi="Verdana" w:cstheme="minorBidi"/>
      <w:kern w:val="2"/>
      <w:szCs w:val="24"/>
    </w:rPr>
  </w:style>
  <w:style w:type="paragraph" w:styleId="aff9">
    <w:name w:val="annotation subject"/>
    <w:basedOn w:val="aff7"/>
    <w:next w:val="aff7"/>
    <w:link w:val="affa"/>
    <w:semiHidden/>
    <w:unhideWhenUsed/>
    <w:rsid w:val="00AB4477"/>
    <w:rPr>
      <w:b/>
      <w:bCs/>
    </w:rPr>
  </w:style>
  <w:style w:type="character" w:customStyle="1" w:styleId="affa">
    <w:name w:val="註解主旨 字元"/>
    <w:basedOn w:val="aff8"/>
    <w:link w:val="aff9"/>
    <w:semiHidden/>
    <w:rsid w:val="00AB4477"/>
    <w:rPr>
      <w:rFonts w:ascii="Verdana" w:hAnsi="Verdana" w:cstheme="minorBidi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_Patrick\DesignCenter\doc_internal\SoftwareSpec_style1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B5661-8F91-4598-84A9-027B8BCB6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SoftwareSpec_style1.dotx</Template>
  <TotalTime>4926</TotalTime>
  <Pages>6</Pages>
  <Words>514</Words>
  <Characters>2936</Characters>
  <Application>Microsoft Office Word</Application>
  <DocSecurity>0</DocSecurity>
  <Lines>24</Lines>
  <Paragraphs>6</Paragraphs>
  <ScaleCrop>false</ScaleCrop>
  <Company>G</Company>
  <LinksUpToDate>false</LinksUpToDate>
  <CharactersWithSpaces>3444</CharactersWithSpaces>
  <SharedDoc>false</SharedDoc>
  <HLinks>
    <vt:vector size="36" baseType="variant">
      <vt:variant>
        <vt:i4>8060979</vt:i4>
      </vt:variant>
      <vt:variant>
        <vt:i4>15</vt:i4>
      </vt:variant>
      <vt:variant>
        <vt:i4>0</vt:i4>
      </vt:variant>
      <vt:variant>
        <vt:i4>5</vt:i4>
      </vt:variant>
      <vt:variant>
        <vt:lpwstr>http://groups.google.com/group/open_cad_format</vt:lpwstr>
      </vt:variant>
      <vt:variant>
        <vt:lpwstr/>
      </vt:variant>
      <vt:variant>
        <vt:i4>5242973</vt:i4>
      </vt:variant>
      <vt:variant>
        <vt:i4>12</vt:i4>
      </vt:variant>
      <vt:variant>
        <vt:i4>0</vt:i4>
      </vt:variant>
      <vt:variant>
        <vt:i4>5</vt:i4>
      </vt:variant>
      <vt:variant>
        <vt:lpwstr>http://www.opendwg.org/about</vt:lpwstr>
      </vt:variant>
      <vt:variant>
        <vt:lpwstr/>
      </vt:variant>
      <vt:variant>
        <vt:i4>1769487</vt:i4>
      </vt:variant>
      <vt:variant>
        <vt:i4>9</vt:i4>
      </vt:variant>
      <vt:variant>
        <vt:i4>0</vt:i4>
      </vt:variant>
      <vt:variant>
        <vt:i4>5</vt:i4>
      </vt:variant>
      <vt:variant>
        <vt:lpwstr>http://www.opendwg.org/files/guestdownloads/DwgFormatSpec13-2007.rtf</vt:lpwstr>
      </vt:variant>
      <vt:variant>
        <vt:lpwstr/>
      </vt:variant>
      <vt:variant>
        <vt:i4>5767186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http://en.wikipedia.org/wiki/Free_software_licenses</vt:lpwstr>
      </vt:variant>
      <vt:variant>
        <vt:lpwstr/>
      </vt:variant>
      <vt:variant>
        <vt:i4>4259873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http://en.wikipedia.org/wiki/GNU_General_Public_License</vt:lpwstr>
      </vt:variant>
      <vt:variant>
        <vt:lpwstr/>
      </vt:variant>
      <vt:variant>
        <vt:i4>4587601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http://en.wikipedia.org/wiki/.dwg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計支規劃</dc:title>
  <dc:creator>PKG</dc:creator>
  <cp:lastModifiedBy>joe joe</cp:lastModifiedBy>
  <cp:revision>104</cp:revision>
  <cp:lastPrinted>2012-12-24T03:39:00Z</cp:lastPrinted>
  <dcterms:created xsi:type="dcterms:W3CDTF">2024-03-20T03:05:00Z</dcterms:created>
  <dcterms:modified xsi:type="dcterms:W3CDTF">2024-07-09T06:17:00Z</dcterms:modified>
</cp:coreProperties>
</file>