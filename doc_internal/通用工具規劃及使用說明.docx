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9D8D9" w14:textId="63054408" w:rsidR="00C97B8E" w:rsidRPr="00B80E81" w:rsidRDefault="00C97B8E" w:rsidP="008366E9">
      <w:pPr>
        <w:pStyle w:val="1"/>
        <w:ind w:left="0"/>
        <w:rPr>
          <w:rFonts w:ascii="Monaco" w:hAnsi="Monaco"/>
        </w:rPr>
      </w:pPr>
      <w:bookmarkStart w:id="0" w:name="_Toc171422610"/>
      <w:bookmarkStart w:id="1" w:name="_Hlk161825999"/>
      <w:r w:rsidRPr="00B80E81">
        <w:rPr>
          <w:rFonts w:ascii="Monaco" w:hAnsi="Monaco"/>
        </w:rPr>
        <w:t>系統與架構</w:t>
      </w:r>
      <w:bookmarkEnd w:id="0"/>
    </w:p>
    <w:p w14:paraId="32D63922" w14:textId="77777777" w:rsidR="00C97B8E" w:rsidRPr="00B80E81" w:rsidRDefault="00C97B8E" w:rsidP="00934421">
      <w:pPr>
        <w:pStyle w:val="af4"/>
        <w:jc w:val="left"/>
        <w:rPr>
          <w:rFonts w:ascii="Monaco" w:hAnsi="Monaco"/>
          <w:i w:val="0"/>
          <w:iCs w:val="0"/>
          <w:color w:val="0070C0"/>
          <w:sz w:val="44"/>
          <w:szCs w:val="44"/>
        </w:rPr>
      </w:pPr>
      <w:bookmarkStart w:id="2" w:name="_Toc171422611"/>
      <w:bookmarkStart w:id="3" w:name="_Hlk161826079"/>
      <w:bookmarkEnd w:id="1"/>
      <w:r w:rsidRPr="00B80E81">
        <w:rPr>
          <w:rFonts w:ascii="Monaco" w:hAnsi="Monaco"/>
          <w:i w:val="0"/>
          <w:iCs w:val="0"/>
          <w:color w:val="0070C0"/>
          <w:sz w:val="44"/>
          <w:szCs w:val="44"/>
        </w:rPr>
        <w:t>大綱</w:t>
      </w:r>
      <w:bookmarkEnd w:id="2"/>
    </w:p>
    <w:bookmarkEnd w:id="3"/>
    <w:p w14:paraId="5F5A926F" w14:textId="134CEF14" w:rsidR="00C97B8E" w:rsidRPr="00B80E81" w:rsidRDefault="002B5980" w:rsidP="00BB1624">
      <w:pPr>
        <w:ind w:firstLineChars="200" w:firstLine="480"/>
        <w:rPr>
          <w:rFonts w:ascii="Monaco" w:hAnsi="Monaco"/>
          <w:sz w:val="24"/>
          <w:szCs w:val="32"/>
        </w:rPr>
      </w:pPr>
      <w:r w:rsidRPr="00B80E81">
        <w:rPr>
          <w:rFonts w:ascii="Monaco" w:hAnsi="Monaco"/>
          <w:sz w:val="24"/>
          <w:szCs w:val="32"/>
        </w:rPr>
        <w:t>本</w:t>
      </w:r>
      <w:r w:rsidR="001324A1">
        <w:rPr>
          <w:rFonts w:ascii="Monaco" w:hAnsi="Monaco" w:hint="eastAsia"/>
          <w:sz w:val="24"/>
          <w:szCs w:val="32"/>
        </w:rPr>
        <w:t>資料庫通用工具意旨創建通用的底層資料庫工具專案，凡有需要實現資料庫</w:t>
      </w:r>
      <w:r w:rsidR="001324A1">
        <w:rPr>
          <w:rFonts w:ascii="Monaco" w:hAnsi="Monaco" w:hint="eastAsia"/>
          <w:sz w:val="24"/>
          <w:szCs w:val="32"/>
        </w:rPr>
        <w:t>DAO</w:t>
      </w:r>
      <w:r w:rsidR="001324A1">
        <w:rPr>
          <w:rFonts w:ascii="Monaco" w:hAnsi="Monaco" w:hint="eastAsia"/>
          <w:sz w:val="24"/>
          <w:szCs w:val="32"/>
        </w:rPr>
        <w:t>都可直接複製引用，並依據現有的架構塑造成專案獨有的</w:t>
      </w:r>
      <w:r w:rsidR="001324A1">
        <w:rPr>
          <w:rFonts w:ascii="Monaco" w:hAnsi="Monaco" w:hint="eastAsia"/>
          <w:sz w:val="24"/>
          <w:szCs w:val="32"/>
        </w:rPr>
        <w:t>DAO</w:t>
      </w:r>
      <w:r w:rsidR="001324A1">
        <w:rPr>
          <w:rFonts w:ascii="Monaco" w:hAnsi="Monaco" w:hint="eastAsia"/>
          <w:sz w:val="24"/>
          <w:szCs w:val="32"/>
        </w:rPr>
        <w:t>不必從零開始建構，每個工具分成</w:t>
      </w:r>
      <w:r w:rsidR="001324A1">
        <w:rPr>
          <w:rFonts w:ascii="Monaco" w:hAnsi="Monaco" w:hint="eastAsia"/>
          <w:sz w:val="24"/>
          <w:szCs w:val="32"/>
        </w:rPr>
        <w:t>NET+5</w:t>
      </w:r>
      <w:r w:rsidR="001324A1">
        <w:rPr>
          <w:rFonts w:ascii="Monaco" w:hAnsi="Monaco" w:hint="eastAsia"/>
          <w:sz w:val="24"/>
          <w:szCs w:val="32"/>
        </w:rPr>
        <w:t>版本</w:t>
      </w:r>
      <w:r w:rsidR="001324A1">
        <w:rPr>
          <w:rFonts w:ascii="Monaco" w:hAnsi="Monaco" w:hint="eastAsia"/>
          <w:sz w:val="24"/>
          <w:szCs w:val="32"/>
        </w:rPr>
        <w:t>(</w:t>
      </w:r>
      <w:r w:rsidR="001324A1">
        <w:rPr>
          <w:rFonts w:ascii="Monaco" w:hAnsi="Monaco" w:hint="eastAsia"/>
          <w:sz w:val="24"/>
          <w:szCs w:val="32"/>
        </w:rPr>
        <w:t>作者開發時使用為</w:t>
      </w:r>
      <w:r w:rsidR="001324A1">
        <w:rPr>
          <w:rFonts w:ascii="Monaco" w:hAnsi="Monaco" w:hint="eastAsia"/>
          <w:sz w:val="24"/>
          <w:szCs w:val="32"/>
        </w:rPr>
        <w:t>NET7)</w:t>
      </w:r>
      <w:r w:rsidR="001324A1">
        <w:rPr>
          <w:rFonts w:ascii="Monaco" w:hAnsi="Monaco" w:hint="eastAsia"/>
          <w:sz w:val="24"/>
          <w:szCs w:val="32"/>
        </w:rPr>
        <w:t>，以及通用</w:t>
      </w:r>
      <w:r w:rsidR="001324A1">
        <w:rPr>
          <w:rFonts w:ascii="Monaco" w:hAnsi="Monaco" w:hint="eastAsia"/>
          <w:sz w:val="24"/>
          <w:szCs w:val="32"/>
        </w:rPr>
        <w:t>NET S</w:t>
      </w:r>
      <w:r w:rsidR="001324A1" w:rsidRPr="001324A1">
        <w:rPr>
          <w:rFonts w:ascii="Monaco" w:hAnsi="Monaco"/>
          <w:sz w:val="24"/>
          <w:szCs w:val="32"/>
        </w:rPr>
        <w:t>tandard</w:t>
      </w:r>
      <w:r w:rsidR="001324A1">
        <w:rPr>
          <w:rFonts w:ascii="Monaco" w:hAnsi="Monaco" w:hint="eastAsia"/>
          <w:sz w:val="24"/>
          <w:szCs w:val="32"/>
        </w:rPr>
        <w:t>2.0</w:t>
      </w:r>
      <w:r w:rsidR="001324A1">
        <w:rPr>
          <w:rFonts w:ascii="Monaco" w:hAnsi="Monaco" w:hint="eastAsia"/>
          <w:sz w:val="24"/>
          <w:szCs w:val="32"/>
        </w:rPr>
        <w:t>版本可依據主專案架構引入使用。</w:t>
      </w:r>
    </w:p>
    <w:p w14:paraId="744E1657" w14:textId="1ECF762F" w:rsidR="00575196" w:rsidRPr="00B80E81" w:rsidRDefault="00575196" w:rsidP="008366E9">
      <w:pPr>
        <w:rPr>
          <w:rFonts w:ascii="Monaco" w:hAnsi="Monaco"/>
        </w:rPr>
      </w:pP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2377"/>
        <w:gridCol w:w="6123"/>
      </w:tblGrid>
      <w:tr w:rsidR="003761D0" w14:paraId="6B1A0874" w14:textId="77777777" w:rsidTr="00004D29">
        <w:tc>
          <w:tcPr>
            <w:tcW w:w="2377" w:type="dxa"/>
          </w:tcPr>
          <w:p w14:paraId="07D8A41C" w14:textId="401DE66D" w:rsidR="003761D0" w:rsidRDefault="003761D0" w:rsidP="008366E9">
            <w:pPr>
              <w:rPr>
                <w:rFonts w:ascii="Monaco" w:hAnsi="Monaco"/>
              </w:rPr>
            </w:pPr>
            <w:r w:rsidRPr="003761D0">
              <w:rPr>
                <w:rFonts w:ascii="Monaco" w:hAnsi="Monaco"/>
              </w:rPr>
              <w:t>StaticUtil</w:t>
            </w:r>
          </w:p>
        </w:tc>
        <w:tc>
          <w:tcPr>
            <w:tcW w:w="6123" w:type="dxa"/>
          </w:tcPr>
          <w:p w14:paraId="1D1C8B55" w14:textId="7159A2C6" w:rsidR="003761D0" w:rsidRDefault="003761D0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此為通用的靜態工具專案，裡面存放著比較通用的方法以及模型還有列舉等等</w:t>
            </w:r>
            <w:r w:rsidR="00DE6335">
              <w:rPr>
                <w:rFonts w:ascii="Monaco" w:hAnsi="Monaco" w:hint="eastAsia"/>
              </w:rPr>
              <w:t>，不必實例就可以直接使用內部物件</w:t>
            </w:r>
          </w:p>
        </w:tc>
      </w:tr>
      <w:tr w:rsidR="003761D0" w14:paraId="74912ADD" w14:textId="77777777" w:rsidTr="00004D29">
        <w:tc>
          <w:tcPr>
            <w:tcW w:w="2377" w:type="dxa"/>
          </w:tcPr>
          <w:p w14:paraId="0335F985" w14:textId="41853C2B" w:rsidR="003761D0" w:rsidRDefault="003761D0" w:rsidP="008366E9">
            <w:pPr>
              <w:rPr>
                <w:rFonts w:ascii="Monaco" w:hAnsi="Monaco"/>
              </w:rPr>
            </w:pPr>
            <w:r w:rsidRPr="003761D0">
              <w:rPr>
                <w:rFonts w:ascii="Monaco" w:hAnsi="Monaco"/>
              </w:rPr>
              <w:t>CustomizeException</w:t>
            </w:r>
          </w:p>
        </w:tc>
        <w:tc>
          <w:tcPr>
            <w:tcW w:w="6123" w:type="dxa"/>
          </w:tcPr>
          <w:p w14:paraId="48B22062" w14:textId="0BFF9E04" w:rsidR="003761D0" w:rsidRDefault="00DE6335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此為自定義例外的專案，內有以建立的例外可自行仿造新力外使用</w:t>
            </w:r>
          </w:p>
        </w:tc>
      </w:tr>
      <w:tr w:rsidR="003761D0" w14:paraId="129D735F" w14:textId="77777777" w:rsidTr="00004D29">
        <w:tc>
          <w:tcPr>
            <w:tcW w:w="2377" w:type="dxa"/>
          </w:tcPr>
          <w:p w14:paraId="76A14317" w14:textId="2AFF0D44" w:rsidR="003761D0" w:rsidRDefault="003761D0" w:rsidP="008366E9">
            <w:pPr>
              <w:rPr>
                <w:rFonts w:ascii="Monaco" w:hAnsi="Monaco"/>
              </w:rPr>
            </w:pPr>
            <w:r w:rsidRPr="003761D0">
              <w:rPr>
                <w:rFonts w:ascii="Monaco" w:hAnsi="Monaco"/>
              </w:rPr>
              <w:t>DAO</w:t>
            </w:r>
          </w:p>
        </w:tc>
        <w:tc>
          <w:tcPr>
            <w:tcW w:w="6123" w:type="dxa"/>
          </w:tcPr>
          <w:p w14:paraId="2544BF6A" w14:textId="2567713E" w:rsidR="002458E9" w:rsidRDefault="00DE6335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此為通用的資料庫</w:t>
            </w:r>
            <w:r>
              <w:rPr>
                <w:rFonts w:ascii="Monaco" w:hAnsi="Monaco" w:hint="eastAsia"/>
              </w:rPr>
              <w:t>DAO</w:t>
            </w:r>
            <w:r>
              <w:rPr>
                <w:rFonts w:ascii="Monaco" w:hAnsi="Monaco" w:hint="eastAsia"/>
              </w:rPr>
              <w:t>，目前支援</w:t>
            </w:r>
            <w:r w:rsidR="00917839">
              <w:rPr>
                <w:rFonts w:ascii="細明體" w:eastAsia="細明體" w:hAnsi="Times New Roman" w:cs="細明體"/>
                <w:color w:val="000000"/>
                <w:kern w:val="0"/>
                <w:sz w:val="19"/>
                <w:szCs w:val="19"/>
              </w:rPr>
              <w:t>SQLite</w:t>
            </w:r>
            <w:r w:rsidR="00917839">
              <w:rPr>
                <w:rFonts w:ascii="細明體" w:eastAsia="細明體" w:hAnsi="Times New Roman" w:cs="細明體" w:hint="eastAsia"/>
                <w:color w:val="000000"/>
                <w:kern w:val="0"/>
                <w:sz w:val="19"/>
                <w:szCs w:val="19"/>
              </w:rPr>
              <w:t>與</w:t>
            </w:r>
            <w:r w:rsidR="00917839">
              <w:rPr>
                <w:rFonts w:ascii="細明體" w:eastAsia="細明體" w:hAnsi="Times New Roman" w:cs="細明體"/>
                <w:color w:val="000000"/>
                <w:kern w:val="0"/>
                <w:sz w:val="19"/>
                <w:szCs w:val="19"/>
              </w:rPr>
              <w:t>MSSQL</w:t>
            </w:r>
            <w:r w:rsidR="00917839">
              <w:rPr>
                <w:rFonts w:ascii="細明體" w:eastAsia="細明體" w:hAnsi="Times New Roman" w:cs="細明體" w:hint="eastAsia"/>
                <w:color w:val="000000"/>
                <w:kern w:val="0"/>
                <w:sz w:val="19"/>
                <w:szCs w:val="19"/>
              </w:rPr>
              <w:t>未來如有其他資料庫引擎需求可擴充</w:t>
            </w:r>
            <w:r w:rsidR="002458E9">
              <w:rPr>
                <w:rFonts w:ascii="Monaco" w:hAnsi="Monaco" w:hint="eastAsia"/>
              </w:rPr>
              <w:t>。</w:t>
            </w:r>
          </w:p>
          <w:p w14:paraId="2397D39A" w14:textId="220A27BC" w:rsidR="003761D0" w:rsidRDefault="00EC2C54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此專案依賴</w:t>
            </w:r>
            <w:r w:rsidR="002B2556" w:rsidRPr="002B2556">
              <w:rPr>
                <w:rFonts w:ascii="Monaco" w:hAnsi="Monaco"/>
              </w:rPr>
              <w:t>Generic.StaticUtil</w:t>
            </w:r>
            <w:r w:rsidR="00251AF8">
              <w:rPr>
                <w:rFonts w:ascii="Monaco" w:hAnsi="Monaco" w:hint="eastAsia"/>
              </w:rPr>
              <w:t>，因此需要</w:t>
            </w:r>
            <w:r w:rsidR="00874366" w:rsidRPr="002B2556">
              <w:rPr>
                <w:rFonts w:ascii="Monaco" w:hAnsi="Monaco"/>
              </w:rPr>
              <w:t>Generic.</w:t>
            </w:r>
            <w:r w:rsidR="00251AF8" w:rsidRPr="003761D0">
              <w:rPr>
                <w:rFonts w:ascii="Monaco" w:hAnsi="Monaco"/>
              </w:rPr>
              <w:t>StaticUtil</w:t>
            </w:r>
            <w:r w:rsidR="00251AF8">
              <w:rPr>
                <w:rFonts w:ascii="Monaco" w:hAnsi="Monaco" w:hint="eastAsia"/>
              </w:rPr>
              <w:t>與</w:t>
            </w:r>
            <w:r w:rsidR="00251AF8">
              <w:rPr>
                <w:rFonts w:ascii="Monaco" w:hAnsi="Monaco"/>
              </w:rPr>
              <w:t xml:space="preserve"> </w:t>
            </w:r>
            <w:r w:rsidR="00251AF8" w:rsidRPr="003761D0">
              <w:rPr>
                <w:rFonts w:ascii="Monaco" w:hAnsi="Monaco"/>
              </w:rPr>
              <w:t>CustomizeException</w:t>
            </w:r>
            <w:r w:rsidR="00251AF8">
              <w:rPr>
                <w:rFonts w:ascii="Monaco" w:hAnsi="Monaco" w:hint="eastAsia"/>
              </w:rPr>
              <w:t>兩個專案才能使用</w:t>
            </w:r>
          </w:p>
        </w:tc>
      </w:tr>
      <w:tr w:rsidR="003761D0" w14:paraId="59F7BED0" w14:textId="77777777" w:rsidTr="00004D29">
        <w:tc>
          <w:tcPr>
            <w:tcW w:w="2377" w:type="dxa"/>
          </w:tcPr>
          <w:p w14:paraId="1E357118" w14:textId="5983F8B5" w:rsidR="003761D0" w:rsidRDefault="003761D0" w:rsidP="008366E9">
            <w:pPr>
              <w:rPr>
                <w:rFonts w:ascii="Monaco" w:hAnsi="Monaco"/>
              </w:rPr>
            </w:pPr>
            <w:r w:rsidRPr="003761D0">
              <w:rPr>
                <w:rFonts w:ascii="Monaco" w:hAnsi="Monaco"/>
              </w:rPr>
              <w:t>DAO.Test</w:t>
            </w:r>
          </w:p>
        </w:tc>
        <w:tc>
          <w:tcPr>
            <w:tcW w:w="6123" w:type="dxa"/>
          </w:tcPr>
          <w:p w14:paraId="03406F3A" w14:textId="502CEE30" w:rsidR="003761D0" w:rsidRDefault="00917839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資料庫</w:t>
            </w:r>
            <w:r>
              <w:rPr>
                <w:rFonts w:ascii="Monaco" w:hAnsi="Monaco" w:hint="eastAsia"/>
              </w:rPr>
              <w:t>DAO</w:t>
            </w:r>
            <w:r>
              <w:rPr>
                <w:rFonts w:ascii="Monaco" w:hAnsi="Monaco" w:hint="eastAsia"/>
              </w:rPr>
              <w:t>的單元測試，使用模擬來測試</w:t>
            </w:r>
          </w:p>
        </w:tc>
      </w:tr>
      <w:tr w:rsidR="003761D0" w14:paraId="42E739CA" w14:textId="77777777" w:rsidTr="00004D29">
        <w:tc>
          <w:tcPr>
            <w:tcW w:w="2377" w:type="dxa"/>
          </w:tcPr>
          <w:p w14:paraId="3B2A0D4D" w14:textId="25125FB0" w:rsidR="003761D0" w:rsidRDefault="003761D0" w:rsidP="008366E9">
            <w:pPr>
              <w:rPr>
                <w:rFonts w:ascii="Monaco" w:hAnsi="Monaco"/>
              </w:rPr>
            </w:pPr>
            <w:r w:rsidRPr="003761D0">
              <w:rPr>
                <w:rFonts w:ascii="Monaco" w:hAnsi="Monaco"/>
              </w:rPr>
              <w:t>ExcelTool</w:t>
            </w:r>
          </w:p>
        </w:tc>
        <w:tc>
          <w:tcPr>
            <w:tcW w:w="6123" w:type="dxa"/>
          </w:tcPr>
          <w:p w14:paraId="78879833" w14:textId="7EAA45A7" w:rsidR="002458E9" w:rsidRDefault="00917839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Excel</w:t>
            </w:r>
            <w:r>
              <w:rPr>
                <w:rFonts w:ascii="Monaco" w:hAnsi="Monaco" w:hint="eastAsia"/>
              </w:rPr>
              <w:t>工具，支援</w:t>
            </w:r>
            <w:r>
              <w:rPr>
                <w:rFonts w:ascii="Monaco" w:hAnsi="Monaco" w:hint="eastAsia"/>
              </w:rPr>
              <w:t>DataTable</w:t>
            </w:r>
            <w:r>
              <w:rPr>
                <w:rFonts w:ascii="Monaco" w:hAnsi="Monaco" w:hint="eastAsia"/>
              </w:rPr>
              <w:t>類型與</w:t>
            </w:r>
            <w:r>
              <w:rPr>
                <w:rFonts w:ascii="Monaco" w:hAnsi="Monaco" w:hint="eastAsia"/>
              </w:rPr>
              <w:t>Excel</w:t>
            </w:r>
            <w:r>
              <w:rPr>
                <w:rFonts w:ascii="Monaco" w:hAnsi="Monaco" w:hint="eastAsia"/>
              </w:rPr>
              <w:t>互轉，主程式可透過</w:t>
            </w:r>
            <w:r>
              <w:rPr>
                <w:rFonts w:ascii="Monaco" w:hAnsi="Monaco" w:hint="eastAsia"/>
              </w:rPr>
              <w:t>DataTable</w:t>
            </w:r>
            <w:r>
              <w:rPr>
                <w:rFonts w:ascii="Monaco" w:hAnsi="Monaco" w:hint="eastAsia"/>
              </w:rPr>
              <w:t>類型自行再整理</w:t>
            </w:r>
            <w:r w:rsidR="002458E9">
              <w:rPr>
                <w:rFonts w:ascii="Monaco" w:hAnsi="Monaco" w:hint="eastAsia"/>
              </w:rPr>
              <w:t>。</w:t>
            </w:r>
          </w:p>
          <w:p w14:paraId="574D1338" w14:textId="3AB3E2A2" w:rsidR="003761D0" w:rsidRDefault="00004D29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此專案依賴</w:t>
            </w:r>
            <w:r w:rsidR="004420A9" w:rsidRPr="002B2556">
              <w:rPr>
                <w:rFonts w:ascii="Monaco" w:hAnsi="Monaco"/>
              </w:rPr>
              <w:t>Generic.StaticUtil</w:t>
            </w:r>
            <w:r>
              <w:rPr>
                <w:rFonts w:ascii="Monaco" w:hAnsi="Monaco" w:hint="eastAsia"/>
              </w:rPr>
              <w:t>，因此需要</w:t>
            </w:r>
            <w:r w:rsidR="00874366" w:rsidRPr="002B2556">
              <w:rPr>
                <w:rFonts w:ascii="Monaco" w:hAnsi="Monaco"/>
              </w:rPr>
              <w:t>Generic.</w:t>
            </w:r>
            <w:r w:rsidRPr="003761D0">
              <w:rPr>
                <w:rFonts w:ascii="Monaco" w:hAnsi="Monaco"/>
              </w:rPr>
              <w:t>StaticUtil</w:t>
            </w:r>
            <w:r>
              <w:rPr>
                <w:rFonts w:ascii="Monaco" w:hAnsi="Monaco" w:hint="eastAsia"/>
              </w:rPr>
              <w:t>與</w:t>
            </w:r>
            <w:r w:rsidRPr="003761D0">
              <w:rPr>
                <w:rFonts w:ascii="Monaco" w:hAnsi="Monaco"/>
              </w:rPr>
              <w:t>CustomizeException</w:t>
            </w:r>
            <w:r>
              <w:rPr>
                <w:rFonts w:ascii="Monaco" w:hAnsi="Monaco" w:hint="eastAsia"/>
              </w:rPr>
              <w:t>兩個專案才能使用</w:t>
            </w:r>
            <w:r w:rsidR="00A76EA2">
              <w:rPr>
                <w:rFonts w:ascii="Monaco" w:hAnsi="Monaco" w:hint="eastAsia"/>
              </w:rPr>
              <w:t>。</w:t>
            </w:r>
          </w:p>
        </w:tc>
      </w:tr>
      <w:tr w:rsidR="002458E9" w14:paraId="5F3C519D" w14:textId="77777777" w:rsidTr="00004D29">
        <w:tc>
          <w:tcPr>
            <w:tcW w:w="2377" w:type="dxa"/>
          </w:tcPr>
          <w:p w14:paraId="59626B95" w14:textId="31CEFAD4" w:rsidR="002458E9" w:rsidRPr="003761D0" w:rsidRDefault="002458E9" w:rsidP="008366E9">
            <w:pPr>
              <w:rPr>
                <w:rFonts w:ascii="Monaco" w:hAnsi="Monaco"/>
              </w:rPr>
            </w:pPr>
            <w:r w:rsidRPr="003761D0">
              <w:rPr>
                <w:rFonts w:ascii="Monaco" w:hAnsi="Monaco"/>
              </w:rPr>
              <w:t>ExcelTool.Test</w:t>
            </w:r>
          </w:p>
        </w:tc>
        <w:tc>
          <w:tcPr>
            <w:tcW w:w="6123" w:type="dxa"/>
          </w:tcPr>
          <w:p w14:paraId="2FC62313" w14:textId="5EF51DF6" w:rsidR="002458E9" w:rsidRDefault="002458E9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Excel</w:t>
            </w:r>
            <w:r>
              <w:rPr>
                <w:rFonts w:ascii="Monaco" w:hAnsi="Monaco" w:hint="eastAsia"/>
              </w:rPr>
              <w:t>工具的單元測試，使用模擬來測試</w:t>
            </w:r>
          </w:p>
        </w:tc>
      </w:tr>
      <w:tr w:rsidR="003761D0" w14:paraId="0773C4CB" w14:textId="77777777" w:rsidTr="00004D29">
        <w:tc>
          <w:tcPr>
            <w:tcW w:w="2377" w:type="dxa"/>
          </w:tcPr>
          <w:p w14:paraId="1E74D548" w14:textId="5EF48769" w:rsidR="003761D0" w:rsidRDefault="003761D0" w:rsidP="008366E9">
            <w:pPr>
              <w:rPr>
                <w:rFonts w:ascii="Monaco" w:hAnsi="Monaco"/>
              </w:rPr>
            </w:pPr>
            <w:r w:rsidRPr="003761D0">
              <w:rPr>
                <w:rFonts w:ascii="Monaco" w:hAnsi="Monaco"/>
              </w:rPr>
              <w:t>UtilityUseDemo</w:t>
            </w:r>
          </w:p>
        </w:tc>
        <w:tc>
          <w:tcPr>
            <w:tcW w:w="6123" w:type="dxa"/>
          </w:tcPr>
          <w:p w14:paraId="0326ED8C" w14:textId="1207C1E3" w:rsidR="003761D0" w:rsidRDefault="00917839" w:rsidP="008366E9">
            <w:pPr>
              <w:rPr>
                <w:rFonts w:ascii="Monaco" w:hAnsi="Monaco"/>
              </w:rPr>
            </w:pPr>
            <w:r>
              <w:rPr>
                <w:rFonts w:ascii="Monaco" w:hAnsi="Monaco" w:hint="eastAsia"/>
              </w:rPr>
              <w:t>此為使用上述工具的範例程式</w:t>
            </w:r>
            <w:r>
              <w:rPr>
                <w:rFonts w:ascii="Monaco" w:hAnsi="Monaco" w:hint="eastAsia"/>
              </w:rPr>
              <w:t>(WinForm)</w:t>
            </w:r>
            <w:r>
              <w:rPr>
                <w:rFonts w:ascii="Monaco" w:hAnsi="Monaco" w:hint="eastAsia"/>
              </w:rPr>
              <w:t>，</w:t>
            </w:r>
            <w:r w:rsidR="007304F9">
              <w:rPr>
                <w:rFonts w:ascii="Monaco" w:hAnsi="Monaco" w:hint="eastAsia"/>
              </w:rPr>
              <w:t>依賴注入等實例方法參閱專案中的</w:t>
            </w:r>
            <w:r w:rsidR="007304F9" w:rsidRPr="007304F9">
              <w:rPr>
                <w:rFonts w:ascii="Monaco" w:hAnsi="Monaco"/>
              </w:rPr>
              <w:t>Program.cs</w:t>
            </w:r>
            <w:r w:rsidR="007304F9">
              <w:rPr>
                <w:rFonts w:ascii="Monaco" w:hAnsi="Monaco" w:hint="eastAsia"/>
              </w:rPr>
              <w:t>檔案</w:t>
            </w:r>
          </w:p>
        </w:tc>
      </w:tr>
    </w:tbl>
    <w:p w14:paraId="56DE06BB" w14:textId="7042DB31" w:rsidR="00EA1FEC" w:rsidRPr="00B80E81" w:rsidRDefault="003761D0" w:rsidP="008366E9">
      <w:pPr>
        <w:pStyle w:val="1"/>
        <w:ind w:left="0"/>
        <w:rPr>
          <w:rFonts w:ascii="Monaco" w:hAnsi="Monaco"/>
        </w:rPr>
      </w:pPr>
      <w:bookmarkStart w:id="4" w:name="_Toc171422612"/>
      <w:r>
        <w:rPr>
          <w:rFonts w:ascii="Monaco" w:hAnsi="Monaco" w:hint="eastAsia"/>
        </w:rPr>
        <w:lastRenderedPageBreak/>
        <w:t>使用說明</w:t>
      </w:r>
      <w:bookmarkEnd w:id="4"/>
    </w:p>
    <w:p w14:paraId="3538EEA0" w14:textId="602729E0" w:rsidR="008366E9" w:rsidRDefault="007304F9" w:rsidP="00934421">
      <w:pPr>
        <w:ind w:firstLineChars="200" w:firstLine="480"/>
        <w:rPr>
          <w:rFonts w:ascii="Monaco" w:eastAsiaTheme="majorEastAsia" w:hAnsi="Monaco"/>
          <w:sz w:val="24"/>
          <w:szCs w:val="32"/>
        </w:rPr>
      </w:pPr>
      <w:r>
        <w:rPr>
          <w:rFonts w:ascii="Monaco" w:eastAsiaTheme="majorEastAsia" w:hAnsi="Monaco" w:hint="eastAsia"/>
          <w:sz w:val="24"/>
          <w:szCs w:val="32"/>
        </w:rPr>
        <w:t>專案結構分為</w:t>
      </w:r>
      <w:r w:rsidRPr="007304F9">
        <w:rPr>
          <w:rFonts w:ascii="Monaco" w:eastAsiaTheme="majorEastAsia" w:hAnsi="Monaco"/>
          <w:sz w:val="24"/>
          <w:szCs w:val="32"/>
        </w:rPr>
        <w:t>BaseProject</w:t>
      </w:r>
      <w:r>
        <w:rPr>
          <w:rFonts w:ascii="Monaco" w:eastAsiaTheme="majorEastAsia" w:hAnsi="Monaco" w:hint="eastAsia"/>
          <w:sz w:val="24"/>
          <w:szCs w:val="32"/>
        </w:rPr>
        <w:t>與</w:t>
      </w:r>
      <w:r w:rsidR="00A76EA2" w:rsidRPr="00A76EA2">
        <w:rPr>
          <w:rFonts w:ascii="Monaco" w:eastAsiaTheme="majorEastAsia" w:hAnsi="Monaco"/>
          <w:sz w:val="24"/>
          <w:szCs w:val="32"/>
        </w:rPr>
        <w:t>CadTool</w:t>
      </w:r>
      <w:r>
        <w:rPr>
          <w:rFonts w:ascii="Monaco" w:eastAsiaTheme="majorEastAsia" w:hAnsi="Monaco" w:hint="eastAsia"/>
          <w:sz w:val="24"/>
          <w:szCs w:val="32"/>
        </w:rPr>
        <w:t>，這邊主要說明</w:t>
      </w:r>
      <w:r w:rsidR="00FD0FD1">
        <w:rPr>
          <w:rFonts w:ascii="Monaco" w:eastAsiaTheme="majorEastAsia" w:hAnsi="Monaco" w:hint="eastAsia"/>
          <w:sz w:val="24"/>
          <w:szCs w:val="32"/>
        </w:rPr>
        <w:t>通用專案</w:t>
      </w:r>
      <w:r w:rsidRPr="007304F9">
        <w:rPr>
          <w:rFonts w:ascii="Monaco" w:eastAsiaTheme="majorEastAsia" w:hAnsi="Monaco"/>
          <w:sz w:val="24"/>
          <w:szCs w:val="32"/>
        </w:rPr>
        <w:t>BaseProject</w:t>
      </w:r>
      <w:r>
        <w:rPr>
          <w:rFonts w:ascii="Monaco" w:eastAsiaTheme="majorEastAsia" w:hAnsi="Monaco" w:hint="eastAsia"/>
          <w:sz w:val="24"/>
          <w:szCs w:val="32"/>
        </w:rPr>
        <w:t>的部分</w:t>
      </w:r>
      <w:r w:rsidR="00FD0FD1">
        <w:rPr>
          <w:rFonts w:ascii="Monaco" w:eastAsiaTheme="majorEastAsia" w:hAnsi="Monaco" w:hint="eastAsia"/>
          <w:sz w:val="24"/>
          <w:szCs w:val="32"/>
        </w:rPr>
        <w:t>。</w:t>
      </w:r>
    </w:p>
    <w:p w14:paraId="494C1C8B" w14:textId="1B18AE83" w:rsidR="008366E9" w:rsidRDefault="00A76EA2" w:rsidP="00B76A9A">
      <w:pPr>
        <w:pStyle w:val="2"/>
        <w:spacing w:before="120"/>
        <w:rPr>
          <w:rFonts w:ascii="Monaco" w:hAnsi="Monaco"/>
        </w:rPr>
      </w:pPr>
      <w:bookmarkStart w:id="5" w:name="_Toc171422613"/>
      <w:r>
        <w:rPr>
          <w:rFonts w:ascii="Monaco" w:hAnsi="Monaco" w:hint="eastAsia"/>
        </w:rPr>
        <w:t>複製專案</w:t>
      </w:r>
      <w:bookmarkEnd w:id="5"/>
    </w:p>
    <w:p w14:paraId="0A8FDBDE" w14:textId="6F75BD88" w:rsidR="00A76EA2" w:rsidRPr="00A76EA2" w:rsidRDefault="00A76EA2" w:rsidP="00A76EA2">
      <w:pPr>
        <w:ind w:firstLineChars="200" w:firstLine="480"/>
        <w:rPr>
          <w:rFonts w:ascii="Monaco" w:eastAsiaTheme="majorEastAsia" w:hAnsi="Monaco"/>
          <w:sz w:val="24"/>
          <w:szCs w:val="32"/>
        </w:rPr>
      </w:pPr>
      <w:r w:rsidRPr="00A76EA2">
        <w:rPr>
          <w:rFonts w:ascii="Monaco" w:eastAsiaTheme="majorEastAsia" w:hAnsi="Monaco" w:hint="eastAsia"/>
          <w:sz w:val="24"/>
          <w:szCs w:val="32"/>
        </w:rPr>
        <w:t>專案的名稱與資料夾名稱對應</w:t>
      </w:r>
      <w:r w:rsidR="00070FF1">
        <w:rPr>
          <w:rFonts w:ascii="Monaco" w:eastAsiaTheme="majorEastAsia" w:hAnsi="Monaco" w:hint="eastAsia"/>
          <w:sz w:val="24"/>
          <w:szCs w:val="32"/>
        </w:rPr>
        <w:t>(</w:t>
      </w:r>
      <w:r w:rsidR="00070FF1">
        <w:rPr>
          <w:rFonts w:ascii="Monaco" w:eastAsiaTheme="majorEastAsia" w:hAnsi="Monaco" w:hint="eastAsia"/>
          <w:sz w:val="24"/>
          <w:szCs w:val="32"/>
        </w:rPr>
        <w:t>參考下圖</w:t>
      </w:r>
      <w:r w:rsidR="00070FF1">
        <w:rPr>
          <w:rFonts w:ascii="Monaco" w:eastAsiaTheme="majorEastAsia" w:hAnsi="Monaco" w:hint="eastAsia"/>
          <w:sz w:val="24"/>
          <w:szCs w:val="32"/>
        </w:rPr>
        <w:t>)</w:t>
      </w:r>
      <w:r w:rsidRPr="00A76EA2">
        <w:rPr>
          <w:rFonts w:ascii="Monaco" w:eastAsiaTheme="majorEastAsia" w:hAnsi="Monaco" w:hint="eastAsia"/>
          <w:sz w:val="24"/>
          <w:szCs w:val="32"/>
        </w:rPr>
        <w:t>，</w:t>
      </w:r>
      <w:r>
        <w:rPr>
          <w:rFonts w:ascii="Monaco" w:eastAsiaTheme="majorEastAsia" w:hAnsi="Monaco" w:hint="eastAsia"/>
          <w:sz w:val="24"/>
          <w:szCs w:val="32"/>
        </w:rPr>
        <w:t>主專案要使用直接複製整個目錄到主專案資料夾底下</w:t>
      </w:r>
      <w:r w:rsidR="00070FF1">
        <w:rPr>
          <w:rFonts w:ascii="Monaco" w:eastAsiaTheme="majorEastAsia" w:hAnsi="Monaco" w:hint="eastAsia"/>
          <w:sz w:val="24"/>
          <w:szCs w:val="32"/>
        </w:rPr>
        <w:t>。</w:t>
      </w:r>
    </w:p>
    <w:p w14:paraId="74830405" w14:textId="1395C15C" w:rsidR="008366E9" w:rsidRDefault="00A76EA2" w:rsidP="00070FF1">
      <w:pPr>
        <w:spacing w:before="120"/>
        <w:rPr>
          <w:rFonts w:ascii="Monaco" w:hAnsi="Monaco"/>
        </w:rPr>
      </w:pPr>
      <w:r w:rsidRPr="00A76EA2">
        <w:rPr>
          <w:noProof/>
        </w:rPr>
        <w:drawing>
          <wp:inline distT="0" distB="0" distL="0" distR="0" wp14:anchorId="7327B279" wp14:editId="1D4DA486">
            <wp:extent cx="4973904" cy="2364790"/>
            <wp:effectExtent l="0" t="0" r="0" b="0"/>
            <wp:docPr id="30909681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96814" name="圖片 1" descr="一張含有 文字, 螢幕擷取畫面, 軟體, 電腦圖示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873" cy="237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9475" w14:textId="0213D66E" w:rsidR="00070FF1" w:rsidRPr="00A76EA2" w:rsidRDefault="00070FF1" w:rsidP="00070FF1">
      <w:pPr>
        <w:ind w:firstLineChars="200" w:firstLine="480"/>
        <w:rPr>
          <w:rFonts w:ascii="Monaco" w:eastAsiaTheme="majorEastAsia" w:hAnsi="Monaco"/>
          <w:sz w:val="24"/>
          <w:szCs w:val="32"/>
        </w:rPr>
      </w:pPr>
      <w:r>
        <w:rPr>
          <w:rFonts w:ascii="Monaco" w:eastAsiaTheme="majorEastAsia" w:hAnsi="Monaco" w:hint="eastAsia"/>
          <w:sz w:val="24"/>
          <w:szCs w:val="32"/>
        </w:rPr>
        <w:t>複製完後再到</w:t>
      </w:r>
      <w:r w:rsidRPr="00070FF1">
        <w:rPr>
          <w:rFonts w:ascii="Monaco" w:eastAsiaTheme="majorEastAsia" w:hAnsi="Monaco" w:hint="eastAsia"/>
          <w:sz w:val="24"/>
          <w:szCs w:val="32"/>
        </w:rPr>
        <w:t>主專案</w:t>
      </w:r>
      <w:r>
        <w:rPr>
          <w:rFonts w:ascii="Monaco" w:eastAsiaTheme="majorEastAsia" w:hAnsi="Monaco" w:hint="eastAsia"/>
          <w:sz w:val="24"/>
          <w:szCs w:val="32"/>
        </w:rPr>
        <w:t>將複製的專案加進解決方案</w:t>
      </w:r>
    </w:p>
    <w:p w14:paraId="4DA8B22F" w14:textId="4F8EAD86" w:rsidR="00070FF1" w:rsidRDefault="00070FF1" w:rsidP="00070FF1">
      <w:pPr>
        <w:rPr>
          <w:rFonts w:ascii="Monaco" w:eastAsiaTheme="majorEastAsia" w:hAnsi="Monaco"/>
          <w:sz w:val="24"/>
          <w:szCs w:val="32"/>
        </w:rPr>
      </w:pPr>
      <w:r>
        <w:rPr>
          <w:rFonts w:ascii="Monaco" w:eastAsiaTheme="majorEastAsia" w:hAnsi="Monaco" w:hint="eastAsia"/>
          <w:sz w:val="24"/>
          <w:szCs w:val="32"/>
        </w:rPr>
        <w:t xml:space="preserve">  </w:t>
      </w:r>
      <w:r>
        <w:rPr>
          <w:rFonts w:ascii="Monaco" w:eastAsiaTheme="majorEastAsia" w:hAnsi="Monaco" w:hint="eastAsia"/>
          <w:noProof/>
          <w:sz w:val="24"/>
          <w:szCs w:val="32"/>
        </w:rPr>
        <w:drawing>
          <wp:inline distT="0" distB="0" distL="0" distR="0" wp14:anchorId="68A4E034" wp14:editId="61CEFC18">
            <wp:extent cx="4893869" cy="2504541"/>
            <wp:effectExtent l="0" t="0" r="2540" b="0"/>
            <wp:docPr id="11110365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26" cy="253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05D1" w14:textId="5D8F119C" w:rsidR="00F02074" w:rsidRDefault="00F02074">
      <w:pPr>
        <w:pStyle w:val="2"/>
      </w:pPr>
      <w:bookmarkStart w:id="6" w:name="_Toc171422614"/>
      <w:r>
        <w:rPr>
          <w:rFonts w:hint="eastAsia"/>
        </w:rPr>
        <w:lastRenderedPageBreak/>
        <w:t>加入專案參考</w:t>
      </w:r>
      <w:bookmarkEnd w:id="6"/>
    </w:p>
    <w:p w14:paraId="6CD54DCD" w14:textId="77777777" w:rsidR="00F02074" w:rsidRPr="00A76EA2" w:rsidRDefault="00F02074" w:rsidP="00F02074">
      <w:pPr>
        <w:ind w:firstLineChars="200" w:firstLine="480"/>
        <w:rPr>
          <w:rFonts w:ascii="Monaco" w:eastAsiaTheme="majorEastAsia" w:hAnsi="Monaco"/>
          <w:sz w:val="24"/>
          <w:szCs w:val="32"/>
        </w:rPr>
      </w:pPr>
      <w:r>
        <w:rPr>
          <w:rFonts w:ascii="Monaco" w:eastAsiaTheme="majorEastAsia" w:hAnsi="Monaco" w:hint="eastAsia"/>
          <w:sz w:val="24"/>
          <w:szCs w:val="32"/>
        </w:rPr>
        <w:t>以</w:t>
      </w:r>
      <w:r w:rsidRPr="00A76EA2">
        <w:rPr>
          <w:rFonts w:ascii="Monaco" w:eastAsiaTheme="majorEastAsia" w:hAnsi="Monaco"/>
          <w:sz w:val="24"/>
          <w:szCs w:val="32"/>
        </w:rPr>
        <w:t>CadTool</w:t>
      </w:r>
      <w:r>
        <w:rPr>
          <w:rFonts w:ascii="Monaco" w:eastAsiaTheme="majorEastAsia" w:hAnsi="Monaco" w:hint="eastAsia"/>
          <w:sz w:val="24"/>
          <w:szCs w:val="32"/>
        </w:rPr>
        <w:t>專案來做範例</w:t>
      </w:r>
      <w:r>
        <w:rPr>
          <w:rFonts w:ascii="Monaco" w:eastAsiaTheme="majorEastAsia" w:hAnsi="Monaco" w:hint="eastAsia"/>
          <w:sz w:val="24"/>
          <w:szCs w:val="32"/>
        </w:rPr>
        <w:t>(</w:t>
      </w:r>
      <w:r>
        <w:rPr>
          <w:rFonts w:ascii="Monaco" w:eastAsiaTheme="majorEastAsia" w:hAnsi="Monaco" w:hint="eastAsia"/>
          <w:sz w:val="24"/>
          <w:szCs w:val="32"/>
        </w:rPr>
        <w:t>下圖</w:t>
      </w:r>
      <w:r>
        <w:rPr>
          <w:rFonts w:ascii="Monaco" w:eastAsiaTheme="majorEastAsia" w:hAnsi="Monaco" w:hint="eastAsia"/>
          <w:sz w:val="24"/>
          <w:szCs w:val="32"/>
        </w:rPr>
        <w:t>)</w:t>
      </w:r>
      <w:r>
        <w:rPr>
          <w:rFonts w:ascii="Monaco" w:eastAsiaTheme="majorEastAsia" w:hAnsi="Monaco" w:hint="eastAsia"/>
          <w:sz w:val="24"/>
          <w:szCs w:val="32"/>
        </w:rPr>
        <w:t>，此專案使用</w:t>
      </w:r>
      <w:r>
        <w:rPr>
          <w:rFonts w:ascii="Monaco" w:eastAsiaTheme="majorEastAsia" w:hAnsi="Monaco" w:hint="eastAsia"/>
          <w:sz w:val="24"/>
          <w:szCs w:val="32"/>
        </w:rPr>
        <w:t>DAO</w:t>
      </w:r>
      <w:r>
        <w:rPr>
          <w:rFonts w:ascii="Monaco" w:eastAsiaTheme="majorEastAsia" w:hAnsi="Monaco" w:hint="eastAsia"/>
          <w:sz w:val="24"/>
          <w:szCs w:val="32"/>
        </w:rPr>
        <w:t>專案結構如下圖展示，其中更詳細的使用方法可以參考</w:t>
      </w:r>
      <w:r w:rsidRPr="00F02074">
        <w:rPr>
          <w:rFonts w:ascii="Monaco" w:eastAsiaTheme="majorEastAsia" w:hAnsi="Monaco"/>
          <w:sz w:val="24"/>
          <w:szCs w:val="32"/>
        </w:rPr>
        <w:t>UtilityUseDemo</w:t>
      </w:r>
      <w:r w:rsidRPr="00F02074">
        <w:rPr>
          <w:rFonts w:ascii="Monaco" w:eastAsiaTheme="majorEastAsia" w:hAnsi="Monaco" w:hint="eastAsia"/>
          <w:sz w:val="24"/>
          <w:szCs w:val="32"/>
        </w:rPr>
        <w:t>中的</w:t>
      </w:r>
      <w:r w:rsidRPr="00F02074">
        <w:rPr>
          <w:rFonts w:ascii="Monaco" w:eastAsiaTheme="majorEastAsia" w:hAnsi="Monaco"/>
          <w:sz w:val="24"/>
          <w:szCs w:val="32"/>
        </w:rPr>
        <w:t>Program.cs</w:t>
      </w:r>
      <w:r w:rsidRPr="00F02074">
        <w:rPr>
          <w:rFonts w:ascii="Monaco" w:eastAsiaTheme="majorEastAsia" w:hAnsi="Monaco" w:hint="eastAsia"/>
          <w:sz w:val="24"/>
          <w:szCs w:val="32"/>
        </w:rPr>
        <w:t>檔案</w:t>
      </w:r>
    </w:p>
    <w:p w14:paraId="1871309D" w14:textId="19D0854A" w:rsidR="00F02074" w:rsidRDefault="00F02074" w:rsidP="00F02074">
      <w:r>
        <w:rPr>
          <w:rFonts w:ascii="Monaco" w:eastAsiaTheme="majorEastAsia" w:hAnsi="Monaco" w:hint="eastAsia"/>
          <w:noProof/>
          <w:sz w:val="24"/>
          <w:szCs w:val="32"/>
        </w:rPr>
        <w:drawing>
          <wp:inline distT="0" distB="0" distL="0" distR="0" wp14:anchorId="6F961789" wp14:editId="38564CD9">
            <wp:extent cx="5266690" cy="2150745"/>
            <wp:effectExtent l="0" t="0" r="0" b="1905"/>
            <wp:docPr id="1761849315" name="圖片 2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9315" name="圖片 2" descr="一張含有 文字, 螢幕擷取畫面, 軟體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6FDC" w14:textId="6E869072" w:rsidR="00F02074" w:rsidRPr="00A76EA2" w:rsidRDefault="00F02074" w:rsidP="00F02074">
      <w:pPr>
        <w:ind w:firstLineChars="200" w:firstLine="480"/>
        <w:rPr>
          <w:rFonts w:ascii="Monaco" w:eastAsiaTheme="majorEastAsia" w:hAnsi="Monaco"/>
          <w:sz w:val="24"/>
          <w:szCs w:val="32"/>
        </w:rPr>
      </w:pPr>
      <w:r>
        <w:rPr>
          <w:rFonts w:ascii="Monaco" w:eastAsiaTheme="majorEastAsia" w:hAnsi="Monaco" w:hint="eastAsia"/>
          <w:sz w:val="24"/>
          <w:szCs w:val="32"/>
        </w:rPr>
        <w:t>之後就能正常使用參考專案了，</w:t>
      </w:r>
      <w:r w:rsidR="001535E4">
        <w:rPr>
          <w:rFonts w:ascii="Monaco" w:eastAsiaTheme="majorEastAsia" w:hAnsi="Monaco" w:hint="eastAsia"/>
          <w:sz w:val="24"/>
          <w:szCs w:val="32"/>
        </w:rPr>
        <w:t>同時也可隨意修改其內容來適應主專案，因為是複製專案再引用因此並不會影響原有的通用專案，但需要注意要使用複製的專案不要直接加入原始的通用專案。</w:t>
      </w:r>
      <w:r w:rsidR="001535E4">
        <w:rPr>
          <w:rFonts w:ascii="Monaco" w:eastAsiaTheme="majorEastAsia" w:hAnsi="Monaco" w:hint="eastAsia"/>
          <w:sz w:val="24"/>
          <w:szCs w:val="32"/>
        </w:rPr>
        <w:t xml:space="preserve"> ~END~</w:t>
      </w:r>
    </w:p>
    <w:p w14:paraId="6C8CCEB8" w14:textId="43A626B3" w:rsidR="00F02074" w:rsidRPr="00F02074" w:rsidRDefault="00F02074" w:rsidP="00F02074"/>
    <w:sectPr w:rsidR="00F02074" w:rsidRPr="00F02074" w:rsidSect="00D36E8D">
      <w:footerReference w:type="default" r:id="rId11"/>
      <w:pgSz w:w="11906" w:h="16838"/>
      <w:pgMar w:top="1440" w:right="1800" w:bottom="1440" w:left="1800" w:header="850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BD8A9" w14:textId="77777777" w:rsidR="001C09A6" w:rsidRDefault="001C09A6" w:rsidP="00F32979">
      <w:pPr>
        <w:spacing w:before="0" w:after="0" w:line="240" w:lineRule="auto"/>
      </w:pPr>
      <w:r>
        <w:separator/>
      </w:r>
    </w:p>
  </w:endnote>
  <w:endnote w:type="continuationSeparator" w:id="0">
    <w:p w14:paraId="715220BE" w14:textId="77777777" w:rsidR="001C09A6" w:rsidRDefault="001C09A6" w:rsidP="00F329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07C0" w14:textId="3F4E4267" w:rsidR="00120E29" w:rsidRDefault="00120E29" w:rsidP="00A33309">
    <w:pPr>
      <w:pStyle w:val="a9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TW"/>
      </w:rPr>
      <w:t xml:space="preserve"> </w:t>
    </w:r>
    <w:r w:rsidR="00A42A03">
      <w:fldChar w:fldCharType="begin"/>
    </w:r>
    <w:r w:rsidR="00A42A03">
      <w:instrText xml:space="preserve"> PAGE   \* MERGEFORMAT </w:instrText>
    </w:r>
    <w:r w:rsidR="00A42A03">
      <w:fldChar w:fldCharType="separate"/>
    </w:r>
    <w:r w:rsidR="004821FF" w:rsidRPr="004821FF">
      <w:rPr>
        <w:rFonts w:asciiTheme="majorHAnsi" w:hAnsiTheme="majorHAnsi"/>
        <w:noProof/>
        <w:lang w:val="zh-TW"/>
      </w:rPr>
      <w:t>10</w:t>
    </w:r>
    <w:r w:rsidR="00A42A03">
      <w:rPr>
        <w:rFonts w:asciiTheme="majorHAnsi" w:hAnsiTheme="majorHAnsi"/>
        <w:noProof/>
        <w:lang w:val="zh-TW"/>
      </w:rPr>
      <w:fldChar w:fldCharType="end"/>
    </w:r>
  </w:p>
  <w:p w14:paraId="4A6518C1" w14:textId="77777777" w:rsidR="00120E29" w:rsidRPr="005C0D48" w:rsidRDefault="00120E29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C389C" w14:textId="77777777" w:rsidR="001C09A6" w:rsidRDefault="001C09A6" w:rsidP="00F32979">
      <w:pPr>
        <w:spacing w:before="0" w:after="0" w:line="240" w:lineRule="auto"/>
      </w:pPr>
      <w:r>
        <w:separator/>
      </w:r>
    </w:p>
  </w:footnote>
  <w:footnote w:type="continuationSeparator" w:id="0">
    <w:p w14:paraId="06EB220D" w14:textId="77777777" w:rsidR="001C09A6" w:rsidRDefault="001C09A6" w:rsidP="00F329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6807"/>
    <w:multiLevelType w:val="hybridMultilevel"/>
    <w:tmpl w:val="E5D015D4"/>
    <w:lvl w:ilvl="0" w:tplc="E31A07FE">
      <w:start w:val="1"/>
      <w:numFmt w:val="bullet"/>
      <w:pStyle w:val="Issuesdiscuss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5B1C59"/>
    <w:multiLevelType w:val="hybridMultilevel"/>
    <w:tmpl w:val="2F482DE4"/>
    <w:lvl w:ilvl="0" w:tplc="BE42A370">
      <w:start w:val="2"/>
      <w:numFmt w:val="bullet"/>
      <w:lvlText w:val="•"/>
      <w:lvlJc w:val="left"/>
      <w:pPr>
        <w:ind w:left="480" w:hanging="480"/>
      </w:pPr>
      <w:rPr>
        <w:rFonts w:ascii="Segoe UI" w:eastAsiaTheme="minorEastAsia" w:hAnsi="Segoe UI" w:cs="Segoe U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CF54F8"/>
    <w:multiLevelType w:val="hybridMultilevel"/>
    <w:tmpl w:val="0EA2C31A"/>
    <w:lvl w:ilvl="0" w:tplc="46A2441A">
      <w:start w:val="1"/>
      <w:numFmt w:val="decimal"/>
      <w:pStyle w:val="-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4C5941"/>
    <w:multiLevelType w:val="hybridMultilevel"/>
    <w:tmpl w:val="C5AC04F6"/>
    <w:lvl w:ilvl="0" w:tplc="BE42A370">
      <w:start w:val="2"/>
      <w:numFmt w:val="bullet"/>
      <w:lvlText w:val="•"/>
      <w:lvlJc w:val="left"/>
      <w:pPr>
        <w:ind w:left="880" w:hanging="48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4" w15:restartNumberingAfterBreak="0">
    <w:nsid w:val="2BF50580"/>
    <w:multiLevelType w:val="hybridMultilevel"/>
    <w:tmpl w:val="577CBA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C057BC"/>
    <w:multiLevelType w:val="hybridMultilevel"/>
    <w:tmpl w:val="3B4E99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339570B"/>
    <w:multiLevelType w:val="hybridMultilevel"/>
    <w:tmpl w:val="35B6EE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3DF386F"/>
    <w:multiLevelType w:val="hybridMultilevel"/>
    <w:tmpl w:val="E138ACEA"/>
    <w:lvl w:ilvl="0" w:tplc="6F56A1D6">
      <w:start w:val="1"/>
      <w:numFmt w:val="decimal"/>
      <w:lvlText w:val="%1."/>
      <w:lvlJc w:val="left"/>
      <w:pPr>
        <w:ind w:left="480" w:hanging="480"/>
      </w:pPr>
      <w:rPr>
        <w:rFonts w:hint="default"/>
        <w:sz w:val="24"/>
        <w:szCs w:val="32"/>
      </w:rPr>
    </w:lvl>
    <w:lvl w:ilvl="1" w:tplc="BE42A370">
      <w:start w:val="2"/>
      <w:numFmt w:val="bullet"/>
      <w:lvlText w:val="•"/>
      <w:lvlJc w:val="left"/>
      <w:pPr>
        <w:ind w:left="480" w:hanging="480"/>
      </w:pPr>
      <w:rPr>
        <w:rFonts w:ascii="Segoe UI" w:eastAsiaTheme="minorEastAsia" w:hAnsi="Segoe UI" w:cs="Segoe UI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B20006"/>
    <w:multiLevelType w:val="multilevel"/>
    <w:tmpl w:val="C8D4222A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Segoe UI" w:hAnsi="Segoe UI" w:cs="Segoe UI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567"/>
      </w:pPr>
      <w:rPr>
        <w:rFonts w:ascii="Segoe UI" w:hAnsi="Segoe UI" w:cs="Segoe UI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1701" w:hanging="709"/>
      </w:pPr>
      <w:rPr>
        <w:rFonts w:ascii="Segoe UI" w:hAnsi="Segoe UI" w:cs="Segoe UI" w:hint="default"/>
        <w:sz w:val="32"/>
        <w:szCs w:val="36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E036E9E"/>
    <w:multiLevelType w:val="hybridMultilevel"/>
    <w:tmpl w:val="CC1AB884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0" w15:restartNumberingAfterBreak="0">
    <w:nsid w:val="66EE7686"/>
    <w:multiLevelType w:val="hybridMultilevel"/>
    <w:tmpl w:val="B1882228"/>
    <w:lvl w:ilvl="0" w:tplc="BE42A370">
      <w:start w:val="2"/>
      <w:numFmt w:val="bullet"/>
      <w:lvlText w:val="•"/>
      <w:lvlJc w:val="left"/>
      <w:pPr>
        <w:ind w:left="3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77F4427"/>
    <w:multiLevelType w:val="hybridMultilevel"/>
    <w:tmpl w:val="BCD27762"/>
    <w:lvl w:ilvl="0" w:tplc="0409000F">
      <w:start w:val="1"/>
      <w:numFmt w:val="decimal"/>
      <w:lvlText w:val="%1."/>
      <w:lvlJc w:val="left"/>
      <w:pPr>
        <w:ind w:left="41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645" w:hanging="480"/>
      </w:pPr>
    </w:lvl>
    <w:lvl w:ilvl="2" w:tplc="0409001B" w:tentative="1">
      <w:start w:val="1"/>
      <w:numFmt w:val="lowerRoman"/>
      <w:lvlText w:val="%3."/>
      <w:lvlJc w:val="right"/>
      <w:pPr>
        <w:ind w:left="5125" w:hanging="480"/>
      </w:pPr>
    </w:lvl>
    <w:lvl w:ilvl="3" w:tplc="0409000F" w:tentative="1">
      <w:start w:val="1"/>
      <w:numFmt w:val="decimal"/>
      <w:lvlText w:val="%4."/>
      <w:lvlJc w:val="left"/>
      <w:pPr>
        <w:ind w:left="56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085" w:hanging="480"/>
      </w:pPr>
    </w:lvl>
    <w:lvl w:ilvl="5" w:tplc="0409001B" w:tentative="1">
      <w:start w:val="1"/>
      <w:numFmt w:val="lowerRoman"/>
      <w:lvlText w:val="%6."/>
      <w:lvlJc w:val="right"/>
      <w:pPr>
        <w:ind w:left="6565" w:hanging="480"/>
      </w:pPr>
    </w:lvl>
    <w:lvl w:ilvl="6" w:tplc="0409000F" w:tentative="1">
      <w:start w:val="1"/>
      <w:numFmt w:val="decimal"/>
      <w:lvlText w:val="%7."/>
      <w:lvlJc w:val="left"/>
      <w:pPr>
        <w:ind w:left="70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525" w:hanging="480"/>
      </w:pPr>
    </w:lvl>
    <w:lvl w:ilvl="8" w:tplc="0409001B" w:tentative="1">
      <w:start w:val="1"/>
      <w:numFmt w:val="lowerRoman"/>
      <w:lvlText w:val="%9."/>
      <w:lvlJc w:val="right"/>
      <w:pPr>
        <w:ind w:left="8005" w:hanging="480"/>
      </w:pPr>
    </w:lvl>
  </w:abstractNum>
  <w:abstractNum w:abstractNumId="12" w15:restartNumberingAfterBreak="0">
    <w:nsid w:val="71226EEF"/>
    <w:multiLevelType w:val="hybridMultilevel"/>
    <w:tmpl w:val="6D98C8D8"/>
    <w:lvl w:ilvl="0" w:tplc="8822185C">
      <w:start w:val="1"/>
      <w:numFmt w:val="bullet"/>
      <w:pStyle w:val="a"/>
      <w:lvlText w:val=""/>
      <w:lvlJc w:val="left"/>
      <w:pPr>
        <w:ind w:left="-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</w:abstractNum>
  <w:num w:numId="1" w16cid:durableId="724717698">
    <w:abstractNumId w:val="8"/>
  </w:num>
  <w:num w:numId="2" w16cid:durableId="937560556">
    <w:abstractNumId w:val="12"/>
  </w:num>
  <w:num w:numId="3" w16cid:durableId="1267038295">
    <w:abstractNumId w:val="2"/>
  </w:num>
  <w:num w:numId="4" w16cid:durableId="446122222">
    <w:abstractNumId w:val="0"/>
  </w:num>
  <w:num w:numId="5" w16cid:durableId="1516187956">
    <w:abstractNumId w:val="9"/>
  </w:num>
  <w:num w:numId="6" w16cid:durableId="1440491755">
    <w:abstractNumId w:val="12"/>
  </w:num>
  <w:num w:numId="7" w16cid:durableId="705984006">
    <w:abstractNumId w:val="7"/>
  </w:num>
  <w:num w:numId="8" w16cid:durableId="1767186070">
    <w:abstractNumId w:val="10"/>
  </w:num>
  <w:num w:numId="9" w16cid:durableId="1918710139">
    <w:abstractNumId w:val="11"/>
  </w:num>
  <w:num w:numId="10" w16cid:durableId="1153568672">
    <w:abstractNumId w:val="12"/>
  </w:num>
  <w:num w:numId="11" w16cid:durableId="1956592297">
    <w:abstractNumId w:val="12"/>
  </w:num>
  <w:num w:numId="12" w16cid:durableId="1334648360">
    <w:abstractNumId w:val="12"/>
  </w:num>
  <w:num w:numId="13" w16cid:durableId="428239398">
    <w:abstractNumId w:val="12"/>
  </w:num>
  <w:num w:numId="14" w16cid:durableId="1052776054">
    <w:abstractNumId w:val="12"/>
  </w:num>
  <w:num w:numId="15" w16cid:durableId="847669945">
    <w:abstractNumId w:val="12"/>
  </w:num>
  <w:num w:numId="16" w16cid:durableId="8683141">
    <w:abstractNumId w:val="12"/>
  </w:num>
  <w:num w:numId="17" w16cid:durableId="1732342549">
    <w:abstractNumId w:val="12"/>
  </w:num>
  <w:num w:numId="18" w16cid:durableId="500967866">
    <w:abstractNumId w:val="12"/>
  </w:num>
  <w:num w:numId="19" w16cid:durableId="403187991">
    <w:abstractNumId w:val="12"/>
  </w:num>
  <w:num w:numId="20" w16cid:durableId="1824005518">
    <w:abstractNumId w:val="12"/>
  </w:num>
  <w:num w:numId="21" w16cid:durableId="367335943">
    <w:abstractNumId w:val="5"/>
  </w:num>
  <w:num w:numId="22" w16cid:durableId="756363967">
    <w:abstractNumId w:val="1"/>
  </w:num>
  <w:num w:numId="23" w16cid:durableId="1666393761">
    <w:abstractNumId w:val="4"/>
  </w:num>
  <w:num w:numId="24" w16cid:durableId="920211068">
    <w:abstractNumId w:val="6"/>
  </w:num>
  <w:num w:numId="25" w16cid:durableId="19466882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674314">
    <w:abstractNumId w:val="8"/>
  </w:num>
  <w:num w:numId="27" w16cid:durableId="202909004">
    <w:abstractNumId w:val="8"/>
  </w:num>
  <w:num w:numId="28" w16cid:durableId="1089352194">
    <w:abstractNumId w:val="8"/>
  </w:num>
  <w:num w:numId="29" w16cid:durableId="685523525">
    <w:abstractNumId w:val="8"/>
  </w:num>
  <w:num w:numId="30" w16cid:durableId="1219630304">
    <w:abstractNumId w:val="8"/>
  </w:num>
  <w:num w:numId="31" w16cid:durableId="838229052">
    <w:abstractNumId w:val="8"/>
  </w:num>
  <w:num w:numId="32" w16cid:durableId="20524587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350995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415825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098084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561704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64351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280080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509736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43690834">
    <w:abstractNumId w:val="3"/>
  </w:num>
  <w:num w:numId="41" w16cid:durableId="2172827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93"/>
    <w:rsid w:val="00001813"/>
    <w:rsid w:val="0000191D"/>
    <w:rsid w:val="0000243A"/>
    <w:rsid w:val="00002514"/>
    <w:rsid w:val="00002B11"/>
    <w:rsid w:val="00002F43"/>
    <w:rsid w:val="00003F06"/>
    <w:rsid w:val="000040D5"/>
    <w:rsid w:val="00004D29"/>
    <w:rsid w:val="000058DF"/>
    <w:rsid w:val="00005C51"/>
    <w:rsid w:val="000066DE"/>
    <w:rsid w:val="00006E00"/>
    <w:rsid w:val="00007406"/>
    <w:rsid w:val="00007AC6"/>
    <w:rsid w:val="00007F14"/>
    <w:rsid w:val="000102C4"/>
    <w:rsid w:val="000103E6"/>
    <w:rsid w:val="00010616"/>
    <w:rsid w:val="00011693"/>
    <w:rsid w:val="00013A94"/>
    <w:rsid w:val="00013D92"/>
    <w:rsid w:val="000143D8"/>
    <w:rsid w:val="00015B82"/>
    <w:rsid w:val="000169D2"/>
    <w:rsid w:val="00017297"/>
    <w:rsid w:val="0001738F"/>
    <w:rsid w:val="000219A4"/>
    <w:rsid w:val="00021A58"/>
    <w:rsid w:val="00021F16"/>
    <w:rsid w:val="000223DC"/>
    <w:rsid w:val="00022479"/>
    <w:rsid w:val="00022AFC"/>
    <w:rsid w:val="0002310A"/>
    <w:rsid w:val="00023C12"/>
    <w:rsid w:val="00024B5C"/>
    <w:rsid w:val="000253E3"/>
    <w:rsid w:val="000254AA"/>
    <w:rsid w:val="000257DA"/>
    <w:rsid w:val="00025C85"/>
    <w:rsid w:val="00026686"/>
    <w:rsid w:val="000276EB"/>
    <w:rsid w:val="00027A9D"/>
    <w:rsid w:val="00027AC6"/>
    <w:rsid w:val="00030392"/>
    <w:rsid w:val="00030752"/>
    <w:rsid w:val="0003091F"/>
    <w:rsid w:val="00030D51"/>
    <w:rsid w:val="00031E52"/>
    <w:rsid w:val="00032115"/>
    <w:rsid w:val="0003284B"/>
    <w:rsid w:val="00032EDD"/>
    <w:rsid w:val="0003473E"/>
    <w:rsid w:val="00036D8D"/>
    <w:rsid w:val="00036EDD"/>
    <w:rsid w:val="00040639"/>
    <w:rsid w:val="00040880"/>
    <w:rsid w:val="00040D51"/>
    <w:rsid w:val="000422E0"/>
    <w:rsid w:val="000424B4"/>
    <w:rsid w:val="00042581"/>
    <w:rsid w:val="00042AAB"/>
    <w:rsid w:val="00043605"/>
    <w:rsid w:val="00044383"/>
    <w:rsid w:val="00045483"/>
    <w:rsid w:val="0004556D"/>
    <w:rsid w:val="00045C9C"/>
    <w:rsid w:val="00045E94"/>
    <w:rsid w:val="00046825"/>
    <w:rsid w:val="00046F70"/>
    <w:rsid w:val="00047BEA"/>
    <w:rsid w:val="00047F5B"/>
    <w:rsid w:val="00051000"/>
    <w:rsid w:val="000516C9"/>
    <w:rsid w:val="00053C04"/>
    <w:rsid w:val="00053DB2"/>
    <w:rsid w:val="00054E62"/>
    <w:rsid w:val="00054F5F"/>
    <w:rsid w:val="00055560"/>
    <w:rsid w:val="00055DF4"/>
    <w:rsid w:val="00056363"/>
    <w:rsid w:val="00056A4F"/>
    <w:rsid w:val="00056AE4"/>
    <w:rsid w:val="00056B62"/>
    <w:rsid w:val="000600E2"/>
    <w:rsid w:val="00060E43"/>
    <w:rsid w:val="00061012"/>
    <w:rsid w:val="000614A8"/>
    <w:rsid w:val="00061531"/>
    <w:rsid w:val="000628E5"/>
    <w:rsid w:val="00063C2C"/>
    <w:rsid w:val="00063E94"/>
    <w:rsid w:val="0006457E"/>
    <w:rsid w:val="000647C0"/>
    <w:rsid w:val="00064A84"/>
    <w:rsid w:val="00064A98"/>
    <w:rsid w:val="0006561A"/>
    <w:rsid w:val="0006686C"/>
    <w:rsid w:val="00066EDA"/>
    <w:rsid w:val="00067CCD"/>
    <w:rsid w:val="00070919"/>
    <w:rsid w:val="00070FF1"/>
    <w:rsid w:val="00071D3F"/>
    <w:rsid w:val="00072C33"/>
    <w:rsid w:val="000730E3"/>
    <w:rsid w:val="00074630"/>
    <w:rsid w:val="00074C09"/>
    <w:rsid w:val="00074EA8"/>
    <w:rsid w:val="00074F03"/>
    <w:rsid w:val="0007578E"/>
    <w:rsid w:val="00075BEA"/>
    <w:rsid w:val="00075D24"/>
    <w:rsid w:val="0007660C"/>
    <w:rsid w:val="0007727D"/>
    <w:rsid w:val="00077C51"/>
    <w:rsid w:val="00081B60"/>
    <w:rsid w:val="00082133"/>
    <w:rsid w:val="00082273"/>
    <w:rsid w:val="0008281B"/>
    <w:rsid w:val="00083514"/>
    <w:rsid w:val="00083C06"/>
    <w:rsid w:val="00084E29"/>
    <w:rsid w:val="000852F6"/>
    <w:rsid w:val="000855A5"/>
    <w:rsid w:val="00085718"/>
    <w:rsid w:val="00085744"/>
    <w:rsid w:val="00085DF8"/>
    <w:rsid w:val="00086A1E"/>
    <w:rsid w:val="0008708F"/>
    <w:rsid w:val="00087DFE"/>
    <w:rsid w:val="0009161A"/>
    <w:rsid w:val="00093125"/>
    <w:rsid w:val="00093BA2"/>
    <w:rsid w:val="00093C60"/>
    <w:rsid w:val="00094519"/>
    <w:rsid w:val="000945BB"/>
    <w:rsid w:val="00097961"/>
    <w:rsid w:val="000A0937"/>
    <w:rsid w:val="000A09C1"/>
    <w:rsid w:val="000A1D30"/>
    <w:rsid w:val="000A1DC6"/>
    <w:rsid w:val="000A2AD1"/>
    <w:rsid w:val="000A2BC8"/>
    <w:rsid w:val="000A2C5C"/>
    <w:rsid w:val="000A3219"/>
    <w:rsid w:val="000A36B2"/>
    <w:rsid w:val="000A3F39"/>
    <w:rsid w:val="000A4497"/>
    <w:rsid w:val="000A5331"/>
    <w:rsid w:val="000A5406"/>
    <w:rsid w:val="000A5612"/>
    <w:rsid w:val="000A5BE9"/>
    <w:rsid w:val="000A64A4"/>
    <w:rsid w:val="000A675E"/>
    <w:rsid w:val="000A6BED"/>
    <w:rsid w:val="000A739E"/>
    <w:rsid w:val="000A7785"/>
    <w:rsid w:val="000A7CD3"/>
    <w:rsid w:val="000B10AD"/>
    <w:rsid w:val="000B15B4"/>
    <w:rsid w:val="000B1ABE"/>
    <w:rsid w:val="000B2174"/>
    <w:rsid w:val="000B2370"/>
    <w:rsid w:val="000B27A1"/>
    <w:rsid w:val="000B3A65"/>
    <w:rsid w:val="000B4CB0"/>
    <w:rsid w:val="000B5166"/>
    <w:rsid w:val="000B52EA"/>
    <w:rsid w:val="000B5DA0"/>
    <w:rsid w:val="000B6121"/>
    <w:rsid w:val="000B7C85"/>
    <w:rsid w:val="000B7D41"/>
    <w:rsid w:val="000C01EE"/>
    <w:rsid w:val="000C0BE6"/>
    <w:rsid w:val="000C19FC"/>
    <w:rsid w:val="000C1D1D"/>
    <w:rsid w:val="000C229F"/>
    <w:rsid w:val="000C23A6"/>
    <w:rsid w:val="000C2BDA"/>
    <w:rsid w:val="000C3160"/>
    <w:rsid w:val="000C32D7"/>
    <w:rsid w:val="000C3914"/>
    <w:rsid w:val="000C46E2"/>
    <w:rsid w:val="000C4838"/>
    <w:rsid w:val="000C5553"/>
    <w:rsid w:val="000C5569"/>
    <w:rsid w:val="000C61D7"/>
    <w:rsid w:val="000C63A3"/>
    <w:rsid w:val="000C7BC5"/>
    <w:rsid w:val="000D08CD"/>
    <w:rsid w:val="000D0D98"/>
    <w:rsid w:val="000D19E8"/>
    <w:rsid w:val="000D19EA"/>
    <w:rsid w:val="000D3AB2"/>
    <w:rsid w:val="000D4556"/>
    <w:rsid w:val="000D5B67"/>
    <w:rsid w:val="000D5D90"/>
    <w:rsid w:val="000D6D3C"/>
    <w:rsid w:val="000D6E61"/>
    <w:rsid w:val="000D77D8"/>
    <w:rsid w:val="000D7D3B"/>
    <w:rsid w:val="000E0241"/>
    <w:rsid w:val="000E0955"/>
    <w:rsid w:val="000E1C40"/>
    <w:rsid w:val="000E28C7"/>
    <w:rsid w:val="000E300E"/>
    <w:rsid w:val="000E3799"/>
    <w:rsid w:val="000E3F03"/>
    <w:rsid w:val="000E6564"/>
    <w:rsid w:val="000E77A6"/>
    <w:rsid w:val="000E78F7"/>
    <w:rsid w:val="000E7EBA"/>
    <w:rsid w:val="000F022A"/>
    <w:rsid w:val="000F117B"/>
    <w:rsid w:val="000F122C"/>
    <w:rsid w:val="000F1654"/>
    <w:rsid w:val="000F302D"/>
    <w:rsid w:val="000F35D1"/>
    <w:rsid w:val="000F3F6E"/>
    <w:rsid w:val="000F41BD"/>
    <w:rsid w:val="000F4374"/>
    <w:rsid w:val="000F47E4"/>
    <w:rsid w:val="000F4EBD"/>
    <w:rsid w:val="000F657F"/>
    <w:rsid w:val="000F68C7"/>
    <w:rsid w:val="000F71E0"/>
    <w:rsid w:val="00100465"/>
    <w:rsid w:val="001011BC"/>
    <w:rsid w:val="0010211F"/>
    <w:rsid w:val="00102A0D"/>
    <w:rsid w:val="00102A48"/>
    <w:rsid w:val="00102F4F"/>
    <w:rsid w:val="00102F5C"/>
    <w:rsid w:val="00103A16"/>
    <w:rsid w:val="00103AC6"/>
    <w:rsid w:val="00104379"/>
    <w:rsid w:val="00104C85"/>
    <w:rsid w:val="00105CEA"/>
    <w:rsid w:val="00105FBC"/>
    <w:rsid w:val="00106443"/>
    <w:rsid w:val="0010710A"/>
    <w:rsid w:val="00110815"/>
    <w:rsid w:val="00110825"/>
    <w:rsid w:val="00110FE4"/>
    <w:rsid w:val="0011135C"/>
    <w:rsid w:val="00111517"/>
    <w:rsid w:val="00111894"/>
    <w:rsid w:val="00116678"/>
    <w:rsid w:val="001176BF"/>
    <w:rsid w:val="0011797D"/>
    <w:rsid w:val="00120B83"/>
    <w:rsid w:val="00120E29"/>
    <w:rsid w:val="00121F2D"/>
    <w:rsid w:val="00121F4F"/>
    <w:rsid w:val="00121F8F"/>
    <w:rsid w:val="00122BEA"/>
    <w:rsid w:val="00123D1B"/>
    <w:rsid w:val="00123E4A"/>
    <w:rsid w:val="00124192"/>
    <w:rsid w:val="00125302"/>
    <w:rsid w:val="001264C9"/>
    <w:rsid w:val="0012653D"/>
    <w:rsid w:val="00126EF5"/>
    <w:rsid w:val="00127070"/>
    <w:rsid w:val="0012707A"/>
    <w:rsid w:val="0012725C"/>
    <w:rsid w:val="00127DEB"/>
    <w:rsid w:val="00127EA7"/>
    <w:rsid w:val="001301E9"/>
    <w:rsid w:val="00130945"/>
    <w:rsid w:val="00131E8D"/>
    <w:rsid w:val="001324A1"/>
    <w:rsid w:val="00133214"/>
    <w:rsid w:val="00133C9C"/>
    <w:rsid w:val="001341FC"/>
    <w:rsid w:val="001342F9"/>
    <w:rsid w:val="0013457F"/>
    <w:rsid w:val="00134DAE"/>
    <w:rsid w:val="001352BF"/>
    <w:rsid w:val="00135C5E"/>
    <w:rsid w:val="00135D2E"/>
    <w:rsid w:val="00136376"/>
    <w:rsid w:val="00137D5A"/>
    <w:rsid w:val="00137DC5"/>
    <w:rsid w:val="00137F85"/>
    <w:rsid w:val="00140F12"/>
    <w:rsid w:val="001413F9"/>
    <w:rsid w:val="001420CC"/>
    <w:rsid w:val="00142630"/>
    <w:rsid w:val="00142C27"/>
    <w:rsid w:val="00142DEC"/>
    <w:rsid w:val="00142FAA"/>
    <w:rsid w:val="00143F3A"/>
    <w:rsid w:val="00144647"/>
    <w:rsid w:val="0014470B"/>
    <w:rsid w:val="00145D61"/>
    <w:rsid w:val="001461D2"/>
    <w:rsid w:val="00147714"/>
    <w:rsid w:val="00147788"/>
    <w:rsid w:val="00147D01"/>
    <w:rsid w:val="00147E07"/>
    <w:rsid w:val="00150031"/>
    <w:rsid w:val="0015105F"/>
    <w:rsid w:val="00151A49"/>
    <w:rsid w:val="001535E4"/>
    <w:rsid w:val="001538CB"/>
    <w:rsid w:val="00153AA4"/>
    <w:rsid w:val="00155258"/>
    <w:rsid w:val="00155B86"/>
    <w:rsid w:val="001578DC"/>
    <w:rsid w:val="00157A89"/>
    <w:rsid w:val="00157DC4"/>
    <w:rsid w:val="00157E6F"/>
    <w:rsid w:val="00160990"/>
    <w:rsid w:val="001617C2"/>
    <w:rsid w:val="00162E72"/>
    <w:rsid w:val="001639AC"/>
    <w:rsid w:val="00164D88"/>
    <w:rsid w:val="00165DF5"/>
    <w:rsid w:val="00166C8B"/>
    <w:rsid w:val="001677DC"/>
    <w:rsid w:val="001705E1"/>
    <w:rsid w:val="0017077F"/>
    <w:rsid w:val="001721DE"/>
    <w:rsid w:val="00172B77"/>
    <w:rsid w:val="00172E8E"/>
    <w:rsid w:val="00173B0A"/>
    <w:rsid w:val="00173D60"/>
    <w:rsid w:val="00174027"/>
    <w:rsid w:val="00174B01"/>
    <w:rsid w:val="00175410"/>
    <w:rsid w:val="001755C1"/>
    <w:rsid w:val="00175AB5"/>
    <w:rsid w:val="00176691"/>
    <w:rsid w:val="001767E7"/>
    <w:rsid w:val="0017708B"/>
    <w:rsid w:val="00180AA4"/>
    <w:rsid w:val="00180F2D"/>
    <w:rsid w:val="00181156"/>
    <w:rsid w:val="00181691"/>
    <w:rsid w:val="00181C21"/>
    <w:rsid w:val="001840C2"/>
    <w:rsid w:val="00184BFF"/>
    <w:rsid w:val="00185C03"/>
    <w:rsid w:val="0018625B"/>
    <w:rsid w:val="001864B1"/>
    <w:rsid w:val="00186DCB"/>
    <w:rsid w:val="00190762"/>
    <w:rsid w:val="0019091B"/>
    <w:rsid w:val="00191146"/>
    <w:rsid w:val="001913D8"/>
    <w:rsid w:val="001914C2"/>
    <w:rsid w:val="00191C80"/>
    <w:rsid w:val="00191E8F"/>
    <w:rsid w:val="001921B3"/>
    <w:rsid w:val="001928B5"/>
    <w:rsid w:val="001929E1"/>
    <w:rsid w:val="00194A85"/>
    <w:rsid w:val="00195964"/>
    <w:rsid w:val="00195CC4"/>
    <w:rsid w:val="00196013"/>
    <w:rsid w:val="00197254"/>
    <w:rsid w:val="0019730E"/>
    <w:rsid w:val="00197F0F"/>
    <w:rsid w:val="001A0D7B"/>
    <w:rsid w:val="001A142E"/>
    <w:rsid w:val="001A1463"/>
    <w:rsid w:val="001A18C4"/>
    <w:rsid w:val="001A3C09"/>
    <w:rsid w:val="001A3EB6"/>
    <w:rsid w:val="001A41B0"/>
    <w:rsid w:val="001A430A"/>
    <w:rsid w:val="001A505E"/>
    <w:rsid w:val="001A5918"/>
    <w:rsid w:val="001A639E"/>
    <w:rsid w:val="001A77AB"/>
    <w:rsid w:val="001B055A"/>
    <w:rsid w:val="001B0AB0"/>
    <w:rsid w:val="001B13D4"/>
    <w:rsid w:val="001B1B0D"/>
    <w:rsid w:val="001B2837"/>
    <w:rsid w:val="001B30A7"/>
    <w:rsid w:val="001B3B5C"/>
    <w:rsid w:val="001B49BE"/>
    <w:rsid w:val="001B61A8"/>
    <w:rsid w:val="001B6888"/>
    <w:rsid w:val="001B6B2D"/>
    <w:rsid w:val="001B710B"/>
    <w:rsid w:val="001C0835"/>
    <w:rsid w:val="001C08D6"/>
    <w:rsid w:val="001C09A6"/>
    <w:rsid w:val="001C1421"/>
    <w:rsid w:val="001C143D"/>
    <w:rsid w:val="001C14F4"/>
    <w:rsid w:val="001C2E6E"/>
    <w:rsid w:val="001C35B2"/>
    <w:rsid w:val="001C3D2F"/>
    <w:rsid w:val="001C40B8"/>
    <w:rsid w:val="001C4377"/>
    <w:rsid w:val="001C4551"/>
    <w:rsid w:val="001C4B86"/>
    <w:rsid w:val="001C63B3"/>
    <w:rsid w:val="001C6437"/>
    <w:rsid w:val="001C668F"/>
    <w:rsid w:val="001C69B4"/>
    <w:rsid w:val="001C6F10"/>
    <w:rsid w:val="001C76D4"/>
    <w:rsid w:val="001C781B"/>
    <w:rsid w:val="001C7AEF"/>
    <w:rsid w:val="001D07F0"/>
    <w:rsid w:val="001D0882"/>
    <w:rsid w:val="001D0AE6"/>
    <w:rsid w:val="001D1012"/>
    <w:rsid w:val="001D1366"/>
    <w:rsid w:val="001D1CD9"/>
    <w:rsid w:val="001D5027"/>
    <w:rsid w:val="001D55ED"/>
    <w:rsid w:val="001D5A7B"/>
    <w:rsid w:val="001D6160"/>
    <w:rsid w:val="001D6503"/>
    <w:rsid w:val="001D6AE8"/>
    <w:rsid w:val="001D7644"/>
    <w:rsid w:val="001D76FE"/>
    <w:rsid w:val="001E0DAD"/>
    <w:rsid w:val="001E19DC"/>
    <w:rsid w:val="001E200C"/>
    <w:rsid w:val="001E2EE5"/>
    <w:rsid w:val="001E342E"/>
    <w:rsid w:val="001E3EEB"/>
    <w:rsid w:val="001E428A"/>
    <w:rsid w:val="001E4FB3"/>
    <w:rsid w:val="001E59BF"/>
    <w:rsid w:val="001E5F1E"/>
    <w:rsid w:val="001E6204"/>
    <w:rsid w:val="001E6229"/>
    <w:rsid w:val="001E680B"/>
    <w:rsid w:val="001E6BFA"/>
    <w:rsid w:val="001E6D85"/>
    <w:rsid w:val="001E72E9"/>
    <w:rsid w:val="001E7D17"/>
    <w:rsid w:val="001F004A"/>
    <w:rsid w:val="001F0AB3"/>
    <w:rsid w:val="001F0D50"/>
    <w:rsid w:val="001F1FAF"/>
    <w:rsid w:val="001F33B9"/>
    <w:rsid w:val="001F3738"/>
    <w:rsid w:val="001F3F5D"/>
    <w:rsid w:val="001F4351"/>
    <w:rsid w:val="001F443D"/>
    <w:rsid w:val="001F50E6"/>
    <w:rsid w:val="001F522B"/>
    <w:rsid w:val="001F59F4"/>
    <w:rsid w:val="001F609D"/>
    <w:rsid w:val="001F6A33"/>
    <w:rsid w:val="001F6EE1"/>
    <w:rsid w:val="001F75B1"/>
    <w:rsid w:val="001F793F"/>
    <w:rsid w:val="001F7A45"/>
    <w:rsid w:val="002000C7"/>
    <w:rsid w:val="00201BAC"/>
    <w:rsid w:val="0020226E"/>
    <w:rsid w:val="0020371A"/>
    <w:rsid w:val="00205532"/>
    <w:rsid w:val="00205B81"/>
    <w:rsid w:val="00205E4B"/>
    <w:rsid w:val="002065D1"/>
    <w:rsid w:val="002069C3"/>
    <w:rsid w:val="002074FD"/>
    <w:rsid w:val="002077E4"/>
    <w:rsid w:val="00211EAD"/>
    <w:rsid w:val="0021214B"/>
    <w:rsid w:val="0021272F"/>
    <w:rsid w:val="0021439E"/>
    <w:rsid w:val="002156A2"/>
    <w:rsid w:val="00216604"/>
    <w:rsid w:val="00216BE4"/>
    <w:rsid w:val="00216C30"/>
    <w:rsid w:val="0021712B"/>
    <w:rsid w:val="00217D21"/>
    <w:rsid w:val="00217DED"/>
    <w:rsid w:val="002201D3"/>
    <w:rsid w:val="00220AE9"/>
    <w:rsid w:val="00221844"/>
    <w:rsid w:val="00222ACF"/>
    <w:rsid w:val="0022320E"/>
    <w:rsid w:val="002232E4"/>
    <w:rsid w:val="002237BD"/>
    <w:rsid w:val="0022392E"/>
    <w:rsid w:val="00223CB5"/>
    <w:rsid w:val="00224383"/>
    <w:rsid w:val="002247D4"/>
    <w:rsid w:val="002255E0"/>
    <w:rsid w:val="002257A9"/>
    <w:rsid w:val="00226876"/>
    <w:rsid w:val="00227231"/>
    <w:rsid w:val="00227D52"/>
    <w:rsid w:val="002300A2"/>
    <w:rsid w:val="002306F6"/>
    <w:rsid w:val="0023149A"/>
    <w:rsid w:val="00231BF0"/>
    <w:rsid w:val="00231EB5"/>
    <w:rsid w:val="0023210A"/>
    <w:rsid w:val="002330C7"/>
    <w:rsid w:val="00233D7A"/>
    <w:rsid w:val="00234741"/>
    <w:rsid w:val="00234AA0"/>
    <w:rsid w:val="00234D96"/>
    <w:rsid w:val="00236245"/>
    <w:rsid w:val="002372C9"/>
    <w:rsid w:val="00240ABB"/>
    <w:rsid w:val="0024132A"/>
    <w:rsid w:val="002419A4"/>
    <w:rsid w:val="00241B5A"/>
    <w:rsid w:val="00242039"/>
    <w:rsid w:val="00242C3C"/>
    <w:rsid w:val="0024344E"/>
    <w:rsid w:val="002437BD"/>
    <w:rsid w:val="0024396D"/>
    <w:rsid w:val="002445F1"/>
    <w:rsid w:val="00244D4E"/>
    <w:rsid w:val="00244F8F"/>
    <w:rsid w:val="00244FEB"/>
    <w:rsid w:val="00245602"/>
    <w:rsid w:val="002458E9"/>
    <w:rsid w:val="00245ABA"/>
    <w:rsid w:val="00247041"/>
    <w:rsid w:val="00250FB2"/>
    <w:rsid w:val="00251132"/>
    <w:rsid w:val="00251AF8"/>
    <w:rsid w:val="00252F9C"/>
    <w:rsid w:val="0025373B"/>
    <w:rsid w:val="00253AD5"/>
    <w:rsid w:val="00253AF8"/>
    <w:rsid w:val="002559E6"/>
    <w:rsid w:val="00255EA8"/>
    <w:rsid w:val="00256F2A"/>
    <w:rsid w:val="00257420"/>
    <w:rsid w:val="00257B11"/>
    <w:rsid w:val="00260E41"/>
    <w:rsid w:val="00260EBF"/>
    <w:rsid w:val="002617EB"/>
    <w:rsid w:val="00261A92"/>
    <w:rsid w:val="00261AF3"/>
    <w:rsid w:val="0026272F"/>
    <w:rsid w:val="00262B65"/>
    <w:rsid w:val="00265946"/>
    <w:rsid w:val="00265F8A"/>
    <w:rsid w:val="00266868"/>
    <w:rsid w:val="00266922"/>
    <w:rsid w:val="00266D65"/>
    <w:rsid w:val="00270058"/>
    <w:rsid w:val="002706B4"/>
    <w:rsid w:val="00270915"/>
    <w:rsid w:val="00270C61"/>
    <w:rsid w:val="002713B8"/>
    <w:rsid w:val="00271610"/>
    <w:rsid w:val="002721CA"/>
    <w:rsid w:val="00272CDE"/>
    <w:rsid w:val="002738B9"/>
    <w:rsid w:val="00273B98"/>
    <w:rsid w:val="00273EA4"/>
    <w:rsid w:val="00274DE6"/>
    <w:rsid w:val="00274F44"/>
    <w:rsid w:val="00275F78"/>
    <w:rsid w:val="0027678F"/>
    <w:rsid w:val="00276B94"/>
    <w:rsid w:val="00276C2C"/>
    <w:rsid w:val="00280324"/>
    <w:rsid w:val="0028094A"/>
    <w:rsid w:val="0028237A"/>
    <w:rsid w:val="002827BD"/>
    <w:rsid w:val="0028443B"/>
    <w:rsid w:val="00284A41"/>
    <w:rsid w:val="00286425"/>
    <w:rsid w:val="00286F9A"/>
    <w:rsid w:val="00287939"/>
    <w:rsid w:val="00290EA0"/>
    <w:rsid w:val="002913F2"/>
    <w:rsid w:val="00291978"/>
    <w:rsid w:val="00291F65"/>
    <w:rsid w:val="00293057"/>
    <w:rsid w:val="00294261"/>
    <w:rsid w:val="00294412"/>
    <w:rsid w:val="0029626B"/>
    <w:rsid w:val="00297135"/>
    <w:rsid w:val="002974E1"/>
    <w:rsid w:val="002977D3"/>
    <w:rsid w:val="002A1223"/>
    <w:rsid w:val="002A20AB"/>
    <w:rsid w:val="002A2F8F"/>
    <w:rsid w:val="002A3EB8"/>
    <w:rsid w:val="002A47B7"/>
    <w:rsid w:val="002A51CF"/>
    <w:rsid w:val="002A62C6"/>
    <w:rsid w:val="002A7685"/>
    <w:rsid w:val="002B09F5"/>
    <w:rsid w:val="002B0BB9"/>
    <w:rsid w:val="002B107A"/>
    <w:rsid w:val="002B1360"/>
    <w:rsid w:val="002B2556"/>
    <w:rsid w:val="002B28E1"/>
    <w:rsid w:val="002B296E"/>
    <w:rsid w:val="002B2F30"/>
    <w:rsid w:val="002B3B11"/>
    <w:rsid w:val="002B47C9"/>
    <w:rsid w:val="002B5304"/>
    <w:rsid w:val="002B5980"/>
    <w:rsid w:val="002B6151"/>
    <w:rsid w:val="002C0200"/>
    <w:rsid w:val="002C0DF2"/>
    <w:rsid w:val="002C0EB3"/>
    <w:rsid w:val="002C1CB7"/>
    <w:rsid w:val="002C24AE"/>
    <w:rsid w:val="002C2655"/>
    <w:rsid w:val="002C434C"/>
    <w:rsid w:val="002C4D11"/>
    <w:rsid w:val="002C56D3"/>
    <w:rsid w:val="002C5B35"/>
    <w:rsid w:val="002C6600"/>
    <w:rsid w:val="002C6F9E"/>
    <w:rsid w:val="002D0341"/>
    <w:rsid w:val="002D07F5"/>
    <w:rsid w:val="002D0B9F"/>
    <w:rsid w:val="002D1DD2"/>
    <w:rsid w:val="002D1E02"/>
    <w:rsid w:val="002D2081"/>
    <w:rsid w:val="002D3422"/>
    <w:rsid w:val="002D3B33"/>
    <w:rsid w:val="002D45B4"/>
    <w:rsid w:val="002D45D8"/>
    <w:rsid w:val="002D46E0"/>
    <w:rsid w:val="002D5F83"/>
    <w:rsid w:val="002D615E"/>
    <w:rsid w:val="002D718E"/>
    <w:rsid w:val="002D7E35"/>
    <w:rsid w:val="002E1671"/>
    <w:rsid w:val="002E2503"/>
    <w:rsid w:val="002E2E43"/>
    <w:rsid w:val="002E3057"/>
    <w:rsid w:val="002E459E"/>
    <w:rsid w:val="002E5656"/>
    <w:rsid w:val="002E5B79"/>
    <w:rsid w:val="002E5F12"/>
    <w:rsid w:val="002E69E9"/>
    <w:rsid w:val="002E71A6"/>
    <w:rsid w:val="002F05CF"/>
    <w:rsid w:val="002F0D1B"/>
    <w:rsid w:val="002F10DC"/>
    <w:rsid w:val="002F130A"/>
    <w:rsid w:val="002F3512"/>
    <w:rsid w:val="002F360A"/>
    <w:rsid w:val="002F384E"/>
    <w:rsid w:val="002F4863"/>
    <w:rsid w:val="002F4E53"/>
    <w:rsid w:val="002F5873"/>
    <w:rsid w:val="002F5B1F"/>
    <w:rsid w:val="002F6149"/>
    <w:rsid w:val="002F6507"/>
    <w:rsid w:val="002F661A"/>
    <w:rsid w:val="002F67EC"/>
    <w:rsid w:val="002F688F"/>
    <w:rsid w:val="002F71FB"/>
    <w:rsid w:val="002F79C6"/>
    <w:rsid w:val="0030134B"/>
    <w:rsid w:val="0030144E"/>
    <w:rsid w:val="00301926"/>
    <w:rsid w:val="003023A1"/>
    <w:rsid w:val="00302877"/>
    <w:rsid w:val="00302F4C"/>
    <w:rsid w:val="003034C9"/>
    <w:rsid w:val="00304A5B"/>
    <w:rsid w:val="00304BC4"/>
    <w:rsid w:val="00304D2D"/>
    <w:rsid w:val="003050A0"/>
    <w:rsid w:val="003056C6"/>
    <w:rsid w:val="00306375"/>
    <w:rsid w:val="00306CD1"/>
    <w:rsid w:val="00307C58"/>
    <w:rsid w:val="003109B6"/>
    <w:rsid w:val="00310AC9"/>
    <w:rsid w:val="003114E8"/>
    <w:rsid w:val="00311FA9"/>
    <w:rsid w:val="00312D53"/>
    <w:rsid w:val="00314917"/>
    <w:rsid w:val="00314F47"/>
    <w:rsid w:val="003152C5"/>
    <w:rsid w:val="00315B56"/>
    <w:rsid w:val="00316622"/>
    <w:rsid w:val="00316A06"/>
    <w:rsid w:val="00316CEC"/>
    <w:rsid w:val="00317049"/>
    <w:rsid w:val="00317B72"/>
    <w:rsid w:val="00317D7F"/>
    <w:rsid w:val="00321679"/>
    <w:rsid w:val="00321BA4"/>
    <w:rsid w:val="00321D45"/>
    <w:rsid w:val="00322800"/>
    <w:rsid w:val="00322801"/>
    <w:rsid w:val="00323B85"/>
    <w:rsid w:val="00323F46"/>
    <w:rsid w:val="0032446D"/>
    <w:rsid w:val="003245EA"/>
    <w:rsid w:val="00324927"/>
    <w:rsid w:val="00326C80"/>
    <w:rsid w:val="003277F0"/>
    <w:rsid w:val="0033163B"/>
    <w:rsid w:val="00331739"/>
    <w:rsid w:val="00331AA9"/>
    <w:rsid w:val="00331DA9"/>
    <w:rsid w:val="003322A9"/>
    <w:rsid w:val="003340AE"/>
    <w:rsid w:val="003346B2"/>
    <w:rsid w:val="00334BB1"/>
    <w:rsid w:val="003356A3"/>
    <w:rsid w:val="00335E27"/>
    <w:rsid w:val="00335E5F"/>
    <w:rsid w:val="00335EA1"/>
    <w:rsid w:val="00335FEE"/>
    <w:rsid w:val="0033660E"/>
    <w:rsid w:val="00336BBF"/>
    <w:rsid w:val="00336FA6"/>
    <w:rsid w:val="0034020E"/>
    <w:rsid w:val="003405AB"/>
    <w:rsid w:val="0034062A"/>
    <w:rsid w:val="0034093F"/>
    <w:rsid w:val="00340E10"/>
    <w:rsid w:val="00341183"/>
    <w:rsid w:val="00341259"/>
    <w:rsid w:val="0034128A"/>
    <w:rsid w:val="00341845"/>
    <w:rsid w:val="0034228E"/>
    <w:rsid w:val="0034240B"/>
    <w:rsid w:val="00342752"/>
    <w:rsid w:val="00343241"/>
    <w:rsid w:val="00343475"/>
    <w:rsid w:val="003447F5"/>
    <w:rsid w:val="00345149"/>
    <w:rsid w:val="0034589D"/>
    <w:rsid w:val="00345AB5"/>
    <w:rsid w:val="00345F2D"/>
    <w:rsid w:val="003462A8"/>
    <w:rsid w:val="00346C2B"/>
    <w:rsid w:val="003474FC"/>
    <w:rsid w:val="003475C7"/>
    <w:rsid w:val="00347FFA"/>
    <w:rsid w:val="003502D1"/>
    <w:rsid w:val="00350BD8"/>
    <w:rsid w:val="003514EE"/>
    <w:rsid w:val="00353988"/>
    <w:rsid w:val="0035423A"/>
    <w:rsid w:val="00354451"/>
    <w:rsid w:val="00354C87"/>
    <w:rsid w:val="00356BA6"/>
    <w:rsid w:val="00357666"/>
    <w:rsid w:val="00357FCF"/>
    <w:rsid w:val="00361125"/>
    <w:rsid w:val="00361FB3"/>
    <w:rsid w:val="00362E3D"/>
    <w:rsid w:val="00362F25"/>
    <w:rsid w:val="00363599"/>
    <w:rsid w:val="00364A0C"/>
    <w:rsid w:val="0036550A"/>
    <w:rsid w:val="00365F7D"/>
    <w:rsid w:val="003661E1"/>
    <w:rsid w:val="00366237"/>
    <w:rsid w:val="00366399"/>
    <w:rsid w:val="00366424"/>
    <w:rsid w:val="00366703"/>
    <w:rsid w:val="00367E33"/>
    <w:rsid w:val="00370544"/>
    <w:rsid w:val="00370E23"/>
    <w:rsid w:val="003711FA"/>
    <w:rsid w:val="0037176C"/>
    <w:rsid w:val="00371A98"/>
    <w:rsid w:val="00374337"/>
    <w:rsid w:val="00375006"/>
    <w:rsid w:val="0037574F"/>
    <w:rsid w:val="00375957"/>
    <w:rsid w:val="00375C3C"/>
    <w:rsid w:val="003761D0"/>
    <w:rsid w:val="0037655B"/>
    <w:rsid w:val="00376816"/>
    <w:rsid w:val="00376A56"/>
    <w:rsid w:val="003773A2"/>
    <w:rsid w:val="00377620"/>
    <w:rsid w:val="00377A48"/>
    <w:rsid w:val="00380C08"/>
    <w:rsid w:val="00380E49"/>
    <w:rsid w:val="0038309E"/>
    <w:rsid w:val="003848E6"/>
    <w:rsid w:val="00385663"/>
    <w:rsid w:val="00385C3B"/>
    <w:rsid w:val="00385FF5"/>
    <w:rsid w:val="00386967"/>
    <w:rsid w:val="0038700A"/>
    <w:rsid w:val="003875A9"/>
    <w:rsid w:val="00387AF5"/>
    <w:rsid w:val="00390A6E"/>
    <w:rsid w:val="00390DCB"/>
    <w:rsid w:val="003913C9"/>
    <w:rsid w:val="0039177F"/>
    <w:rsid w:val="003922B6"/>
    <w:rsid w:val="003939FB"/>
    <w:rsid w:val="00393AFD"/>
    <w:rsid w:val="00393B59"/>
    <w:rsid w:val="00393E40"/>
    <w:rsid w:val="00394355"/>
    <w:rsid w:val="00394699"/>
    <w:rsid w:val="00394755"/>
    <w:rsid w:val="00395F35"/>
    <w:rsid w:val="00396120"/>
    <w:rsid w:val="003963CE"/>
    <w:rsid w:val="003975DF"/>
    <w:rsid w:val="00397A79"/>
    <w:rsid w:val="003A092A"/>
    <w:rsid w:val="003A0CF4"/>
    <w:rsid w:val="003A0ECC"/>
    <w:rsid w:val="003A12CA"/>
    <w:rsid w:val="003A1F2A"/>
    <w:rsid w:val="003A204C"/>
    <w:rsid w:val="003A2ABB"/>
    <w:rsid w:val="003A3145"/>
    <w:rsid w:val="003A36DB"/>
    <w:rsid w:val="003A3EF2"/>
    <w:rsid w:val="003A492A"/>
    <w:rsid w:val="003A6860"/>
    <w:rsid w:val="003B0DD3"/>
    <w:rsid w:val="003B0EF2"/>
    <w:rsid w:val="003B1B31"/>
    <w:rsid w:val="003B20E6"/>
    <w:rsid w:val="003B263D"/>
    <w:rsid w:val="003B2DE2"/>
    <w:rsid w:val="003B3040"/>
    <w:rsid w:val="003B5E70"/>
    <w:rsid w:val="003B6426"/>
    <w:rsid w:val="003B67B6"/>
    <w:rsid w:val="003B6E11"/>
    <w:rsid w:val="003B6E7A"/>
    <w:rsid w:val="003B7452"/>
    <w:rsid w:val="003C02B6"/>
    <w:rsid w:val="003C089C"/>
    <w:rsid w:val="003C13EC"/>
    <w:rsid w:val="003C33E2"/>
    <w:rsid w:val="003C3A84"/>
    <w:rsid w:val="003C42FD"/>
    <w:rsid w:val="003C4CFD"/>
    <w:rsid w:val="003C568B"/>
    <w:rsid w:val="003C6FBE"/>
    <w:rsid w:val="003C7A2A"/>
    <w:rsid w:val="003D0FA7"/>
    <w:rsid w:val="003D2397"/>
    <w:rsid w:val="003D2926"/>
    <w:rsid w:val="003D3C98"/>
    <w:rsid w:val="003D4390"/>
    <w:rsid w:val="003D47C3"/>
    <w:rsid w:val="003D4FDD"/>
    <w:rsid w:val="003D5B52"/>
    <w:rsid w:val="003D6D4F"/>
    <w:rsid w:val="003D73C7"/>
    <w:rsid w:val="003D78FB"/>
    <w:rsid w:val="003E050D"/>
    <w:rsid w:val="003E099D"/>
    <w:rsid w:val="003E10A6"/>
    <w:rsid w:val="003E1CBD"/>
    <w:rsid w:val="003E1E27"/>
    <w:rsid w:val="003E23AE"/>
    <w:rsid w:val="003E34CC"/>
    <w:rsid w:val="003E3746"/>
    <w:rsid w:val="003E6FC6"/>
    <w:rsid w:val="003E717B"/>
    <w:rsid w:val="003F0D61"/>
    <w:rsid w:val="003F0DD6"/>
    <w:rsid w:val="003F221A"/>
    <w:rsid w:val="003F25E4"/>
    <w:rsid w:val="003F32FE"/>
    <w:rsid w:val="003F35C0"/>
    <w:rsid w:val="003F35DF"/>
    <w:rsid w:val="003F3BA3"/>
    <w:rsid w:val="003F6AF5"/>
    <w:rsid w:val="003F6B46"/>
    <w:rsid w:val="003F6E23"/>
    <w:rsid w:val="003F71F3"/>
    <w:rsid w:val="003F78AA"/>
    <w:rsid w:val="003F78E6"/>
    <w:rsid w:val="003F78FF"/>
    <w:rsid w:val="003F7B20"/>
    <w:rsid w:val="00403240"/>
    <w:rsid w:val="00405CE3"/>
    <w:rsid w:val="0040633E"/>
    <w:rsid w:val="004103D5"/>
    <w:rsid w:val="004123F2"/>
    <w:rsid w:val="0041339E"/>
    <w:rsid w:val="00413589"/>
    <w:rsid w:val="00413704"/>
    <w:rsid w:val="004139BB"/>
    <w:rsid w:val="00414C84"/>
    <w:rsid w:val="0041535B"/>
    <w:rsid w:val="0041668C"/>
    <w:rsid w:val="00416AD3"/>
    <w:rsid w:val="00416C46"/>
    <w:rsid w:val="00417D31"/>
    <w:rsid w:val="00420279"/>
    <w:rsid w:val="004206FE"/>
    <w:rsid w:val="00420724"/>
    <w:rsid w:val="00420FEB"/>
    <w:rsid w:val="0042238C"/>
    <w:rsid w:val="00422D67"/>
    <w:rsid w:val="004233C3"/>
    <w:rsid w:val="00423780"/>
    <w:rsid w:val="00424FAA"/>
    <w:rsid w:val="00426314"/>
    <w:rsid w:val="00426DD8"/>
    <w:rsid w:val="00426F77"/>
    <w:rsid w:val="00427703"/>
    <w:rsid w:val="00427EE4"/>
    <w:rsid w:val="004301B8"/>
    <w:rsid w:val="004329BA"/>
    <w:rsid w:val="00433999"/>
    <w:rsid w:val="00433B44"/>
    <w:rsid w:val="00434407"/>
    <w:rsid w:val="004347CA"/>
    <w:rsid w:val="00434C60"/>
    <w:rsid w:val="00434D5D"/>
    <w:rsid w:val="00435151"/>
    <w:rsid w:val="00435BC8"/>
    <w:rsid w:val="00435D49"/>
    <w:rsid w:val="00440322"/>
    <w:rsid w:val="0044032C"/>
    <w:rsid w:val="00441717"/>
    <w:rsid w:val="004420A9"/>
    <w:rsid w:val="0044230E"/>
    <w:rsid w:val="00442597"/>
    <w:rsid w:val="004431D6"/>
    <w:rsid w:val="004437C1"/>
    <w:rsid w:val="00443B4E"/>
    <w:rsid w:val="0044402F"/>
    <w:rsid w:val="0044460D"/>
    <w:rsid w:val="004452DD"/>
    <w:rsid w:val="004474F9"/>
    <w:rsid w:val="00450715"/>
    <w:rsid w:val="00451B20"/>
    <w:rsid w:val="0045256F"/>
    <w:rsid w:val="00452926"/>
    <w:rsid w:val="0045373A"/>
    <w:rsid w:val="004542E7"/>
    <w:rsid w:val="00455283"/>
    <w:rsid w:val="00456422"/>
    <w:rsid w:val="00457F89"/>
    <w:rsid w:val="00460413"/>
    <w:rsid w:val="00460758"/>
    <w:rsid w:val="00461D1C"/>
    <w:rsid w:val="00462AE5"/>
    <w:rsid w:val="0046350A"/>
    <w:rsid w:val="00463BC9"/>
    <w:rsid w:val="00463EF9"/>
    <w:rsid w:val="00464E29"/>
    <w:rsid w:val="0046500F"/>
    <w:rsid w:val="00465629"/>
    <w:rsid w:val="00465682"/>
    <w:rsid w:val="0046571F"/>
    <w:rsid w:val="004666E8"/>
    <w:rsid w:val="00466D76"/>
    <w:rsid w:val="00466F9D"/>
    <w:rsid w:val="00467E1C"/>
    <w:rsid w:val="00470337"/>
    <w:rsid w:val="0047132B"/>
    <w:rsid w:val="00472434"/>
    <w:rsid w:val="004724C0"/>
    <w:rsid w:val="00474126"/>
    <w:rsid w:val="004759A7"/>
    <w:rsid w:val="00476F12"/>
    <w:rsid w:val="004771C2"/>
    <w:rsid w:val="00477556"/>
    <w:rsid w:val="00480054"/>
    <w:rsid w:val="0048141F"/>
    <w:rsid w:val="004816CB"/>
    <w:rsid w:val="00481DE7"/>
    <w:rsid w:val="00482108"/>
    <w:rsid w:val="004821FF"/>
    <w:rsid w:val="00483DA7"/>
    <w:rsid w:val="004855E5"/>
    <w:rsid w:val="00486B51"/>
    <w:rsid w:val="004875BA"/>
    <w:rsid w:val="00487BB5"/>
    <w:rsid w:val="00487C69"/>
    <w:rsid w:val="00491C01"/>
    <w:rsid w:val="00493570"/>
    <w:rsid w:val="00493807"/>
    <w:rsid w:val="00493DAA"/>
    <w:rsid w:val="00493E8A"/>
    <w:rsid w:val="0049438E"/>
    <w:rsid w:val="00494458"/>
    <w:rsid w:val="0049463A"/>
    <w:rsid w:val="004959EB"/>
    <w:rsid w:val="00495BBB"/>
    <w:rsid w:val="00497871"/>
    <w:rsid w:val="00497957"/>
    <w:rsid w:val="00497E05"/>
    <w:rsid w:val="004A12F3"/>
    <w:rsid w:val="004A23FB"/>
    <w:rsid w:val="004A33E7"/>
    <w:rsid w:val="004A4039"/>
    <w:rsid w:val="004A4838"/>
    <w:rsid w:val="004A4878"/>
    <w:rsid w:val="004A4A4E"/>
    <w:rsid w:val="004A4D10"/>
    <w:rsid w:val="004A6E93"/>
    <w:rsid w:val="004A6F73"/>
    <w:rsid w:val="004A7F46"/>
    <w:rsid w:val="004B280D"/>
    <w:rsid w:val="004B2EAF"/>
    <w:rsid w:val="004B3A72"/>
    <w:rsid w:val="004B3C9D"/>
    <w:rsid w:val="004B4013"/>
    <w:rsid w:val="004B4FDF"/>
    <w:rsid w:val="004B5086"/>
    <w:rsid w:val="004B5304"/>
    <w:rsid w:val="004B5B31"/>
    <w:rsid w:val="004B5E03"/>
    <w:rsid w:val="004B63A4"/>
    <w:rsid w:val="004B6433"/>
    <w:rsid w:val="004B6AD6"/>
    <w:rsid w:val="004B6BBC"/>
    <w:rsid w:val="004B6F15"/>
    <w:rsid w:val="004C0637"/>
    <w:rsid w:val="004C083D"/>
    <w:rsid w:val="004C0CB6"/>
    <w:rsid w:val="004C19D4"/>
    <w:rsid w:val="004C2F4A"/>
    <w:rsid w:val="004C3020"/>
    <w:rsid w:val="004C36D7"/>
    <w:rsid w:val="004C3706"/>
    <w:rsid w:val="004C3D7A"/>
    <w:rsid w:val="004C47AA"/>
    <w:rsid w:val="004C5E82"/>
    <w:rsid w:val="004C6299"/>
    <w:rsid w:val="004C69F9"/>
    <w:rsid w:val="004C7797"/>
    <w:rsid w:val="004C7DDE"/>
    <w:rsid w:val="004D01C2"/>
    <w:rsid w:val="004D0F74"/>
    <w:rsid w:val="004D4178"/>
    <w:rsid w:val="004D539A"/>
    <w:rsid w:val="004D6BCA"/>
    <w:rsid w:val="004D73F3"/>
    <w:rsid w:val="004D7E20"/>
    <w:rsid w:val="004E014B"/>
    <w:rsid w:val="004E036D"/>
    <w:rsid w:val="004E1908"/>
    <w:rsid w:val="004E23CC"/>
    <w:rsid w:val="004E25BE"/>
    <w:rsid w:val="004E34C0"/>
    <w:rsid w:val="004E38BD"/>
    <w:rsid w:val="004E4E89"/>
    <w:rsid w:val="004E4F1A"/>
    <w:rsid w:val="004E629A"/>
    <w:rsid w:val="004E6344"/>
    <w:rsid w:val="004E687F"/>
    <w:rsid w:val="004E6C8A"/>
    <w:rsid w:val="004E6E52"/>
    <w:rsid w:val="004E700E"/>
    <w:rsid w:val="004F0A8E"/>
    <w:rsid w:val="004F0D48"/>
    <w:rsid w:val="004F0E52"/>
    <w:rsid w:val="004F16DF"/>
    <w:rsid w:val="004F1A1A"/>
    <w:rsid w:val="004F1A91"/>
    <w:rsid w:val="004F1F74"/>
    <w:rsid w:val="004F2167"/>
    <w:rsid w:val="004F2A4E"/>
    <w:rsid w:val="004F41BC"/>
    <w:rsid w:val="004F57D8"/>
    <w:rsid w:val="004F5AD4"/>
    <w:rsid w:val="004F641F"/>
    <w:rsid w:val="004F6EAE"/>
    <w:rsid w:val="004F7AD0"/>
    <w:rsid w:val="004F7E6F"/>
    <w:rsid w:val="005007D0"/>
    <w:rsid w:val="00501273"/>
    <w:rsid w:val="00501392"/>
    <w:rsid w:val="00501725"/>
    <w:rsid w:val="00501F74"/>
    <w:rsid w:val="00501FEA"/>
    <w:rsid w:val="00502365"/>
    <w:rsid w:val="005028E4"/>
    <w:rsid w:val="00504193"/>
    <w:rsid w:val="0050496E"/>
    <w:rsid w:val="00504E42"/>
    <w:rsid w:val="00506AD3"/>
    <w:rsid w:val="0050776E"/>
    <w:rsid w:val="00507B51"/>
    <w:rsid w:val="0051161B"/>
    <w:rsid w:val="0051284B"/>
    <w:rsid w:val="00512F35"/>
    <w:rsid w:val="005139A4"/>
    <w:rsid w:val="00513A60"/>
    <w:rsid w:val="00513ACF"/>
    <w:rsid w:val="00514CF2"/>
    <w:rsid w:val="00515DB5"/>
    <w:rsid w:val="00516F00"/>
    <w:rsid w:val="00517908"/>
    <w:rsid w:val="00517B09"/>
    <w:rsid w:val="00520085"/>
    <w:rsid w:val="0052052C"/>
    <w:rsid w:val="005216FA"/>
    <w:rsid w:val="0052216C"/>
    <w:rsid w:val="00522F24"/>
    <w:rsid w:val="00523582"/>
    <w:rsid w:val="00523D6C"/>
    <w:rsid w:val="00524A13"/>
    <w:rsid w:val="00524B12"/>
    <w:rsid w:val="00525474"/>
    <w:rsid w:val="0052623A"/>
    <w:rsid w:val="005265D7"/>
    <w:rsid w:val="00526B5A"/>
    <w:rsid w:val="00527601"/>
    <w:rsid w:val="00527BC8"/>
    <w:rsid w:val="005303E9"/>
    <w:rsid w:val="00533374"/>
    <w:rsid w:val="00534254"/>
    <w:rsid w:val="00535C15"/>
    <w:rsid w:val="00536710"/>
    <w:rsid w:val="00536E93"/>
    <w:rsid w:val="00537198"/>
    <w:rsid w:val="005404E4"/>
    <w:rsid w:val="00540DEB"/>
    <w:rsid w:val="00541380"/>
    <w:rsid w:val="00541673"/>
    <w:rsid w:val="005425C7"/>
    <w:rsid w:val="00542A38"/>
    <w:rsid w:val="005438EE"/>
    <w:rsid w:val="005441CB"/>
    <w:rsid w:val="00544602"/>
    <w:rsid w:val="00544799"/>
    <w:rsid w:val="00545903"/>
    <w:rsid w:val="00545B2D"/>
    <w:rsid w:val="00545DAE"/>
    <w:rsid w:val="00545EB0"/>
    <w:rsid w:val="005460B6"/>
    <w:rsid w:val="0054641A"/>
    <w:rsid w:val="00546824"/>
    <w:rsid w:val="00546CE6"/>
    <w:rsid w:val="00547B1C"/>
    <w:rsid w:val="00547D95"/>
    <w:rsid w:val="00547FFA"/>
    <w:rsid w:val="005506BE"/>
    <w:rsid w:val="0055233D"/>
    <w:rsid w:val="0055268F"/>
    <w:rsid w:val="00552ACE"/>
    <w:rsid w:val="00553528"/>
    <w:rsid w:val="00554E53"/>
    <w:rsid w:val="00556C28"/>
    <w:rsid w:val="00557399"/>
    <w:rsid w:val="005576A9"/>
    <w:rsid w:val="00557DA5"/>
    <w:rsid w:val="00557F72"/>
    <w:rsid w:val="0056023F"/>
    <w:rsid w:val="00561061"/>
    <w:rsid w:val="005643C7"/>
    <w:rsid w:val="005646F2"/>
    <w:rsid w:val="0056487D"/>
    <w:rsid w:val="00564BCB"/>
    <w:rsid w:val="00565AC3"/>
    <w:rsid w:val="0056715C"/>
    <w:rsid w:val="00567308"/>
    <w:rsid w:val="00567A01"/>
    <w:rsid w:val="00570189"/>
    <w:rsid w:val="00570836"/>
    <w:rsid w:val="005710B4"/>
    <w:rsid w:val="0057397B"/>
    <w:rsid w:val="00573BCD"/>
    <w:rsid w:val="00573C60"/>
    <w:rsid w:val="005740CC"/>
    <w:rsid w:val="005741FF"/>
    <w:rsid w:val="00574A72"/>
    <w:rsid w:val="00575196"/>
    <w:rsid w:val="0057639A"/>
    <w:rsid w:val="00576971"/>
    <w:rsid w:val="0057699A"/>
    <w:rsid w:val="00576E2A"/>
    <w:rsid w:val="005807B5"/>
    <w:rsid w:val="00580DAD"/>
    <w:rsid w:val="00581315"/>
    <w:rsid w:val="005819D7"/>
    <w:rsid w:val="005820C5"/>
    <w:rsid w:val="00582592"/>
    <w:rsid w:val="00582E8D"/>
    <w:rsid w:val="0058337D"/>
    <w:rsid w:val="005842C1"/>
    <w:rsid w:val="00584764"/>
    <w:rsid w:val="00585A49"/>
    <w:rsid w:val="0058700F"/>
    <w:rsid w:val="005879A1"/>
    <w:rsid w:val="00590E31"/>
    <w:rsid w:val="00590F31"/>
    <w:rsid w:val="005920EC"/>
    <w:rsid w:val="005924A6"/>
    <w:rsid w:val="00592AF5"/>
    <w:rsid w:val="00593058"/>
    <w:rsid w:val="00593C87"/>
    <w:rsid w:val="0059419E"/>
    <w:rsid w:val="005941DF"/>
    <w:rsid w:val="00594BAC"/>
    <w:rsid w:val="00595FE4"/>
    <w:rsid w:val="005969B8"/>
    <w:rsid w:val="00596D42"/>
    <w:rsid w:val="00596DC3"/>
    <w:rsid w:val="0059740D"/>
    <w:rsid w:val="00597828"/>
    <w:rsid w:val="00597ABC"/>
    <w:rsid w:val="00597ABE"/>
    <w:rsid w:val="005A08B0"/>
    <w:rsid w:val="005A09D3"/>
    <w:rsid w:val="005A0F77"/>
    <w:rsid w:val="005A10BF"/>
    <w:rsid w:val="005A10E5"/>
    <w:rsid w:val="005A2505"/>
    <w:rsid w:val="005A272C"/>
    <w:rsid w:val="005A2AD9"/>
    <w:rsid w:val="005A2B3C"/>
    <w:rsid w:val="005A2B44"/>
    <w:rsid w:val="005A352F"/>
    <w:rsid w:val="005A3AB3"/>
    <w:rsid w:val="005A3CCA"/>
    <w:rsid w:val="005A3E4C"/>
    <w:rsid w:val="005A47BD"/>
    <w:rsid w:val="005A4EB0"/>
    <w:rsid w:val="005A5395"/>
    <w:rsid w:val="005A53C5"/>
    <w:rsid w:val="005A59AB"/>
    <w:rsid w:val="005A6BF9"/>
    <w:rsid w:val="005A7694"/>
    <w:rsid w:val="005B0F3B"/>
    <w:rsid w:val="005B16FF"/>
    <w:rsid w:val="005B27D9"/>
    <w:rsid w:val="005B2AB2"/>
    <w:rsid w:val="005B2D49"/>
    <w:rsid w:val="005B3137"/>
    <w:rsid w:val="005B35B6"/>
    <w:rsid w:val="005B39F0"/>
    <w:rsid w:val="005B3A94"/>
    <w:rsid w:val="005B4526"/>
    <w:rsid w:val="005B5BBC"/>
    <w:rsid w:val="005B6F23"/>
    <w:rsid w:val="005B7491"/>
    <w:rsid w:val="005B758E"/>
    <w:rsid w:val="005B7723"/>
    <w:rsid w:val="005B7AC1"/>
    <w:rsid w:val="005C0A17"/>
    <w:rsid w:val="005C1ABA"/>
    <w:rsid w:val="005C1BE8"/>
    <w:rsid w:val="005C1EF7"/>
    <w:rsid w:val="005C3301"/>
    <w:rsid w:val="005C3C17"/>
    <w:rsid w:val="005C3F25"/>
    <w:rsid w:val="005C4A9D"/>
    <w:rsid w:val="005C4B03"/>
    <w:rsid w:val="005C675B"/>
    <w:rsid w:val="005D133A"/>
    <w:rsid w:val="005D16DB"/>
    <w:rsid w:val="005D4841"/>
    <w:rsid w:val="005D5430"/>
    <w:rsid w:val="005D569E"/>
    <w:rsid w:val="005D5A72"/>
    <w:rsid w:val="005D5F3E"/>
    <w:rsid w:val="005D6A8E"/>
    <w:rsid w:val="005D6FAA"/>
    <w:rsid w:val="005E180F"/>
    <w:rsid w:val="005E1BE8"/>
    <w:rsid w:val="005E3338"/>
    <w:rsid w:val="005E3A8F"/>
    <w:rsid w:val="005E4D24"/>
    <w:rsid w:val="005E4FA8"/>
    <w:rsid w:val="005E5BBB"/>
    <w:rsid w:val="005E6482"/>
    <w:rsid w:val="005E652A"/>
    <w:rsid w:val="005E77A6"/>
    <w:rsid w:val="005E7862"/>
    <w:rsid w:val="005E7D71"/>
    <w:rsid w:val="005E7FAD"/>
    <w:rsid w:val="005F09AD"/>
    <w:rsid w:val="005F0F96"/>
    <w:rsid w:val="005F164D"/>
    <w:rsid w:val="005F18B5"/>
    <w:rsid w:val="005F2942"/>
    <w:rsid w:val="005F4EF7"/>
    <w:rsid w:val="005F54D6"/>
    <w:rsid w:val="005F5B9E"/>
    <w:rsid w:val="005F68A7"/>
    <w:rsid w:val="005F6ACA"/>
    <w:rsid w:val="005F75A2"/>
    <w:rsid w:val="005F78E7"/>
    <w:rsid w:val="005F7CAF"/>
    <w:rsid w:val="0060074E"/>
    <w:rsid w:val="006016CF"/>
    <w:rsid w:val="00601E03"/>
    <w:rsid w:val="006036F2"/>
    <w:rsid w:val="00605C13"/>
    <w:rsid w:val="00607085"/>
    <w:rsid w:val="00607519"/>
    <w:rsid w:val="00607BCE"/>
    <w:rsid w:val="0061132E"/>
    <w:rsid w:val="0061152F"/>
    <w:rsid w:val="0061167F"/>
    <w:rsid w:val="0061248D"/>
    <w:rsid w:val="0061302E"/>
    <w:rsid w:val="006133FC"/>
    <w:rsid w:val="00613B93"/>
    <w:rsid w:val="00614D6B"/>
    <w:rsid w:val="00615192"/>
    <w:rsid w:val="006169A0"/>
    <w:rsid w:val="0062001A"/>
    <w:rsid w:val="0062058D"/>
    <w:rsid w:val="00620685"/>
    <w:rsid w:val="006208AD"/>
    <w:rsid w:val="00620BEB"/>
    <w:rsid w:val="0062460F"/>
    <w:rsid w:val="006254BE"/>
    <w:rsid w:val="00625DF9"/>
    <w:rsid w:val="00627C7B"/>
    <w:rsid w:val="00631171"/>
    <w:rsid w:val="006311AC"/>
    <w:rsid w:val="006318D7"/>
    <w:rsid w:val="00632051"/>
    <w:rsid w:val="0063218B"/>
    <w:rsid w:val="0063228A"/>
    <w:rsid w:val="00632FF7"/>
    <w:rsid w:val="0063327C"/>
    <w:rsid w:val="00633733"/>
    <w:rsid w:val="00633DAC"/>
    <w:rsid w:val="00634612"/>
    <w:rsid w:val="00636556"/>
    <w:rsid w:val="0063676B"/>
    <w:rsid w:val="006370B2"/>
    <w:rsid w:val="00637A97"/>
    <w:rsid w:val="00637F80"/>
    <w:rsid w:val="00640FC2"/>
    <w:rsid w:val="006416A1"/>
    <w:rsid w:val="0064182B"/>
    <w:rsid w:val="00641F04"/>
    <w:rsid w:val="006423DF"/>
    <w:rsid w:val="006426E6"/>
    <w:rsid w:val="006429AD"/>
    <w:rsid w:val="00644441"/>
    <w:rsid w:val="00645101"/>
    <w:rsid w:val="00645E55"/>
    <w:rsid w:val="00646710"/>
    <w:rsid w:val="0065019F"/>
    <w:rsid w:val="00650D43"/>
    <w:rsid w:val="006514B7"/>
    <w:rsid w:val="00651B24"/>
    <w:rsid w:val="00652021"/>
    <w:rsid w:val="006528BF"/>
    <w:rsid w:val="00652A42"/>
    <w:rsid w:val="00652EA3"/>
    <w:rsid w:val="0065522D"/>
    <w:rsid w:val="00655581"/>
    <w:rsid w:val="006567F8"/>
    <w:rsid w:val="00656A8A"/>
    <w:rsid w:val="00656ACF"/>
    <w:rsid w:val="006579A2"/>
    <w:rsid w:val="00660E67"/>
    <w:rsid w:val="00660F52"/>
    <w:rsid w:val="00661F05"/>
    <w:rsid w:val="0066232E"/>
    <w:rsid w:val="0066330A"/>
    <w:rsid w:val="006639B9"/>
    <w:rsid w:val="00663FFD"/>
    <w:rsid w:val="00664331"/>
    <w:rsid w:val="00665443"/>
    <w:rsid w:val="00665FD7"/>
    <w:rsid w:val="00666805"/>
    <w:rsid w:val="00666EF1"/>
    <w:rsid w:val="00667F41"/>
    <w:rsid w:val="006708EF"/>
    <w:rsid w:val="00671558"/>
    <w:rsid w:val="006715AE"/>
    <w:rsid w:val="006716B3"/>
    <w:rsid w:val="006722BF"/>
    <w:rsid w:val="00672BAD"/>
    <w:rsid w:val="00672FE6"/>
    <w:rsid w:val="006744A8"/>
    <w:rsid w:val="006745B8"/>
    <w:rsid w:val="006753F1"/>
    <w:rsid w:val="00675986"/>
    <w:rsid w:val="006762D1"/>
    <w:rsid w:val="00676C67"/>
    <w:rsid w:val="00676E8D"/>
    <w:rsid w:val="006772A3"/>
    <w:rsid w:val="0067763B"/>
    <w:rsid w:val="00680254"/>
    <w:rsid w:val="006804B8"/>
    <w:rsid w:val="00681187"/>
    <w:rsid w:val="0068137F"/>
    <w:rsid w:val="00681891"/>
    <w:rsid w:val="00681B93"/>
    <w:rsid w:val="00681E3E"/>
    <w:rsid w:val="006830D9"/>
    <w:rsid w:val="0068365C"/>
    <w:rsid w:val="00683A0C"/>
    <w:rsid w:val="00683CFF"/>
    <w:rsid w:val="0068401D"/>
    <w:rsid w:val="00684894"/>
    <w:rsid w:val="00684926"/>
    <w:rsid w:val="00684F47"/>
    <w:rsid w:val="00685443"/>
    <w:rsid w:val="00685AB6"/>
    <w:rsid w:val="00686C2A"/>
    <w:rsid w:val="00687307"/>
    <w:rsid w:val="00687AB9"/>
    <w:rsid w:val="0069057A"/>
    <w:rsid w:val="00690E87"/>
    <w:rsid w:val="00691C90"/>
    <w:rsid w:val="0069212A"/>
    <w:rsid w:val="00692826"/>
    <w:rsid w:val="00694437"/>
    <w:rsid w:val="00695C0B"/>
    <w:rsid w:val="00695CEE"/>
    <w:rsid w:val="00696112"/>
    <w:rsid w:val="0069622A"/>
    <w:rsid w:val="006A07E8"/>
    <w:rsid w:val="006A0803"/>
    <w:rsid w:val="006A1093"/>
    <w:rsid w:val="006A1424"/>
    <w:rsid w:val="006A194F"/>
    <w:rsid w:val="006A1CD9"/>
    <w:rsid w:val="006A1FC8"/>
    <w:rsid w:val="006A41B2"/>
    <w:rsid w:val="006A41FE"/>
    <w:rsid w:val="006A6981"/>
    <w:rsid w:val="006A6E79"/>
    <w:rsid w:val="006A7345"/>
    <w:rsid w:val="006A73EB"/>
    <w:rsid w:val="006A7574"/>
    <w:rsid w:val="006A7E2E"/>
    <w:rsid w:val="006B0739"/>
    <w:rsid w:val="006B12D4"/>
    <w:rsid w:val="006B12DD"/>
    <w:rsid w:val="006B1339"/>
    <w:rsid w:val="006B28E9"/>
    <w:rsid w:val="006B2B04"/>
    <w:rsid w:val="006B308B"/>
    <w:rsid w:val="006B39F5"/>
    <w:rsid w:val="006B3DD4"/>
    <w:rsid w:val="006B46DB"/>
    <w:rsid w:val="006B5413"/>
    <w:rsid w:val="006B67B1"/>
    <w:rsid w:val="006B67FB"/>
    <w:rsid w:val="006B77BB"/>
    <w:rsid w:val="006B7A9B"/>
    <w:rsid w:val="006C0773"/>
    <w:rsid w:val="006C12F3"/>
    <w:rsid w:val="006C1C7E"/>
    <w:rsid w:val="006C1EF9"/>
    <w:rsid w:val="006C2510"/>
    <w:rsid w:val="006C2DBF"/>
    <w:rsid w:val="006C324C"/>
    <w:rsid w:val="006C3FF9"/>
    <w:rsid w:val="006C687F"/>
    <w:rsid w:val="006C6AC2"/>
    <w:rsid w:val="006C6DC8"/>
    <w:rsid w:val="006C7491"/>
    <w:rsid w:val="006C7BD4"/>
    <w:rsid w:val="006C7FD0"/>
    <w:rsid w:val="006D152E"/>
    <w:rsid w:val="006D1899"/>
    <w:rsid w:val="006D19F3"/>
    <w:rsid w:val="006D22EA"/>
    <w:rsid w:val="006D2836"/>
    <w:rsid w:val="006D4034"/>
    <w:rsid w:val="006D4964"/>
    <w:rsid w:val="006D4FFD"/>
    <w:rsid w:val="006D5CE7"/>
    <w:rsid w:val="006D66B1"/>
    <w:rsid w:val="006D7417"/>
    <w:rsid w:val="006D7B18"/>
    <w:rsid w:val="006D7C24"/>
    <w:rsid w:val="006E061C"/>
    <w:rsid w:val="006E0781"/>
    <w:rsid w:val="006E085B"/>
    <w:rsid w:val="006E0D6D"/>
    <w:rsid w:val="006E225E"/>
    <w:rsid w:val="006E22D1"/>
    <w:rsid w:val="006E3B06"/>
    <w:rsid w:val="006E45F3"/>
    <w:rsid w:val="006E4C71"/>
    <w:rsid w:val="006E5253"/>
    <w:rsid w:val="006E5977"/>
    <w:rsid w:val="006E6672"/>
    <w:rsid w:val="006E71E0"/>
    <w:rsid w:val="006E7961"/>
    <w:rsid w:val="006F128E"/>
    <w:rsid w:val="006F3429"/>
    <w:rsid w:val="006F3CB9"/>
    <w:rsid w:val="006F3E66"/>
    <w:rsid w:val="006F466C"/>
    <w:rsid w:val="006F522D"/>
    <w:rsid w:val="006F6176"/>
    <w:rsid w:val="006F6646"/>
    <w:rsid w:val="006F71A6"/>
    <w:rsid w:val="006F7AC2"/>
    <w:rsid w:val="0070163D"/>
    <w:rsid w:val="0070178C"/>
    <w:rsid w:val="00702E93"/>
    <w:rsid w:val="007031C9"/>
    <w:rsid w:val="007038EE"/>
    <w:rsid w:val="007040FF"/>
    <w:rsid w:val="0070450D"/>
    <w:rsid w:val="00704B3B"/>
    <w:rsid w:val="00705187"/>
    <w:rsid w:val="00705255"/>
    <w:rsid w:val="007055CC"/>
    <w:rsid w:val="00705AD4"/>
    <w:rsid w:val="00705EA2"/>
    <w:rsid w:val="007061B6"/>
    <w:rsid w:val="007101D0"/>
    <w:rsid w:val="00710F60"/>
    <w:rsid w:val="0071204E"/>
    <w:rsid w:val="00712334"/>
    <w:rsid w:val="00713149"/>
    <w:rsid w:val="007144E3"/>
    <w:rsid w:val="007145B7"/>
    <w:rsid w:val="007148AD"/>
    <w:rsid w:val="00716313"/>
    <w:rsid w:val="00716774"/>
    <w:rsid w:val="00717915"/>
    <w:rsid w:val="00717B67"/>
    <w:rsid w:val="00717D49"/>
    <w:rsid w:val="00717D85"/>
    <w:rsid w:val="00720181"/>
    <w:rsid w:val="0072028E"/>
    <w:rsid w:val="00720F96"/>
    <w:rsid w:val="007217A9"/>
    <w:rsid w:val="00721D0E"/>
    <w:rsid w:val="00722BC5"/>
    <w:rsid w:val="007232FA"/>
    <w:rsid w:val="007241AE"/>
    <w:rsid w:val="0072441C"/>
    <w:rsid w:val="0072596F"/>
    <w:rsid w:val="00726B43"/>
    <w:rsid w:val="007277E5"/>
    <w:rsid w:val="007304F9"/>
    <w:rsid w:val="00730A21"/>
    <w:rsid w:val="00730EC7"/>
    <w:rsid w:val="00731839"/>
    <w:rsid w:val="00732477"/>
    <w:rsid w:val="0073276A"/>
    <w:rsid w:val="00732EBE"/>
    <w:rsid w:val="007339E6"/>
    <w:rsid w:val="00734970"/>
    <w:rsid w:val="00735855"/>
    <w:rsid w:val="00735AD5"/>
    <w:rsid w:val="00735BE1"/>
    <w:rsid w:val="00736042"/>
    <w:rsid w:val="0073752A"/>
    <w:rsid w:val="007402F3"/>
    <w:rsid w:val="00740813"/>
    <w:rsid w:val="00740A84"/>
    <w:rsid w:val="00741B7E"/>
    <w:rsid w:val="00742199"/>
    <w:rsid w:val="0074239E"/>
    <w:rsid w:val="00742ABD"/>
    <w:rsid w:val="00742F43"/>
    <w:rsid w:val="007434C8"/>
    <w:rsid w:val="00744A7A"/>
    <w:rsid w:val="00744CC6"/>
    <w:rsid w:val="00745BCE"/>
    <w:rsid w:val="00746078"/>
    <w:rsid w:val="007464AE"/>
    <w:rsid w:val="007464B7"/>
    <w:rsid w:val="00746862"/>
    <w:rsid w:val="00746C73"/>
    <w:rsid w:val="00747286"/>
    <w:rsid w:val="00747791"/>
    <w:rsid w:val="00750679"/>
    <w:rsid w:val="007508EA"/>
    <w:rsid w:val="007521DB"/>
    <w:rsid w:val="0075220A"/>
    <w:rsid w:val="0075254B"/>
    <w:rsid w:val="00752C83"/>
    <w:rsid w:val="0075390D"/>
    <w:rsid w:val="0075499A"/>
    <w:rsid w:val="00754C73"/>
    <w:rsid w:val="00754F37"/>
    <w:rsid w:val="00755164"/>
    <w:rsid w:val="00755243"/>
    <w:rsid w:val="00755589"/>
    <w:rsid w:val="007559C7"/>
    <w:rsid w:val="00756776"/>
    <w:rsid w:val="0075754A"/>
    <w:rsid w:val="00760F8A"/>
    <w:rsid w:val="0076187C"/>
    <w:rsid w:val="00761CE3"/>
    <w:rsid w:val="00761D25"/>
    <w:rsid w:val="0076259D"/>
    <w:rsid w:val="0076285F"/>
    <w:rsid w:val="007628C6"/>
    <w:rsid w:val="007629A1"/>
    <w:rsid w:val="007635CF"/>
    <w:rsid w:val="0076389C"/>
    <w:rsid w:val="00763D87"/>
    <w:rsid w:val="00763E00"/>
    <w:rsid w:val="007640D3"/>
    <w:rsid w:val="0076421A"/>
    <w:rsid w:val="0076434C"/>
    <w:rsid w:val="0076459D"/>
    <w:rsid w:val="007649B7"/>
    <w:rsid w:val="00765C64"/>
    <w:rsid w:val="00765F37"/>
    <w:rsid w:val="00766193"/>
    <w:rsid w:val="0076687A"/>
    <w:rsid w:val="00767513"/>
    <w:rsid w:val="007676C5"/>
    <w:rsid w:val="00767F2A"/>
    <w:rsid w:val="007700BD"/>
    <w:rsid w:val="007706A6"/>
    <w:rsid w:val="007708A8"/>
    <w:rsid w:val="00770D3B"/>
    <w:rsid w:val="00770DEC"/>
    <w:rsid w:val="00771B73"/>
    <w:rsid w:val="00772BA5"/>
    <w:rsid w:val="0077393D"/>
    <w:rsid w:val="00773E12"/>
    <w:rsid w:val="00774666"/>
    <w:rsid w:val="00775140"/>
    <w:rsid w:val="0077599F"/>
    <w:rsid w:val="007760C3"/>
    <w:rsid w:val="007775F2"/>
    <w:rsid w:val="00777914"/>
    <w:rsid w:val="00780883"/>
    <w:rsid w:val="00780FB4"/>
    <w:rsid w:val="00781BBE"/>
    <w:rsid w:val="00781F20"/>
    <w:rsid w:val="00782920"/>
    <w:rsid w:val="00782947"/>
    <w:rsid w:val="00782D2F"/>
    <w:rsid w:val="00783743"/>
    <w:rsid w:val="0078396B"/>
    <w:rsid w:val="007844DF"/>
    <w:rsid w:val="007848B0"/>
    <w:rsid w:val="00784D0B"/>
    <w:rsid w:val="00784F46"/>
    <w:rsid w:val="00785F06"/>
    <w:rsid w:val="00786120"/>
    <w:rsid w:val="00786EDC"/>
    <w:rsid w:val="007871C6"/>
    <w:rsid w:val="00787DC5"/>
    <w:rsid w:val="00790065"/>
    <w:rsid w:val="00790122"/>
    <w:rsid w:val="00790D68"/>
    <w:rsid w:val="00793933"/>
    <w:rsid w:val="00793FCF"/>
    <w:rsid w:val="00794290"/>
    <w:rsid w:val="00794781"/>
    <w:rsid w:val="00794CAA"/>
    <w:rsid w:val="00795301"/>
    <w:rsid w:val="00795C18"/>
    <w:rsid w:val="00795D45"/>
    <w:rsid w:val="00795F8B"/>
    <w:rsid w:val="00796DB8"/>
    <w:rsid w:val="00797ABA"/>
    <w:rsid w:val="007A11F0"/>
    <w:rsid w:val="007A1811"/>
    <w:rsid w:val="007A2679"/>
    <w:rsid w:val="007A26D3"/>
    <w:rsid w:val="007A2D6E"/>
    <w:rsid w:val="007A39EE"/>
    <w:rsid w:val="007A3A65"/>
    <w:rsid w:val="007A3BD0"/>
    <w:rsid w:val="007A4FB0"/>
    <w:rsid w:val="007A6170"/>
    <w:rsid w:val="007A6E8A"/>
    <w:rsid w:val="007B048C"/>
    <w:rsid w:val="007B0B45"/>
    <w:rsid w:val="007B15C7"/>
    <w:rsid w:val="007B1D42"/>
    <w:rsid w:val="007B1E26"/>
    <w:rsid w:val="007B2F20"/>
    <w:rsid w:val="007B3D19"/>
    <w:rsid w:val="007B59CB"/>
    <w:rsid w:val="007B6337"/>
    <w:rsid w:val="007B6BFA"/>
    <w:rsid w:val="007B7398"/>
    <w:rsid w:val="007B78F5"/>
    <w:rsid w:val="007C05C6"/>
    <w:rsid w:val="007C115C"/>
    <w:rsid w:val="007C13D6"/>
    <w:rsid w:val="007C1DDD"/>
    <w:rsid w:val="007C4DD7"/>
    <w:rsid w:val="007C595A"/>
    <w:rsid w:val="007C5B30"/>
    <w:rsid w:val="007C7DAB"/>
    <w:rsid w:val="007D0B01"/>
    <w:rsid w:val="007D0BBB"/>
    <w:rsid w:val="007D0EBC"/>
    <w:rsid w:val="007D1CF3"/>
    <w:rsid w:val="007D4140"/>
    <w:rsid w:val="007D4861"/>
    <w:rsid w:val="007D52D9"/>
    <w:rsid w:val="007D5A5A"/>
    <w:rsid w:val="007D5D59"/>
    <w:rsid w:val="007D6279"/>
    <w:rsid w:val="007D6BC0"/>
    <w:rsid w:val="007D707E"/>
    <w:rsid w:val="007D7132"/>
    <w:rsid w:val="007D7134"/>
    <w:rsid w:val="007D7D2C"/>
    <w:rsid w:val="007E02B8"/>
    <w:rsid w:val="007E0B84"/>
    <w:rsid w:val="007E1295"/>
    <w:rsid w:val="007E1990"/>
    <w:rsid w:val="007E1F95"/>
    <w:rsid w:val="007E2031"/>
    <w:rsid w:val="007E27AB"/>
    <w:rsid w:val="007E3780"/>
    <w:rsid w:val="007E591E"/>
    <w:rsid w:val="007E630B"/>
    <w:rsid w:val="007E71FD"/>
    <w:rsid w:val="007E742F"/>
    <w:rsid w:val="007E76B5"/>
    <w:rsid w:val="007F09B3"/>
    <w:rsid w:val="007F0C81"/>
    <w:rsid w:val="007F11E2"/>
    <w:rsid w:val="007F134A"/>
    <w:rsid w:val="007F13F6"/>
    <w:rsid w:val="007F1FCF"/>
    <w:rsid w:val="007F337F"/>
    <w:rsid w:val="007F44D9"/>
    <w:rsid w:val="007F47E3"/>
    <w:rsid w:val="007F5B21"/>
    <w:rsid w:val="007F5F3B"/>
    <w:rsid w:val="007F6FC8"/>
    <w:rsid w:val="0080111E"/>
    <w:rsid w:val="00801901"/>
    <w:rsid w:val="00801E60"/>
    <w:rsid w:val="008023E0"/>
    <w:rsid w:val="00802EA0"/>
    <w:rsid w:val="00803D15"/>
    <w:rsid w:val="00804EEB"/>
    <w:rsid w:val="0080561A"/>
    <w:rsid w:val="008057CC"/>
    <w:rsid w:val="00806478"/>
    <w:rsid w:val="00806CF1"/>
    <w:rsid w:val="00807237"/>
    <w:rsid w:val="00807A52"/>
    <w:rsid w:val="00807EA9"/>
    <w:rsid w:val="00810145"/>
    <w:rsid w:val="008109E9"/>
    <w:rsid w:val="00810DD8"/>
    <w:rsid w:val="008117E0"/>
    <w:rsid w:val="008135CD"/>
    <w:rsid w:val="0081392C"/>
    <w:rsid w:val="00813C09"/>
    <w:rsid w:val="00813FEA"/>
    <w:rsid w:val="00814156"/>
    <w:rsid w:val="0081477D"/>
    <w:rsid w:val="00816193"/>
    <w:rsid w:val="00820B93"/>
    <w:rsid w:val="00821ADF"/>
    <w:rsid w:val="00822BEC"/>
    <w:rsid w:val="00822D15"/>
    <w:rsid w:val="00822E8E"/>
    <w:rsid w:val="008240FA"/>
    <w:rsid w:val="00825439"/>
    <w:rsid w:val="0082622A"/>
    <w:rsid w:val="008263EA"/>
    <w:rsid w:val="00826B45"/>
    <w:rsid w:val="00827018"/>
    <w:rsid w:val="00827B86"/>
    <w:rsid w:val="008305BB"/>
    <w:rsid w:val="008310BA"/>
    <w:rsid w:val="00831A95"/>
    <w:rsid w:val="00833578"/>
    <w:rsid w:val="008339F4"/>
    <w:rsid w:val="00833E3A"/>
    <w:rsid w:val="00834362"/>
    <w:rsid w:val="00834394"/>
    <w:rsid w:val="008343E1"/>
    <w:rsid w:val="00834733"/>
    <w:rsid w:val="00834DDB"/>
    <w:rsid w:val="008366E9"/>
    <w:rsid w:val="00837F26"/>
    <w:rsid w:val="008413E1"/>
    <w:rsid w:val="00842515"/>
    <w:rsid w:val="008435BF"/>
    <w:rsid w:val="008436DE"/>
    <w:rsid w:val="00844C5D"/>
    <w:rsid w:val="00845A89"/>
    <w:rsid w:val="008460A6"/>
    <w:rsid w:val="0084656E"/>
    <w:rsid w:val="008473B1"/>
    <w:rsid w:val="008504B3"/>
    <w:rsid w:val="0085108B"/>
    <w:rsid w:val="0085143D"/>
    <w:rsid w:val="0085173D"/>
    <w:rsid w:val="00852D1E"/>
    <w:rsid w:val="00852F1A"/>
    <w:rsid w:val="00853011"/>
    <w:rsid w:val="00853759"/>
    <w:rsid w:val="0085401F"/>
    <w:rsid w:val="00854681"/>
    <w:rsid w:val="0085563C"/>
    <w:rsid w:val="00856873"/>
    <w:rsid w:val="00856C0A"/>
    <w:rsid w:val="00857169"/>
    <w:rsid w:val="00857207"/>
    <w:rsid w:val="00857EC7"/>
    <w:rsid w:val="008602E8"/>
    <w:rsid w:val="0086033D"/>
    <w:rsid w:val="00860A55"/>
    <w:rsid w:val="00860FF2"/>
    <w:rsid w:val="00861DA0"/>
    <w:rsid w:val="00861DF3"/>
    <w:rsid w:val="00861E76"/>
    <w:rsid w:val="00862065"/>
    <w:rsid w:val="0086289D"/>
    <w:rsid w:val="00862E4B"/>
    <w:rsid w:val="00862E5C"/>
    <w:rsid w:val="00863EA9"/>
    <w:rsid w:val="008642C5"/>
    <w:rsid w:val="008643D6"/>
    <w:rsid w:val="0086456C"/>
    <w:rsid w:val="0086493D"/>
    <w:rsid w:val="0086675B"/>
    <w:rsid w:val="00872BDC"/>
    <w:rsid w:val="00872D4B"/>
    <w:rsid w:val="00874366"/>
    <w:rsid w:val="0087470A"/>
    <w:rsid w:val="0087630D"/>
    <w:rsid w:val="00877DDA"/>
    <w:rsid w:val="00880210"/>
    <w:rsid w:val="008808AB"/>
    <w:rsid w:val="00880D87"/>
    <w:rsid w:val="00880FE3"/>
    <w:rsid w:val="008811CA"/>
    <w:rsid w:val="008841FB"/>
    <w:rsid w:val="00884ED7"/>
    <w:rsid w:val="0088524A"/>
    <w:rsid w:val="008874CC"/>
    <w:rsid w:val="00887D30"/>
    <w:rsid w:val="008900B0"/>
    <w:rsid w:val="00890B9D"/>
    <w:rsid w:val="00890D4E"/>
    <w:rsid w:val="008910F9"/>
    <w:rsid w:val="008918DE"/>
    <w:rsid w:val="00892698"/>
    <w:rsid w:val="0089307F"/>
    <w:rsid w:val="008935B2"/>
    <w:rsid w:val="00896073"/>
    <w:rsid w:val="008967EA"/>
    <w:rsid w:val="00896B32"/>
    <w:rsid w:val="0089720F"/>
    <w:rsid w:val="008A057F"/>
    <w:rsid w:val="008A06AF"/>
    <w:rsid w:val="008A0CB2"/>
    <w:rsid w:val="008A13BD"/>
    <w:rsid w:val="008A1806"/>
    <w:rsid w:val="008A264A"/>
    <w:rsid w:val="008A30D8"/>
    <w:rsid w:val="008A3546"/>
    <w:rsid w:val="008A444C"/>
    <w:rsid w:val="008A481C"/>
    <w:rsid w:val="008A4B4A"/>
    <w:rsid w:val="008A51E0"/>
    <w:rsid w:val="008A5759"/>
    <w:rsid w:val="008A6041"/>
    <w:rsid w:val="008A60A8"/>
    <w:rsid w:val="008A63D0"/>
    <w:rsid w:val="008A6491"/>
    <w:rsid w:val="008A64D1"/>
    <w:rsid w:val="008A684B"/>
    <w:rsid w:val="008A69D8"/>
    <w:rsid w:val="008A6C4B"/>
    <w:rsid w:val="008A6C52"/>
    <w:rsid w:val="008A775F"/>
    <w:rsid w:val="008A79EA"/>
    <w:rsid w:val="008B038E"/>
    <w:rsid w:val="008B13E4"/>
    <w:rsid w:val="008B18B3"/>
    <w:rsid w:val="008B21B1"/>
    <w:rsid w:val="008B2309"/>
    <w:rsid w:val="008B2368"/>
    <w:rsid w:val="008B2DCD"/>
    <w:rsid w:val="008B2F35"/>
    <w:rsid w:val="008B345B"/>
    <w:rsid w:val="008B36E0"/>
    <w:rsid w:val="008B3FBC"/>
    <w:rsid w:val="008B5033"/>
    <w:rsid w:val="008B5A1A"/>
    <w:rsid w:val="008B64F2"/>
    <w:rsid w:val="008C0CB8"/>
    <w:rsid w:val="008C1074"/>
    <w:rsid w:val="008C1590"/>
    <w:rsid w:val="008C1C1D"/>
    <w:rsid w:val="008C1EF3"/>
    <w:rsid w:val="008C1F04"/>
    <w:rsid w:val="008C246C"/>
    <w:rsid w:val="008C24BF"/>
    <w:rsid w:val="008C2D6D"/>
    <w:rsid w:val="008C3171"/>
    <w:rsid w:val="008C3A7C"/>
    <w:rsid w:val="008C4687"/>
    <w:rsid w:val="008C58C2"/>
    <w:rsid w:val="008C5C48"/>
    <w:rsid w:val="008C6085"/>
    <w:rsid w:val="008C6D1F"/>
    <w:rsid w:val="008D0367"/>
    <w:rsid w:val="008D1646"/>
    <w:rsid w:val="008D2245"/>
    <w:rsid w:val="008D2969"/>
    <w:rsid w:val="008D2997"/>
    <w:rsid w:val="008D2ECF"/>
    <w:rsid w:val="008D3248"/>
    <w:rsid w:val="008D3BC0"/>
    <w:rsid w:val="008D4AAD"/>
    <w:rsid w:val="008D4C5D"/>
    <w:rsid w:val="008D554F"/>
    <w:rsid w:val="008D7FE4"/>
    <w:rsid w:val="008E02F9"/>
    <w:rsid w:val="008E0ADA"/>
    <w:rsid w:val="008E0C08"/>
    <w:rsid w:val="008E1AF0"/>
    <w:rsid w:val="008E1FA9"/>
    <w:rsid w:val="008E27E5"/>
    <w:rsid w:val="008E28C1"/>
    <w:rsid w:val="008E2E21"/>
    <w:rsid w:val="008E2FCE"/>
    <w:rsid w:val="008E4C80"/>
    <w:rsid w:val="008E5096"/>
    <w:rsid w:val="008E529B"/>
    <w:rsid w:val="008E6057"/>
    <w:rsid w:val="008F0BBF"/>
    <w:rsid w:val="008F10AC"/>
    <w:rsid w:val="008F2450"/>
    <w:rsid w:val="008F2D32"/>
    <w:rsid w:val="008F3675"/>
    <w:rsid w:val="008F394E"/>
    <w:rsid w:val="008F3CFC"/>
    <w:rsid w:val="008F40DF"/>
    <w:rsid w:val="008F4399"/>
    <w:rsid w:val="008F43FE"/>
    <w:rsid w:val="008F5B3A"/>
    <w:rsid w:val="008F687E"/>
    <w:rsid w:val="008F6896"/>
    <w:rsid w:val="008F6991"/>
    <w:rsid w:val="008F73EE"/>
    <w:rsid w:val="008F7AC2"/>
    <w:rsid w:val="008F7C2A"/>
    <w:rsid w:val="008F7D10"/>
    <w:rsid w:val="00900178"/>
    <w:rsid w:val="00900495"/>
    <w:rsid w:val="00900846"/>
    <w:rsid w:val="00900A2F"/>
    <w:rsid w:val="00900A6A"/>
    <w:rsid w:val="00900A93"/>
    <w:rsid w:val="0090210D"/>
    <w:rsid w:val="00902D81"/>
    <w:rsid w:val="00903D5F"/>
    <w:rsid w:val="00904B2B"/>
    <w:rsid w:val="0090503A"/>
    <w:rsid w:val="00905800"/>
    <w:rsid w:val="00905814"/>
    <w:rsid w:val="00905A7C"/>
    <w:rsid w:val="0090608B"/>
    <w:rsid w:val="009100D4"/>
    <w:rsid w:val="009100FF"/>
    <w:rsid w:val="00910289"/>
    <w:rsid w:val="00910323"/>
    <w:rsid w:val="00911231"/>
    <w:rsid w:val="00911886"/>
    <w:rsid w:val="00911D3E"/>
    <w:rsid w:val="009123B6"/>
    <w:rsid w:val="00912462"/>
    <w:rsid w:val="00912CA2"/>
    <w:rsid w:val="00913A5E"/>
    <w:rsid w:val="00914A78"/>
    <w:rsid w:val="00915CB5"/>
    <w:rsid w:val="00915D1C"/>
    <w:rsid w:val="00915DE1"/>
    <w:rsid w:val="00915F4C"/>
    <w:rsid w:val="0091733E"/>
    <w:rsid w:val="00917839"/>
    <w:rsid w:val="009206CC"/>
    <w:rsid w:val="00921039"/>
    <w:rsid w:val="00921B50"/>
    <w:rsid w:val="00921D09"/>
    <w:rsid w:val="00921F41"/>
    <w:rsid w:val="009226A3"/>
    <w:rsid w:val="0092333C"/>
    <w:rsid w:val="009235BD"/>
    <w:rsid w:val="0092443A"/>
    <w:rsid w:val="009247EA"/>
    <w:rsid w:val="00924D91"/>
    <w:rsid w:val="009250F7"/>
    <w:rsid w:val="00925325"/>
    <w:rsid w:val="00927A73"/>
    <w:rsid w:val="00927D40"/>
    <w:rsid w:val="009316DC"/>
    <w:rsid w:val="00931955"/>
    <w:rsid w:val="00931F33"/>
    <w:rsid w:val="009320F0"/>
    <w:rsid w:val="009323C7"/>
    <w:rsid w:val="00932C08"/>
    <w:rsid w:val="0093345A"/>
    <w:rsid w:val="009336E3"/>
    <w:rsid w:val="00933FC1"/>
    <w:rsid w:val="00934421"/>
    <w:rsid w:val="009348B8"/>
    <w:rsid w:val="00934DBD"/>
    <w:rsid w:val="00935DDA"/>
    <w:rsid w:val="00936999"/>
    <w:rsid w:val="00936BDE"/>
    <w:rsid w:val="00936FF6"/>
    <w:rsid w:val="00941055"/>
    <w:rsid w:val="00941706"/>
    <w:rsid w:val="00941ED3"/>
    <w:rsid w:val="0094240A"/>
    <w:rsid w:val="009428EE"/>
    <w:rsid w:val="00942A81"/>
    <w:rsid w:val="00942AAB"/>
    <w:rsid w:val="009432B3"/>
    <w:rsid w:val="00943B3E"/>
    <w:rsid w:val="009443FD"/>
    <w:rsid w:val="00944818"/>
    <w:rsid w:val="00944B5B"/>
    <w:rsid w:val="0094547D"/>
    <w:rsid w:val="0094653A"/>
    <w:rsid w:val="0094688E"/>
    <w:rsid w:val="00946BE3"/>
    <w:rsid w:val="0094712D"/>
    <w:rsid w:val="009477D5"/>
    <w:rsid w:val="009478C3"/>
    <w:rsid w:val="00947E2C"/>
    <w:rsid w:val="00950328"/>
    <w:rsid w:val="009518B1"/>
    <w:rsid w:val="00951C6D"/>
    <w:rsid w:val="00952FD2"/>
    <w:rsid w:val="00953E78"/>
    <w:rsid w:val="009549E4"/>
    <w:rsid w:val="00955083"/>
    <w:rsid w:val="009553E7"/>
    <w:rsid w:val="00955DD7"/>
    <w:rsid w:val="0095621A"/>
    <w:rsid w:val="00956FDB"/>
    <w:rsid w:val="00960957"/>
    <w:rsid w:val="009613E6"/>
    <w:rsid w:val="009615DE"/>
    <w:rsid w:val="00961D00"/>
    <w:rsid w:val="00961F90"/>
    <w:rsid w:val="00962710"/>
    <w:rsid w:val="009633CB"/>
    <w:rsid w:val="0096348E"/>
    <w:rsid w:val="00963641"/>
    <w:rsid w:val="0096367C"/>
    <w:rsid w:val="00963A53"/>
    <w:rsid w:val="00964D84"/>
    <w:rsid w:val="00965B96"/>
    <w:rsid w:val="00965EA2"/>
    <w:rsid w:val="00966042"/>
    <w:rsid w:val="00967C83"/>
    <w:rsid w:val="009702BE"/>
    <w:rsid w:val="00970E75"/>
    <w:rsid w:val="00971F55"/>
    <w:rsid w:val="0097248E"/>
    <w:rsid w:val="00972865"/>
    <w:rsid w:val="009738A8"/>
    <w:rsid w:val="00973FDD"/>
    <w:rsid w:val="00975FC3"/>
    <w:rsid w:val="00976435"/>
    <w:rsid w:val="00977057"/>
    <w:rsid w:val="00977320"/>
    <w:rsid w:val="009815E4"/>
    <w:rsid w:val="00981888"/>
    <w:rsid w:val="00981CEA"/>
    <w:rsid w:val="00982F47"/>
    <w:rsid w:val="0098347A"/>
    <w:rsid w:val="00983D43"/>
    <w:rsid w:val="00984121"/>
    <w:rsid w:val="009842D9"/>
    <w:rsid w:val="00984CD2"/>
    <w:rsid w:val="009854ED"/>
    <w:rsid w:val="00985843"/>
    <w:rsid w:val="0098585A"/>
    <w:rsid w:val="00986798"/>
    <w:rsid w:val="0098687C"/>
    <w:rsid w:val="0098740F"/>
    <w:rsid w:val="009878BA"/>
    <w:rsid w:val="00987C57"/>
    <w:rsid w:val="009906F2"/>
    <w:rsid w:val="00990A2F"/>
    <w:rsid w:val="00991169"/>
    <w:rsid w:val="00993133"/>
    <w:rsid w:val="00993346"/>
    <w:rsid w:val="009934BB"/>
    <w:rsid w:val="009945C6"/>
    <w:rsid w:val="009949D8"/>
    <w:rsid w:val="00994BA1"/>
    <w:rsid w:val="0099526E"/>
    <w:rsid w:val="00995D33"/>
    <w:rsid w:val="00996602"/>
    <w:rsid w:val="00996B8E"/>
    <w:rsid w:val="0099710F"/>
    <w:rsid w:val="009972E3"/>
    <w:rsid w:val="00997469"/>
    <w:rsid w:val="009978BF"/>
    <w:rsid w:val="009A14F3"/>
    <w:rsid w:val="009A1514"/>
    <w:rsid w:val="009A2930"/>
    <w:rsid w:val="009A3147"/>
    <w:rsid w:val="009A4CB9"/>
    <w:rsid w:val="009A68BE"/>
    <w:rsid w:val="009A69F4"/>
    <w:rsid w:val="009A7CEB"/>
    <w:rsid w:val="009B011F"/>
    <w:rsid w:val="009B05F7"/>
    <w:rsid w:val="009B0D78"/>
    <w:rsid w:val="009B1D24"/>
    <w:rsid w:val="009B272E"/>
    <w:rsid w:val="009B28D1"/>
    <w:rsid w:val="009B371F"/>
    <w:rsid w:val="009B3B63"/>
    <w:rsid w:val="009B3CB7"/>
    <w:rsid w:val="009B418B"/>
    <w:rsid w:val="009B4546"/>
    <w:rsid w:val="009B48A9"/>
    <w:rsid w:val="009B4FA1"/>
    <w:rsid w:val="009B6227"/>
    <w:rsid w:val="009B7230"/>
    <w:rsid w:val="009B77F7"/>
    <w:rsid w:val="009C07B2"/>
    <w:rsid w:val="009C0ECB"/>
    <w:rsid w:val="009C16A1"/>
    <w:rsid w:val="009C26D4"/>
    <w:rsid w:val="009C2A78"/>
    <w:rsid w:val="009C2E5B"/>
    <w:rsid w:val="009C2E87"/>
    <w:rsid w:val="009C30C3"/>
    <w:rsid w:val="009C4396"/>
    <w:rsid w:val="009C4941"/>
    <w:rsid w:val="009C4D16"/>
    <w:rsid w:val="009C4ECD"/>
    <w:rsid w:val="009C5A37"/>
    <w:rsid w:val="009C5E93"/>
    <w:rsid w:val="009C5FE7"/>
    <w:rsid w:val="009C6C55"/>
    <w:rsid w:val="009C7161"/>
    <w:rsid w:val="009D03E0"/>
    <w:rsid w:val="009D139D"/>
    <w:rsid w:val="009D1E13"/>
    <w:rsid w:val="009D200D"/>
    <w:rsid w:val="009D22C7"/>
    <w:rsid w:val="009D2C23"/>
    <w:rsid w:val="009D2D89"/>
    <w:rsid w:val="009D307F"/>
    <w:rsid w:val="009D3177"/>
    <w:rsid w:val="009D3704"/>
    <w:rsid w:val="009D376F"/>
    <w:rsid w:val="009D38C3"/>
    <w:rsid w:val="009D3973"/>
    <w:rsid w:val="009D5469"/>
    <w:rsid w:val="009D562B"/>
    <w:rsid w:val="009D5738"/>
    <w:rsid w:val="009D70E3"/>
    <w:rsid w:val="009E160F"/>
    <w:rsid w:val="009E1684"/>
    <w:rsid w:val="009E1C35"/>
    <w:rsid w:val="009E24F0"/>
    <w:rsid w:val="009E2824"/>
    <w:rsid w:val="009E4613"/>
    <w:rsid w:val="009E4733"/>
    <w:rsid w:val="009E55EA"/>
    <w:rsid w:val="009E5865"/>
    <w:rsid w:val="009E5C4E"/>
    <w:rsid w:val="009E5C56"/>
    <w:rsid w:val="009E5D12"/>
    <w:rsid w:val="009E5D5E"/>
    <w:rsid w:val="009E62DB"/>
    <w:rsid w:val="009E751A"/>
    <w:rsid w:val="009E7B2B"/>
    <w:rsid w:val="009F01D4"/>
    <w:rsid w:val="009F0770"/>
    <w:rsid w:val="009F0838"/>
    <w:rsid w:val="009F0846"/>
    <w:rsid w:val="009F0CFB"/>
    <w:rsid w:val="009F104C"/>
    <w:rsid w:val="009F2286"/>
    <w:rsid w:val="009F4E2B"/>
    <w:rsid w:val="009F5125"/>
    <w:rsid w:val="009F58EE"/>
    <w:rsid w:val="009F6B7F"/>
    <w:rsid w:val="009F73B2"/>
    <w:rsid w:val="00A00225"/>
    <w:rsid w:val="00A00F60"/>
    <w:rsid w:val="00A00FB7"/>
    <w:rsid w:val="00A02695"/>
    <w:rsid w:val="00A02B1B"/>
    <w:rsid w:val="00A031FA"/>
    <w:rsid w:val="00A0398A"/>
    <w:rsid w:val="00A040D7"/>
    <w:rsid w:val="00A04DCE"/>
    <w:rsid w:val="00A054D9"/>
    <w:rsid w:val="00A063CE"/>
    <w:rsid w:val="00A0679B"/>
    <w:rsid w:val="00A07257"/>
    <w:rsid w:val="00A10981"/>
    <w:rsid w:val="00A11898"/>
    <w:rsid w:val="00A137DE"/>
    <w:rsid w:val="00A149BC"/>
    <w:rsid w:val="00A15625"/>
    <w:rsid w:val="00A15C74"/>
    <w:rsid w:val="00A15D50"/>
    <w:rsid w:val="00A15E50"/>
    <w:rsid w:val="00A1631F"/>
    <w:rsid w:val="00A16E64"/>
    <w:rsid w:val="00A17A43"/>
    <w:rsid w:val="00A21831"/>
    <w:rsid w:val="00A21C35"/>
    <w:rsid w:val="00A22391"/>
    <w:rsid w:val="00A22E70"/>
    <w:rsid w:val="00A23076"/>
    <w:rsid w:val="00A235A9"/>
    <w:rsid w:val="00A23AD2"/>
    <w:rsid w:val="00A24DA2"/>
    <w:rsid w:val="00A25F45"/>
    <w:rsid w:val="00A26413"/>
    <w:rsid w:val="00A265AA"/>
    <w:rsid w:val="00A26A37"/>
    <w:rsid w:val="00A30175"/>
    <w:rsid w:val="00A316DD"/>
    <w:rsid w:val="00A32719"/>
    <w:rsid w:val="00A327FA"/>
    <w:rsid w:val="00A32C70"/>
    <w:rsid w:val="00A32FCE"/>
    <w:rsid w:val="00A33104"/>
    <w:rsid w:val="00A331A4"/>
    <w:rsid w:val="00A33309"/>
    <w:rsid w:val="00A33670"/>
    <w:rsid w:val="00A3391C"/>
    <w:rsid w:val="00A33F7C"/>
    <w:rsid w:val="00A34673"/>
    <w:rsid w:val="00A34985"/>
    <w:rsid w:val="00A34CEF"/>
    <w:rsid w:val="00A34D8A"/>
    <w:rsid w:val="00A35662"/>
    <w:rsid w:val="00A36003"/>
    <w:rsid w:val="00A3684F"/>
    <w:rsid w:val="00A36CC2"/>
    <w:rsid w:val="00A36F82"/>
    <w:rsid w:val="00A373D4"/>
    <w:rsid w:val="00A4237C"/>
    <w:rsid w:val="00A42A03"/>
    <w:rsid w:val="00A42CE5"/>
    <w:rsid w:val="00A44460"/>
    <w:rsid w:val="00A46EF9"/>
    <w:rsid w:val="00A47B87"/>
    <w:rsid w:val="00A47CBA"/>
    <w:rsid w:val="00A509D3"/>
    <w:rsid w:val="00A50A35"/>
    <w:rsid w:val="00A50A66"/>
    <w:rsid w:val="00A5214F"/>
    <w:rsid w:val="00A52654"/>
    <w:rsid w:val="00A52E2C"/>
    <w:rsid w:val="00A53734"/>
    <w:rsid w:val="00A54175"/>
    <w:rsid w:val="00A5446E"/>
    <w:rsid w:val="00A54D3E"/>
    <w:rsid w:val="00A55285"/>
    <w:rsid w:val="00A5555A"/>
    <w:rsid w:val="00A60460"/>
    <w:rsid w:val="00A617D6"/>
    <w:rsid w:val="00A61A5A"/>
    <w:rsid w:val="00A61FFE"/>
    <w:rsid w:val="00A62FFB"/>
    <w:rsid w:val="00A63908"/>
    <w:rsid w:val="00A6395F"/>
    <w:rsid w:val="00A64222"/>
    <w:rsid w:val="00A65610"/>
    <w:rsid w:val="00A658B7"/>
    <w:rsid w:val="00A66601"/>
    <w:rsid w:val="00A67A70"/>
    <w:rsid w:val="00A700F9"/>
    <w:rsid w:val="00A70DB8"/>
    <w:rsid w:val="00A71286"/>
    <w:rsid w:val="00A71A0B"/>
    <w:rsid w:val="00A723CA"/>
    <w:rsid w:val="00A72426"/>
    <w:rsid w:val="00A72691"/>
    <w:rsid w:val="00A72F5C"/>
    <w:rsid w:val="00A739BF"/>
    <w:rsid w:val="00A73F3C"/>
    <w:rsid w:val="00A7585F"/>
    <w:rsid w:val="00A76C43"/>
    <w:rsid w:val="00A76EA2"/>
    <w:rsid w:val="00A77266"/>
    <w:rsid w:val="00A7793E"/>
    <w:rsid w:val="00A77B56"/>
    <w:rsid w:val="00A81659"/>
    <w:rsid w:val="00A8188E"/>
    <w:rsid w:val="00A81D4F"/>
    <w:rsid w:val="00A825C7"/>
    <w:rsid w:val="00A82B42"/>
    <w:rsid w:val="00A83309"/>
    <w:rsid w:val="00A83ACC"/>
    <w:rsid w:val="00A84257"/>
    <w:rsid w:val="00A8536C"/>
    <w:rsid w:val="00A85585"/>
    <w:rsid w:val="00A85834"/>
    <w:rsid w:val="00A85CE0"/>
    <w:rsid w:val="00A8669C"/>
    <w:rsid w:val="00A87A40"/>
    <w:rsid w:val="00A87C4A"/>
    <w:rsid w:val="00A9018F"/>
    <w:rsid w:val="00A90818"/>
    <w:rsid w:val="00A9103A"/>
    <w:rsid w:val="00A9154B"/>
    <w:rsid w:val="00A916F3"/>
    <w:rsid w:val="00A9223F"/>
    <w:rsid w:val="00A92937"/>
    <w:rsid w:val="00A92F5E"/>
    <w:rsid w:val="00A93D75"/>
    <w:rsid w:val="00A94913"/>
    <w:rsid w:val="00A95570"/>
    <w:rsid w:val="00A95BFF"/>
    <w:rsid w:val="00A95DCC"/>
    <w:rsid w:val="00A96302"/>
    <w:rsid w:val="00A964A6"/>
    <w:rsid w:val="00A96C9A"/>
    <w:rsid w:val="00A97242"/>
    <w:rsid w:val="00A97C97"/>
    <w:rsid w:val="00A97E0C"/>
    <w:rsid w:val="00AA0518"/>
    <w:rsid w:val="00AA0896"/>
    <w:rsid w:val="00AA0B71"/>
    <w:rsid w:val="00AA0E57"/>
    <w:rsid w:val="00AA11B0"/>
    <w:rsid w:val="00AA1DB0"/>
    <w:rsid w:val="00AA2152"/>
    <w:rsid w:val="00AA2939"/>
    <w:rsid w:val="00AA2DE3"/>
    <w:rsid w:val="00AA3B25"/>
    <w:rsid w:val="00AB0911"/>
    <w:rsid w:val="00AB11A4"/>
    <w:rsid w:val="00AB163C"/>
    <w:rsid w:val="00AB1949"/>
    <w:rsid w:val="00AB1CAA"/>
    <w:rsid w:val="00AB26D6"/>
    <w:rsid w:val="00AB2813"/>
    <w:rsid w:val="00AB2E9C"/>
    <w:rsid w:val="00AB3C27"/>
    <w:rsid w:val="00AB4477"/>
    <w:rsid w:val="00AB5EC1"/>
    <w:rsid w:val="00AB6D04"/>
    <w:rsid w:val="00AB73BA"/>
    <w:rsid w:val="00AB7A6C"/>
    <w:rsid w:val="00AB7BB5"/>
    <w:rsid w:val="00AC0136"/>
    <w:rsid w:val="00AC022F"/>
    <w:rsid w:val="00AC0626"/>
    <w:rsid w:val="00AC105C"/>
    <w:rsid w:val="00AC2979"/>
    <w:rsid w:val="00AC2C5C"/>
    <w:rsid w:val="00AC37D4"/>
    <w:rsid w:val="00AC4076"/>
    <w:rsid w:val="00AC41C5"/>
    <w:rsid w:val="00AC4F08"/>
    <w:rsid w:val="00AC502E"/>
    <w:rsid w:val="00AC5376"/>
    <w:rsid w:val="00AC5AEE"/>
    <w:rsid w:val="00AC5FEA"/>
    <w:rsid w:val="00AC6D7F"/>
    <w:rsid w:val="00AC7046"/>
    <w:rsid w:val="00AC7498"/>
    <w:rsid w:val="00AC7EA8"/>
    <w:rsid w:val="00AD020D"/>
    <w:rsid w:val="00AD0A5F"/>
    <w:rsid w:val="00AD2AD8"/>
    <w:rsid w:val="00AD2BD8"/>
    <w:rsid w:val="00AD2DDE"/>
    <w:rsid w:val="00AD3392"/>
    <w:rsid w:val="00AD4563"/>
    <w:rsid w:val="00AD4F36"/>
    <w:rsid w:val="00AD51F2"/>
    <w:rsid w:val="00AD614E"/>
    <w:rsid w:val="00AD6358"/>
    <w:rsid w:val="00AD6642"/>
    <w:rsid w:val="00AD6E9F"/>
    <w:rsid w:val="00AD77F1"/>
    <w:rsid w:val="00AE06C6"/>
    <w:rsid w:val="00AE13D0"/>
    <w:rsid w:val="00AE1685"/>
    <w:rsid w:val="00AE188A"/>
    <w:rsid w:val="00AE1C98"/>
    <w:rsid w:val="00AE1ED7"/>
    <w:rsid w:val="00AE3024"/>
    <w:rsid w:val="00AE3502"/>
    <w:rsid w:val="00AE3CF4"/>
    <w:rsid w:val="00AE3D19"/>
    <w:rsid w:val="00AE4CCE"/>
    <w:rsid w:val="00AE5656"/>
    <w:rsid w:val="00AE63D9"/>
    <w:rsid w:val="00AE73CA"/>
    <w:rsid w:val="00AF3303"/>
    <w:rsid w:val="00AF4A3D"/>
    <w:rsid w:val="00AF4C79"/>
    <w:rsid w:val="00AF5502"/>
    <w:rsid w:val="00AF5585"/>
    <w:rsid w:val="00AF5871"/>
    <w:rsid w:val="00AF6730"/>
    <w:rsid w:val="00AF7DA6"/>
    <w:rsid w:val="00B00029"/>
    <w:rsid w:val="00B0072C"/>
    <w:rsid w:val="00B010F3"/>
    <w:rsid w:val="00B0181C"/>
    <w:rsid w:val="00B01E22"/>
    <w:rsid w:val="00B03DD3"/>
    <w:rsid w:val="00B0459A"/>
    <w:rsid w:val="00B04B71"/>
    <w:rsid w:val="00B04D3B"/>
    <w:rsid w:val="00B04E43"/>
    <w:rsid w:val="00B064F6"/>
    <w:rsid w:val="00B0668E"/>
    <w:rsid w:val="00B06978"/>
    <w:rsid w:val="00B06D70"/>
    <w:rsid w:val="00B07DDF"/>
    <w:rsid w:val="00B107C7"/>
    <w:rsid w:val="00B10B38"/>
    <w:rsid w:val="00B12037"/>
    <w:rsid w:val="00B12228"/>
    <w:rsid w:val="00B12311"/>
    <w:rsid w:val="00B12A87"/>
    <w:rsid w:val="00B12D0B"/>
    <w:rsid w:val="00B1343C"/>
    <w:rsid w:val="00B13893"/>
    <w:rsid w:val="00B13950"/>
    <w:rsid w:val="00B13DED"/>
    <w:rsid w:val="00B15E97"/>
    <w:rsid w:val="00B162C7"/>
    <w:rsid w:val="00B173B8"/>
    <w:rsid w:val="00B1744C"/>
    <w:rsid w:val="00B17FF2"/>
    <w:rsid w:val="00B20FC5"/>
    <w:rsid w:val="00B23077"/>
    <w:rsid w:val="00B237B2"/>
    <w:rsid w:val="00B23902"/>
    <w:rsid w:val="00B23EF4"/>
    <w:rsid w:val="00B242AF"/>
    <w:rsid w:val="00B2560B"/>
    <w:rsid w:val="00B25FEF"/>
    <w:rsid w:val="00B264E0"/>
    <w:rsid w:val="00B2691C"/>
    <w:rsid w:val="00B26A28"/>
    <w:rsid w:val="00B26F29"/>
    <w:rsid w:val="00B26F8E"/>
    <w:rsid w:val="00B27118"/>
    <w:rsid w:val="00B273DE"/>
    <w:rsid w:val="00B27AAC"/>
    <w:rsid w:val="00B27B5A"/>
    <w:rsid w:val="00B27C17"/>
    <w:rsid w:val="00B304A2"/>
    <w:rsid w:val="00B312BE"/>
    <w:rsid w:val="00B313B4"/>
    <w:rsid w:val="00B31645"/>
    <w:rsid w:val="00B3232F"/>
    <w:rsid w:val="00B32B74"/>
    <w:rsid w:val="00B33C98"/>
    <w:rsid w:val="00B33E6A"/>
    <w:rsid w:val="00B340C3"/>
    <w:rsid w:val="00B34802"/>
    <w:rsid w:val="00B34873"/>
    <w:rsid w:val="00B354BB"/>
    <w:rsid w:val="00B355EE"/>
    <w:rsid w:val="00B36043"/>
    <w:rsid w:val="00B370F7"/>
    <w:rsid w:val="00B374F8"/>
    <w:rsid w:val="00B37761"/>
    <w:rsid w:val="00B40096"/>
    <w:rsid w:val="00B412AA"/>
    <w:rsid w:val="00B4157A"/>
    <w:rsid w:val="00B42104"/>
    <w:rsid w:val="00B42335"/>
    <w:rsid w:val="00B423F5"/>
    <w:rsid w:val="00B44763"/>
    <w:rsid w:val="00B45544"/>
    <w:rsid w:val="00B45622"/>
    <w:rsid w:val="00B4694B"/>
    <w:rsid w:val="00B46DAB"/>
    <w:rsid w:val="00B474DA"/>
    <w:rsid w:val="00B509F7"/>
    <w:rsid w:val="00B52EDC"/>
    <w:rsid w:val="00B55557"/>
    <w:rsid w:val="00B55DA6"/>
    <w:rsid w:val="00B55E66"/>
    <w:rsid w:val="00B56FA5"/>
    <w:rsid w:val="00B609CC"/>
    <w:rsid w:val="00B60F7F"/>
    <w:rsid w:val="00B61BE8"/>
    <w:rsid w:val="00B62421"/>
    <w:rsid w:val="00B633DF"/>
    <w:rsid w:val="00B637CC"/>
    <w:rsid w:val="00B63991"/>
    <w:rsid w:val="00B63F8A"/>
    <w:rsid w:val="00B64417"/>
    <w:rsid w:val="00B64D9E"/>
    <w:rsid w:val="00B66175"/>
    <w:rsid w:val="00B66B92"/>
    <w:rsid w:val="00B6773F"/>
    <w:rsid w:val="00B70587"/>
    <w:rsid w:val="00B705C3"/>
    <w:rsid w:val="00B7070F"/>
    <w:rsid w:val="00B7101D"/>
    <w:rsid w:val="00B710B0"/>
    <w:rsid w:val="00B71639"/>
    <w:rsid w:val="00B723A1"/>
    <w:rsid w:val="00B727FD"/>
    <w:rsid w:val="00B7299B"/>
    <w:rsid w:val="00B73A03"/>
    <w:rsid w:val="00B73F7B"/>
    <w:rsid w:val="00B7427E"/>
    <w:rsid w:val="00B75610"/>
    <w:rsid w:val="00B757F8"/>
    <w:rsid w:val="00B75C36"/>
    <w:rsid w:val="00B76382"/>
    <w:rsid w:val="00B76A9A"/>
    <w:rsid w:val="00B76B69"/>
    <w:rsid w:val="00B7744E"/>
    <w:rsid w:val="00B778AD"/>
    <w:rsid w:val="00B80E81"/>
    <w:rsid w:val="00B81C98"/>
    <w:rsid w:val="00B81EAC"/>
    <w:rsid w:val="00B8497E"/>
    <w:rsid w:val="00B853DA"/>
    <w:rsid w:val="00B8690A"/>
    <w:rsid w:val="00B8699B"/>
    <w:rsid w:val="00B8706B"/>
    <w:rsid w:val="00B8746C"/>
    <w:rsid w:val="00B90677"/>
    <w:rsid w:val="00B91BC9"/>
    <w:rsid w:val="00B91C23"/>
    <w:rsid w:val="00B92C8C"/>
    <w:rsid w:val="00B93565"/>
    <w:rsid w:val="00B9384C"/>
    <w:rsid w:val="00B93B20"/>
    <w:rsid w:val="00B94591"/>
    <w:rsid w:val="00B951C7"/>
    <w:rsid w:val="00B958DB"/>
    <w:rsid w:val="00B96687"/>
    <w:rsid w:val="00B969A6"/>
    <w:rsid w:val="00B972CA"/>
    <w:rsid w:val="00B97C15"/>
    <w:rsid w:val="00BA3917"/>
    <w:rsid w:val="00BA39C6"/>
    <w:rsid w:val="00BA463F"/>
    <w:rsid w:val="00BA465C"/>
    <w:rsid w:val="00BA5C1B"/>
    <w:rsid w:val="00BA5D2B"/>
    <w:rsid w:val="00BA6761"/>
    <w:rsid w:val="00BA7584"/>
    <w:rsid w:val="00BA779C"/>
    <w:rsid w:val="00BA7E31"/>
    <w:rsid w:val="00BB03ED"/>
    <w:rsid w:val="00BB07B9"/>
    <w:rsid w:val="00BB14BE"/>
    <w:rsid w:val="00BB1624"/>
    <w:rsid w:val="00BB194E"/>
    <w:rsid w:val="00BB1B9A"/>
    <w:rsid w:val="00BB5DDE"/>
    <w:rsid w:val="00BB5E1D"/>
    <w:rsid w:val="00BB686D"/>
    <w:rsid w:val="00BB6D82"/>
    <w:rsid w:val="00BB6F1E"/>
    <w:rsid w:val="00BB7A10"/>
    <w:rsid w:val="00BB7A4B"/>
    <w:rsid w:val="00BB7AF5"/>
    <w:rsid w:val="00BC0220"/>
    <w:rsid w:val="00BC09EA"/>
    <w:rsid w:val="00BC129D"/>
    <w:rsid w:val="00BC1456"/>
    <w:rsid w:val="00BC16B6"/>
    <w:rsid w:val="00BC1E11"/>
    <w:rsid w:val="00BC1EF2"/>
    <w:rsid w:val="00BC211F"/>
    <w:rsid w:val="00BC2F8F"/>
    <w:rsid w:val="00BC4642"/>
    <w:rsid w:val="00BC4D57"/>
    <w:rsid w:val="00BC50EF"/>
    <w:rsid w:val="00BC5BAD"/>
    <w:rsid w:val="00BC6E29"/>
    <w:rsid w:val="00BC7124"/>
    <w:rsid w:val="00BC75D8"/>
    <w:rsid w:val="00BC767D"/>
    <w:rsid w:val="00BC7AF0"/>
    <w:rsid w:val="00BD1218"/>
    <w:rsid w:val="00BD2127"/>
    <w:rsid w:val="00BD2ABA"/>
    <w:rsid w:val="00BD54A0"/>
    <w:rsid w:val="00BD5556"/>
    <w:rsid w:val="00BD5675"/>
    <w:rsid w:val="00BD5BE1"/>
    <w:rsid w:val="00BD5EF7"/>
    <w:rsid w:val="00BD6D20"/>
    <w:rsid w:val="00BD6F21"/>
    <w:rsid w:val="00BD7469"/>
    <w:rsid w:val="00BD7E71"/>
    <w:rsid w:val="00BE0259"/>
    <w:rsid w:val="00BE04B7"/>
    <w:rsid w:val="00BE0615"/>
    <w:rsid w:val="00BE1F78"/>
    <w:rsid w:val="00BE221B"/>
    <w:rsid w:val="00BE2516"/>
    <w:rsid w:val="00BE270A"/>
    <w:rsid w:val="00BE3205"/>
    <w:rsid w:val="00BE4473"/>
    <w:rsid w:val="00BE5939"/>
    <w:rsid w:val="00BE6993"/>
    <w:rsid w:val="00BF04CA"/>
    <w:rsid w:val="00BF052B"/>
    <w:rsid w:val="00BF096F"/>
    <w:rsid w:val="00BF0D77"/>
    <w:rsid w:val="00BF26AC"/>
    <w:rsid w:val="00BF2A29"/>
    <w:rsid w:val="00BF3381"/>
    <w:rsid w:val="00BF3768"/>
    <w:rsid w:val="00BF48F3"/>
    <w:rsid w:val="00BF5E72"/>
    <w:rsid w:val="00BF5FF6"/>
    <w:rsid w:val="00BF6D64"/>
    <w:rsid w:val="00BF6FC0"/>
    <w:rsid w:val="00BF71FE"/>
    <w:rsid w:val="00BF7B5E"/>
    <w:rsid w:val="00BF7D2A"/>
    <w:rsid w:val="00C00772"/>
    <w:rsid w:val="00C01523"/>
    <w:rsid w:val="00C019DF"/>
    <w:rsid w:val="00C01DE3"/>
    <w:rsid w:val="00C02087"/>
    <w:rsid w:val="00C021C6"/>
    <w:rsid w:val="00C025FA"/>
    <w:rsid w:val="00C02AFE"/>
    <w:rsid w:val="00C037E3"/>
    <w:rsid w:val="00C03E05"/>
    <w:rsid w:val="00C04250"/>
    <w:rsid w:val="00C04361"/>
    <w:rsid w:val="00C04513"/>
    <w:rsid w:val="00C04DA1"/>
    <w:rsid w:val="00C04DF2"/>
    <w:rsid w:val="00C04F01"/>
    <w:rsid w:val="00C07028"/>
    <w:rsid w:val="00C0702E"/>
    <w:rsid w:val="00C07845"/>
    <w:rsid w:val="00C108E5"/>
    <w:rsid w:val="00C10F7B"/>
    <w:rsid w:val="00C1403A"/>
    <w:rsid w:val="00C140B6"/>
    <w:rsid w:val="00C14298"/>
    <w:rsid w:val="00C14738"/>
    <w:rsid w:val="00C14A43"/>
    <w:rsid w:val="00C163C9"/>
    <w:rsid w:val="00C16920"/>
    <w:rsid w:val="00C17210"/>
    <w:rsid w:val="00C17296"/>
    <w:rsid w:val="00C179D4"/>
    <w:rsid w:val="00C20C51"/>
    <w:rsid w:val="00C20C5C"/>
    <w:rsid w:val="00C2124F"/>
    <w:rsid w:val="00C21AD1"/>
    <w:rsid w:val="00C21D41"/>
    <w:rsid w:val="00C2231C"/>
    <w:rsid w:val="00C2260B"/>
    <w:rsid w:val="00C22C6D"/>
    <w:rsid w:val="00C23F75"/>
    <w:rsid w:val="00C2540A"/>
    <w:rsid w:val="00C26CC2"/>
    <w:rsid w:val="00C26F18"/>
    <w:rsid w:val="00C2781C"/>
    <w:rsid w:val="00C3081D"/>
    <w:rsid w:val="00C30C6A"/>
    <w:rsid w:val="00C31998"/>
    <w:rsid w:val="00C3310B"/>
    <w:rsid w:val="00C334AD"/>
    <w:rsid w:val="00C3351D"/>
    <w:rsid w:val="00C33F91"/>
    <w:rsid w:val="00C34C2F"/>
    <w:rsid w:val="00C35DA6"/>
    <w:rsid w:val="00C36C64"/>
    <w:rsid w:val="00C370E3"/>
    <w:rsid w:val="00C40577"/>
    <w:rsid w:val="00C4146F"/>
    <w:rsid w:val="00C42661"/>
    <w:rsid w:val="00C43C6F"/>
    <w:rsid w:val="00C45B5A"/>
    <w:rsid w:val="00C503C7"/>
    <w:rsid w:val="00C5048C"/>
    <w:rsid w:val="00C51665"/>
    <w:rsid w:val="00C51774"/>
    <w:rsid w:val="00C520E0"/>
    <w:rsid w:val="00C538F4"/>
    <w:rsid w:val="00C53A0B"/>
    <w:rsid w:val="00C542C4"/>
    <w:rsid w:val="00C543A0"/>
    <w:rsid w:val="00C54DB0"/>
    <w:rsid w:val="00C556DF"/>
    <w:rsid w:val="00C56251"/>
    <w:rsid w:val="00C574DB"/>
    <w:rsid w:val="00C57DCA"/>
    <w:rsid w:val="00C57F71"/>
    <w:rsid w:val="00C61561"/>
    <w:rsid w:val="00C638AA"/>
    <w:rsid w:val="00C63E00"/>
    <w:rsid w:val="00C64503"/>
    <w:rsid w:val="00C66368"/>
    <w:rsid w:val="00C665AC"/>
    <w:rsid w:val="00C668AB"/>
    <w:rsid w:val="00C67AA4"/>
    <w:rsid w:val="00C70698"/>
    <w:rsid w:val="00C710B4"/>
    <w:rsid w:val="00C712AC"/>
    <w:rsid w:val="00C71918"/>
    <w:rsid w:val="00C71DDF"/>
    <w:rsid w:val="00C72DB8"/>
    <w:rsid w:val="00C73808"/>
    <w:rsid w:val="00C74058"/>
    <w:rsid w:val="00C74964"/>
    <w:rsid w:val="00C74F80"/>
    <w:rsid w:val="00C75796"/>
    <w:rsid w:val="00C75D1C"/>
    <w:rsid w:val="00C76114"/>
    <w:rsid w:val="00C7704C"/>
    <w:rsid w:val="00C771DD"/>
    <w:rsid w:val="00C77351"/>
    <w:rsid w:val="00C8052C"/>
    <w:rsid w:val="00C8196C"/>
    <w:rsid w:val="00C820FA"/>
    <w:rsid w:val="00C837C9"/>
    <w:rsid w:val="00C84DBA"/>
    <w:rsid w:val="00C86841"/>
    <w:rsid w:val="00C86CA7"/>
    <w:rsid w:val="00C901E0"/>
    <w:rsid w:val="00C90449"/>
    <w:rsid w:val="00C905FE"/>
    <w:rsid w:val="00C9108A"/>
    <w:rsid w:val="00C91D13"/>
    <w:rsid w:val="00C945AE"/>
    <w:rsid w:val="00C94713"/>
    <w:rsid w:val="00C94DB2"/>
    <w:rsid w:val="00C9542D"/>
    <w:rsid w:val="00C9640B"/>
    <w:rsid w:val="00C9643F"/>
    <w:rsid w:val="00C9653F"/>
    <w:rsid w:val="00C972B5"/>
    <w:rsid w:val="00C9765F"/>
    <w:rsid w:val="00C97B8E"/>
    <w:rsid w:val="00CA067C"/>
    <w:rsid w:val="00CA0B4E"/>
    <w:rsid w:val="00CA249D"/>
    <w:rsid w:val="00CA24B4"/>
    <w:rsid w:val="00CA387F"/>
    <w:rsid w:val="00CA3DA0"/>
    <w:rsid w:val="00CA4E07"/>
    <w:rsid w:val="00CA5051"/>
    <w:rsid w:val="00CA56EB"/>
    <w:rsid w:val="00CA60E1"/>
    <w:rsid w:val="00CA71C7"/>
    <w:rsid w:val="00CA7A61"/>
    <w:rsid w:val="00CA7D88"/>
    <w:rsid w:val="00CB02B7"/>
    <w:rsid w:val="00CB0F72"/>
    <w:rsid w:val="00CB1B96"/>
    <w:rsid w:val="00CB1F82"/>
    <w:rsid w:val="00CB33B8"/>
    <w:rsid w:val="00CB444C"/>
    <w:rsid w:val="00CB4452"/>
    <w:rsid w:val="00CB4BD7"/>
    <w:rsid w:val="00CB5D68"/>
    <w:rsid w:val="00CB61C7"/>
    <w:rsid w:val="00CB7465"/>
    <w:rsid w:val="00CB7D75"/>
    <w:rsid w:val="00CC0905"/>
    <w:rsid w:val="00CC15CB"/>
    <w:rsid w:val="00CC2767"/>
    <w:rsid w:val="00CC32FD"/>
    <w:rsid w:val="00CC391F"/>
    <w:rsid w:val="00CC3CC3"/>
    <w:rsid w:val="00CC450D"/>
    <w:rsid w:val="00CC4DD1"/>
    <w:rsid w:val="00CC6249"/>
    <w:rsid w:val="00CC64CB"/>
    <w:rsid w:val="00CC7E18"/>
    <w:rsid w:val="00CD0EE1"/>
    <w:rsid w:val="00CD1B79"/>
    <w:rsid w:val="00CD2BA8"/>
    <w:rsid w:val="00CD2DBE"/>
    <w:rsid w:val="00CD4A30"/>
    <w:rsid w:val="00CD4EFA"/>
    <w:rsid w:val="00CD5608"/>
    <w:rsid w:val="00CD5F35"/>
    <w:rsid w:val="00CD6358"/>
    <w:rsid w:val="00CD685C"/>
    <w:rsid w:val="00CD6E55"/>
    <w:rsid w:val="00CD7222"/>
    <w:rsid w:val="00CD770F"/>
    <w:rsid w:val="00CD7976"/>
    <w:rsid w:val="00CE0D03"/>
    <w:rsid w:val="00CE0FB5"/>
    <w:rsid w:val="00CE1A91"/>
    <w:rsid w:val="00CE22FA"/>
    <w:rsid w:val="00CE3FE2"/>
    <w:rsid w:val="00CE6CED"/>
    <w:rsid w:val="00CF0061"/>
    <w:rsid w:val="00CF01EB"/>
    <w:rsid w:val="00CF1725"/>
    <w:rsid w:val="00CF1EC4"/>
    <w:rsid w:val="00CF2FDE"/>
    <w:rsid w:val="00CF32F3"/>
    <w:rsid w:val="00CF437E"/>
    <w:rsid w:val="00CF5594"/>
    <w:rsid w:val="00CF6B74"/>
    <w:rsid w:val="00D02571"/>
    <w:rsid w:val="00D02578"/>
    <w:rsid w:val="00D073F0"/>
    <w:rsid w:val="00D07EB2"/>
    <w:rsid w:val="00D10760"/>
    <w:rsid w:val="00D11208"/>
    <w:rsid w:val="00D11EF1"/>
    <w:rsid w:val="00D1297E"/>
    <w:rsid w:val="00D129FF"/>
    <w:rsid w:val="00D12AA5"/>
    <w:rsid w:val="00D1305E"/>
    <w:rsid w:val="00D13C05"/>
    <w:rsid w:val="00D13D9B"/>
    <w:rsid w:val="00D13E7F"/>
    <w:rsid w:val="00D1419E"/>
    <w:rsid w:val="00D14209"/>
    <w:rsid w:val="00D1425B"/>
    <w:rsid w:val="00D1482D"/>
    <w:rsid w:val="00D14A0B"/>
    <w:rsid w:val="00D14E31"/>
    <w:rsid w:val="00D1522B"/>
    <w:rsid w:val="00D162D5"/>
    <w:rsid w:val="00D1645F"/>
    <w:rsid w:val="00D16619"/>
    <w:rsid w:val="00D2015D"/>
    <w:rsid w:val="00D2103A"/>
    <w:rsid w:val="00D218B0"/>
    <w:rsid w:val="00D2315C"/>
    <w:rsid w:val="00D231EB"/>
    <w:rsid w:val="00D23C4E"/>
    <w:rsid w:val="00D243B0"/>
    <w:rsid w:val="00D24815"/>
    <w:rsid w:val="00D26908"/>
    <w:rsid w:val="00D27214"/>
    <w:rsid w:val="00D27765"/>
    <w:rsid w:val="00D278DC"/>
    <w:rsid w:val="00D27970"/>
    <w:rsid w:val="00D316E2"/>
    <w:rsid w:val="00D31D80"/>
    <w:rsid w:val="00D32306"/>
    <w:rsid w:val="00D330AA"/>
    <w:rsid w:val="00D33D14"/>
    <w:rsid w:val="00D34290"/>
    <w:rsid w:val="00D34297"/>
    <w:rsid w:val="00D34892"/>
    <w:rsid w:val="00D36151"/>
    <w:rsid w:val="00D36335"/>
    <w:rsid w:val="00D36664"/>
    <w:rsid w:val="00D36E8D"/>
    <w:rsid w:val="00D36F80"/>
    <w:rsid w:val="00D37672"/>
    <w:rsid w:val="00D379FE"/>
    <w:rsid w:val="00D405BD"/>
    <w:rsid w:val="00D40E5D"/>
    <w:rsid w:val="00D40FD0"/>
    <w:rsid w:val="00D420FF"/>
    <w:rsid w:val="00D435EA"/>
    <w:rsid w:val="00D43700"/>
    <w:rsid w:val="00D43764"/>
    <w:rsid w:val="00D43D4F"/>
    <w:rsid w:val="00D43ECE"/>
    <w:rsid w:val="00D4418D"/>
    <w:rsid w:val="00D44818"/>
    <w:rsid w:val="00D457DF"/>
    <w:rsid w:val="00D46AD1"/>
    <w:rsid w:val="00D46F5E"/>
    <w:rsid w:val="00D47300"/>
    <w:rsid w:val="00D508AF"/>
    <w:rsid w:val="00D51607"/>
    <w:rsid w:val="00D52651"/>
    <w:rsid w:val="00D52CA9"/>
    <w:rsid w:val="00D52D03"/>
    <w:rsid w:val="00D532FB"/>
    <w:rsid w:val="00D548A7"/>
    <w:rsid w:val="00D548DE"/>
    <w:rsid w:val="00D548EC"/>
    <w:rsid w:val="00D54D45"/>
    <w:rsid w:val="00D54F4D"/>
    <w:rsid w:val="00D55663"/>
    <w:rsid w:val="00D55995"/>
    <w:rsid w:val="00D569F6"/>
    <w:rsid w:val="00D572BC"/>
    <w:rsid w:val="00D57450"/>
    <w:rsid w:val="00D57722"/>
    <w:rsid w:val="00D57D14"/>
    <w:rsid w:val="00D6044A"/>
    <w:rsid w:val="00D61E5E"/>
    <w:rsid w:val="00D6230D"/>
    <w:rsid w:val="00D626A4"/>
    <w:rsid w:val="00D631E7"/>
    <w:rsid w:val="00D63302"/>
    <w:rsid w:val="00D64210"/>
    <w:rsid w:val="00D64A8A"/>
    <w:rsid w:val="00D65790"/>
    <w:rsid w:val="00D673F2"/>
    <w:rsid w:val="00D67EC8"/>
    <w:rsid w:val="00D67F92"/>
    <w:rsid w:val="00D70A21"/>
    <w:rsid w:val="00D70BBF"/>
    <w:rsid w:val="00D70C10"/>
    <w:rsid w:val="00D716DB"/>
    <w:rsid w:val="00D71E12"/>
    <w:rsid w:val="00D73098"/>
    <w:rsid w:val="00D73152"/>
    <w:rsid w:val="00D736B9"/>
    <w:rsid w:val="00D73803"/>
    <w:rsid w:val="00D73A7C"/>
    <w:rsid w:val="00D73FF8"/>
    <w:rsid w:val="00D740BC"/>
    <w:rsid w:val="00D7511A"/>
    <w:rsid w:val="00D7542F"/>
    <w:rsid w:val="00D75E6C"/>
    <w:rsid w:val="00D765B2"/>
    <w:rsid w:val="00D76783"/>
    <w:rsid w:val="00D768D2"/>
    <w:rsid w:val="00D76A63"/>
    <w:rsid w:val="00D77367"/>
    <w:rsid w:val="00D77705"/>
    <w:rsid w:val="00D802FC"/>
    <w:rsid w:val="00D808AD"/>
    <w:rsid w:val="00D81CF8"/>
    <w:rsid w:val="00D81D9B"/>
    <w:rsid w:val="00D83517"/>
    <w:rsid w:val="00D8393A"/>
    <w:rsid w:val="00D83A52"/>
    <w:rsid w:val="00D83BCD"/>
    <w:rsid w:val="00D8473C"/>
    <w:rsid w:val="00D863AA"/>
    <w:rsid w:val="00D86835"/>
    <w:rsid w:val="00D875FC"/>
    <w:rsid w:val="00D87A73"/>
    <w:rsid w:val="00D87E0F"/>
    <w:rsid w:val="00D9033E"/>
    <w:rsid w:val="00D903FB"/>
    <w:rsid w:val="00D904C9"/>
    <w:rsid w:val="00D907E9"/>
    <w:rsid w:val="00D909A3"/>
    <w:rsid w:val="00D90D6E"/>
    <w:rsid w:val="00D92F4F"/>
    <w:rsid w:val="00D930FD"/>
    <w:rsid w:val="00D93A56"/>
    <w:rsid w:val="00D93A8A"/>
    <w:rsid w:val="00D94188"/>
    <w:rsid w:val="00D9427E"/>
    <w:rsid w:val="00D9505C"/>
    <w:rsid w:val="00D95946"/>
    <w:rsid w:val="00D96293"/>
    <w:rsid w:val="00D965B2"/>
    <w:rsid w:val="00DA064D"/>
    <w:rsid w:val="00DA4739"/>
    <w:rsid w:val="00DA4BEC"/>
    <w:rsid w:val="00DA4E0B"/>
    <w:rsid w:val="00DA6123"/>
    <w:rsid w:val="00DA64E7"/>
    <w:rsid w:val="00DA6674"/>
    <w:rsid w:val="00DA66D6"/>
    <w:rsid w:val="00DA67C2"/>
    <w:rsid w:val="00DB0682"/>
    <w:rsid w:val="00DB06D0"/>
    <w:rsid w:val="00DB10D3"/>
    <w:rsid w:val="00DB124E"/>
    <w:rsid w:val="00DB1773"/>
    <w:rsid w:val="00DB28B3"/>
    <w:rsid w:val="00DB2C98"/>
    <w:rsid w:val="00DB3134"/>
    <w:rsid w:val="00DB37ED"/>
    <w:rsid w:val="00DB39ED"/>
    <w:rsid w:val="00DB45AF"/>
    <w:rsid w:val="00DB5C6F"/>
    <w:rsid w:val="00DB5E03"/>
    <w:rsid w:val="00DB609E"/>
    <w:rsid w:val="00DB630D"/>
    <w:rsid w:val="00DB6E6E"/>
    <w:rsid w:val="00DB777C"/>
    <w:rsid w:val="00DC0391"/>
    <w:rsid w:val="00DC0C42"/>
    <w:rsid w:val="00DC1FEF"/>
    <w:rsid w:val="00DC4614"/>
    <w:rsid w:val="00DC49C7"/>
    <w:rsid w:val="00DC611E"/>
    <w:rsid w:val="00DC6E33"/>
    <w:rsid w:val="00DC7720"/>
    <w:rsid w:val="00DC777F"/>
    <w:rsid w:val="00DD01FE"/>
    <w:rsid w:val="00DD04AB"/>
    <w:rsid w:val="00DD055D"/>
    <w:rsid w:val="00DD0ADE"/>
    <w:rsid w:val="00DD0EBD"/>
    <w:rsid w:val="00DD51D3"/>
    <w:rsid w:val="00DD539F"/>
    <w:rsid w:val="00DD5C12"/>
    <w:rsid w:val="00DD70FF"/>
    <w:rsid w:val="00DD75E9"/>
    <w:rsid w:val="00DD7718"/>
    <w:rsid w:val="00DD7C43"/>
    <w:rsid w:val="00DE03DE"/>
    <w:rsid w:val="00DE0535"/>
    <w:rsid w:val="00DE0754"/>
    <w:rsid w:val="00DE2D5A"/>
    <w:rsid w:val="00DE3A0D"/>
    <w:rsid w:val="00DE425F"/>
    <w:rsid w:val="00DE4DA5"/>
    <w:rsid w:val="00DE4F08"/>
    <w:rsid w:val="00DE5182"/>
    <w:rsid w:val="00DE6335"/>
    <w:rsid w:val="00DE682D"/>
    <w:rsid w:val="00DE6E35"/>
    <w:rsid w:val="00DF0428"/>
    <w:rsid w:val="00DF0A98"/>
    <w:rsid w:val="00DF1037"/>
    <w:rsid w:val="00DF2268"/>
    <w:rsid w:val="00DF4E74"/>
    <w:rsid w:val="00DF66BF"/>
    <w:rsid w:val="00DF693A"/>
    <w:rsid w:val="00DF7566"/>
    <w:rsid w:val="00DF7F53"/>
    <w:rsid w:val="00E000D7"/>
    <w:rsid w:val="00E003D0"/>
    <w:rsid w:val="00E00509"/>
    <w:rsid w:val="00E0123F"/>
    <w:rsid w:val="00E02440"/>
    <w:rsid w:val="00E02928"/>
    <w:rsid w:val="00E02BE9"/>
    <w:rsid w:val="00E02D74"/>
    <w:rsid w:val="00E02D79"/>
    <w:rsid w:val="00E02E54"/>
    <w:rsid w:val="00E0368E"/>
    <w:rsid w:val="00E038B4"/>
    <w:rsid w:val="00E04700"/>
    <w:rsid w:val="00E049AF"/>
    <w:rsid w:val="00E04B60"/>
    <w:rsid w:val="00E05EC0"/>
    <w:rsid w:val="00E06C0B"/>
    <w:rsid w:val="00E0706F"/>
    <w:rsid w:val="00E07697"/>
    <w:rsid w:val="00E11787"/>
    <w:rsid w:val="00E122A4"/>
    <w:rsid w:val="00E12B19"/>
    <w:rsid w:val="00E12C31"/>
    <w:rsid w:val="00E12CF0"/>
    <w:rsid w:val="00E137EE"/>
    <w:rsid w:val="00E13855"/>
    <w:rsid w:val="00E13C16"/>
    <w:rsid w:val="00E13ED0"/>
    <w:rsid w:val="00E150EE"/>
    <w:rsid w:val="00E15DFD"/>
    <w:rsid w:val="00E16F58"/>
    <w:rsid w:val="00E17B9B"/>
    <w:rsid w:val="00E23683"/>
    <w:rsid w:val="00E23CE6"/>
    <w:rsid w:val="00E243C6"/>
    <w:rsid w:val="00E24724"/>
    <w:rsid w:val="00E2495D"/>
    <w:rsid w:val="00E25146"/>
    <w:rsid w:val="00E25872"/>
    <w:rsid w:val="00E269E2"/>
    <w:rsid w:val="00E272A3"/>
    <w:rsid w:val="00E27D8D"/>
    <w:rsid w:val="00E30787"/>
    <w:rsid w:val="00E3080B"/>
    <w:rsid w:val="00E30826"/>
    <w:rsid w:val="00E31758"/>
    <w:rsid w:val="00E32ADA"/>
    <w:rsid w:val="00E32F8D"/>
    <w:rsid w:val="00E34244"/>
    <w:rsid w:val="00E3522D"/>
    <w:rsid w:val="00E35AE1"/>
    <w:rsid w:val="00E4017A"/>
    <w:rsid w:val="00E40525"/>
    <w:rsid w:val="00E40690"/>
    <w:rsid w:val="00E40D05"/>
    <w:rsid w:val="00E43DCD"/>
    <w:rsid w:val="00E4503D"/>
    <w:rsid w:val="00E4526A"/>
    <w:rsid w:val="00E45ADC"/>
    <w:rsid w:val="00E472BC"/>
    <w:rsid w:val="00E503C4"/>
    <w:rsid w:val="00E50F53"/>
    <w:rsid w:val="00E51591"/>
    <w:rsid w:val="00E52A1D"/>
    <w:rsid w:val="00E540F3"/>
    <w:rsid w:val="00E54745"/>
    <w:rsid w:val="00E5484A"/>
    <w:rsid w:val="00E557B0"/>
    <w:rsid w:val="00E559CC"/>
    <w:rsid w:val="00E55F12"/>
    <w:rsid w:val="00E566DF"/>
    <w:rsid w:val="00E568FA"/>
    <w:rsid w:val="00E56F34"/>
    <w:rsid w:val="00E57B26"/>
    <w:rsid w:val="00E57E85"/>
    <w:rsid w:val="00E60A7F"/>
    <w:rsid w:val="00E61856"/>
    <w:rsid w:val="00E62A63"/>
    <w:rsid w:val="00E63206"/>
    <w:rsid w:val="00E63693"/>
    <w:rsid w:val="00E63F66"/>
    <w:rsid w:val="00E643EF"/>
    <w:rsid w:val="00E6451B"/>
    <w:rsid w:val="00E64936"/>
    <w:rsid w:val="00E64E73"/>
    <w:rsid w:val="00E677E1"/>
    <w:rsid w:val="00E67B74"/>
    <w:rsid w:val="00E67C08"/>
    <w:rsid w:val="00E67DED"/>
    <w:rsid w:val="00E67F6A"/>
    <w:rsid w:val="00E727F1"/>
    <w:rsid w:val="00E72E40"/>
    <w:rsid w:val="00E7358E"/>
    <w:rsid w:val="00E735C8"/>
    <w:rsid w:val="00E7406D"/>
    <w:rsid w:val="00E75019"/>
    <w:rsid w:val="00E77788"/>
    <w:rsid w:val="00E77D05"/>
    <w:rsid w:val="00E80626"/>
    <w:rsid w:val="00E8077D"/>
    <w:rsid w:val="00E807BC"/>
    <w:rsid w:val="00E80E4B"/>
    <w:rsid w:val="00E81FEC"/>
    <w:rsid w:val="00E82373"/>
    <w:rsid w:val="00E823B4"/>
    <w:rsid w:val="00E82AC0"/>
    <w:rsid w:val="00E8416A"/>
    <w:rsid w:val="00E84BEE"/>
    <w:rsid w:val="00E84BF5"/>
    <w:rsid w:val="00E85288"/>
    <w:rsid w:val="00E852E4"/>
    <w:rsid w:val="00E85803"/>
    <w:rsid w:val="00E8594D"/>
    <w:rsid w:val="00E859BC"/>
    <w:rsid w:val="00E85FC5"/>
    <w:rsid w:val="00E86163"/>
    <w:rsid w:val="00E86586"/>
    <w:rsid w:val="00E866C9"/>
    <w:rsid w:val="00E91F5B"/>
    <w:rsid w:val="00E91F9B"/>
    <w:rsid w:val="00E92CA3"/>
    <w:rsid w:val="00E92E2A"/>
    <w:rsid w:val="00E93651"/>
    <w:rsid w:val="00E93A52"/>
    <w:rsid w:val="00E94345"/>
    <w:rsid w:val="00E9445E"/>
    <w:rsid w:val="00E94BF0"/>
    <w:rsid w:val="00E96CB6"/>
    <w:rsid w:val="00E9779A"/>
    <w:rsid w:val="00E9782D"/>
    <w:rsid w:val="00E97D26"/>
    <w:rsid w:val="00E97D56"/>
    <w:rsid w:val="00EA061A"/>
    <w:rsid w:val="00EA1180"/>
    <w:rsid w:val="00EA1356"/>
    <w:rsid w:val="00EA19B9"/>
    <w:rsid w:val="00EA1FEC"/>
    <w:rsid w:val="00EA21AA"/>
    <w:rsid w:val="00EA3082"/>
    <w:rsid w:val="00EA37D6"/>
    <w:rsid w:val="00EA3912"/>
    <w:rsid w:val="00EA454A"/>
    <w:rsid w:val="00EA5F01"/>
    <w:rsid w:val="00EA690F"/>
    <w:rsid w:val="00EA7B25"/>
    <w:rsid w:val="00EB036F"/>
    <w:rsid w:val="00EB0CC1"/>
    <w:rsid w:val="00EB0FE2"/>
    <w:rsid w:val="00EB1AF4"/>
    <w:rsid w:val="00EB1FD5"/>
    <w:rsid w:val="00EB2129"/>
    <w:rsid w:val="00EB3C54"/>
    <w:rsid w:val="00EB44EC"/>
    <w:rsid w:val="00EB4A8B"/>
    <w:rsid w:val="00EB532C"/>
    <w:rsid w:val="00EB5D63"/>
    <w:rsid w:val="00EB5F50"/>
    <w:rsid w:val="00EB66D0"/>
    <w:rsid w:val="00EB6815"/>
    <w:rsid w:val="00EB68F9"/>
    <w:rsid w:val="00EB7160"/>
    <w:rsid w:val="00EB7955"/>
    <w:rsid w:val="00EC0413"/>
    <w:rsid w:val="00EC2A7C"/>
    <w:rsid w:val="00EC2C54"/>
    <w:rsid w:val="00EC2ED7"/>
    <w:rsid w:val="00EC2F1D"/>
    <w:rsid w:val="00EC320E"/>
    <w:rsid w:val="00EC38C0"/>
    <w:rsid w:val="00EC45E5"/>
    <w:rsid w:val="00EC59BA"/>
    <w:rsid w:val="00EC5BDE"/>
    <w:rsid w:val="00EC70A8"/>
    <w:rsid w:val="00EC7A90"/>
    <w:rsid w:val="00ED0CA8"/>
    <w:rsid w:val="00ED0ED4"/>
    <w:rsid w:val="00ED21DC"/>
    <w:rsid w:val="00ED6D34"/>
    <w:rsid w:val="00ED6FFD"/>
    <w:rsid w:val="00ED71CE"/>
    <w:rsid w:val="00ED78EC"/>
    <w:rsid w:val="00ED7B7A"/>
    <w:rsid w:val="00EE04FA"/>
    <w:rsid w:val="00EE20AD"/>
    <w:rsid w:val="00EE2749"/>
    <w:rsid w:val="00EE3A28"/>
    <w:rsid w:val="00EE3C52"/>
    <w:rsid w:val="00EE3DFD"/>
    <w:rsid w:val="00EE4016"/>
    <w:rsid w:val="00EE4207"/>
    <w:rsid w:val="00EE440A"/>
    <w:rsid w:val="00EE53B9"/>
    <w:rsid w:val="00EE5B1A"/>
    <w:rsid w:val="00EE64F9"/>
    <w:rsid w:val="00EE669A"/>
    <w:rsid w:val="00EE7C3A"/>
    <w:rsid w:val="00EE7D0D"/>
    <w:rsid w:val="00EF1488"/>
    <w:rsid w:val="00EF2223"/>
    <w:rsid w:val="00EF41A3"/>
    <w:rsid w:val="00EF4E55"/>
    <w:rsid w:val="00EF56B4"/>
    <w:rsid w:val="00EF6352"/>
    <w:rsid w:val="00EF7A5E"/>
    <w:rsid w:val="00EF7F88"/>
    <w:rsid w:val="00F00A27"/>
    <w:rsid w:val="00F01A1F"/>
    <w:rsid w:val="00F01F56"/>
    <w:rsid w:val="00F02074"/>
    <w:rsid w:val="00F02FF7"/>
    <w:rsid w:val="00F03498"/>
    <w:rsid w:val="00F035D8"/>
    <w:rsid w:val="00F03FF6"/>
    <w:rsid w:val="00F0418F"/>
    <w:rsid w:val="00F04489"/>
    <w:rsid w:val="00F049AE"/>
    <w:rsid w:val="00F05098"/>
    <w:rsid w:val="00F05740"/>
    <w:rsid w:val="00F05A7D"/>
    <w:rsid w:val="00F05C92"/>
    <w:rsid w:val="00F0757E"/>
    <w:rsid w:val="00F07949"/>
    <w:rsid w:val="00F07C45"/>
    <w:rsid w:val="00F07D83"/>
    <w:rsid w:val="00F11249"/>
    <w:rsid w:val="00F11DAB"/>
    <w:rsid w:val="00F137EC"/>
    <w:rsid w:val="00F1450A"/>
    <w:rsid w:val="00F14ECF"/>
    <w:rsid w:val="00F14F8A"/>
    <w:rsid w:val="00F15687"/>
    <w:rsid w:val="00F16640"/>
    <w:rsid w:val="00F16AC4"/>
    <w:rsid w:val="00F16B8B"/>
    <w:rsid w:val="00F17E9A"/>
    <w:rsid w:val="00F200E7"/>
    <w:rsid w:val="00F20381"/>
    <w:rsid w:val="00F21398"/>
    <w:rsid w:val="00F21424"/>
    <w:rsid w:val="00F2293F"/>
    <w:rsid w:val="00F23732"/>
    <w:rsid w:val="00F24617"/>
    <w:rsid w:val="00F25250"/>
    <w:rsid w:val="00F26B8B"/>
    <w:rsid w:val="00F27A47"/>
    <w:rsid w:val="00F3006A"/>
    <w:rsid w:val="00F3032D"/>
    <w:rsid w:val="00F30D18"/>
    <w:rsid w:val="00F31394"/>
    <w:rsid w:val="00F323B6"/>
    <w:rsid w:val="00F327DE"/>
    <w:rsid w:val="00F32905"/>
    <w:rsid w:val="00F32979"/>
    <w:rsid w:val="00F329B0"/>
    <w:rsid w:val="00F32E7B"/>
    <w:rsid w:val="00F33395"/>
    <w:rsid w:val="00F338F2"/>
    <w:rsid w:val="00F33B41"/>
    <w:rsid w:val="00F33C43"/>
    <w:rsid w:val="00F33E24"/>
    <w:rsid w:val="00F344B7"/>
    <w:rsid w:val="00F356D1"/>
    <w:rsid w:val="00F35B14"/>
    <w:rsid w:val="00F35CBD"/>
    <w:rsid w:val="00F360D3"/>
    <w:rsid w:val="00F362AC"/>
    <w:rsid w:val="00F362F9"/>
    <w:rsid w:val="00F3690B"/>
    <w:rsid w:val="00F373B5"/>
    <w:rsid w:val="00F3754A"/>
    <w:rsid w:val="00F4031F"/>
    <w:rsid w:val="00F40C4F"/>
    <w:rsid w:val="00F40C63"/>
    <w:rsid w:val="00F41954"/>
    <w:rsid w:val="00F42922"/>
    <w:rsid w:val="00F447B8"/>
    <w:rsid w:val="00F448EA"/>
    <w:rsid w:val="00F44ACE"/>
    <w:rsid w:val="00F44F55"/>
    <w:rsid w:val="00F4596E"/>
    <w:rsid w:val="00F45B3F"/>
    <w:rsid w:val="00F45DC6"/>
    <w:rsid w:val="00F46775"/>
    <w:rsid w:val="00F46F35"/>
    <w:rsid w:val="00F47C17"/>
    <w:rsid w:val="00F47EC4"/>
    <w:rsid w:val="00F50709"/>
    <w:rsid w:val="00F51D57"/>
    <w:rsid w:val="00F5272F"/>
    <w:rsid w:val="00F52AFB"/>
    <w:rsid w:val="00F53243"/>
    <w:rsid w:val="00F53B79"/>
    <w:rsid w:val="00F53CEC"/>
    <w:rsid w:val="00F54471"/>
    <w:rsid w:val="00F55613"/>
    <w:rsid w:val="00F5574F"/>
    <w:rsid w:val="00F55B61"/>
    <w:rsid w:val="00F5614C"/>
    <w:rsid w:val="00F561DE"/>
    <w:rsid w:val="00F56433"/>
    <w:rsid w:val="00F60727"/>
    <w:rsid w:val="00F60DFB"/>
    <w:rsid w:val="00F616D1"/>
    <w:rsid w:val="00F61A91"/>
    <w:rsid w:val="00F630F8"/>
    <w:rsid w:val="00F63CDB"/>
    <w:rsid w:val="00F644BE"/>
    <w:rsid w:val="00F6454C"/>
    <w:rsid w:val="00F651FE"/>
    <w:rsid w:val="00F65287"/>
    <w:rsid w:val="00F6596B"/>
    <w:rsid w:val="00F6616F"/>
    <w:rsid w:val="00F670CA"/>
    <w:rsid w:val="00F67B27"/>
    <w:rsid w:val="00F67B5F"/>
    <w:rsid w:val="00F67DCE"/>
    <w:rsid w:val="00F7120F"/>
    <w:rsid w:val="00F718CB"/>
    <w:rsid w:val="00F71CA5"/>
    <w:rsid w:val="00F72012"/>
    <w:rsid w:val="00F74AE9"/>
    <w:rsid w:val="00F74EC2"/>
    <w:rsid w:val="00F75B79"/>
    <w:rsid w:val="00F77AC0"/>
    <w:rsid w:val="00F77BE9"/>
    <w:rsid w:val="00F80335"/>
    <w:rsid w:val="00F80453"/>
    <w:rsid w:val="00F80834"/>
    <w:rsid w:val="00F80D14"/>
    <w:rsid w:val="00F81182"/>
    <w:rsid w:val="00F81940"/>
    <w:rsid w:val="00F844C7"/>
    <w:rsid w:val="00F84BA5"/>
    <w:rsid w:val="00F84EB9"/>
    <w:rsid w:val="00F8633E"/>
    <w:rsid w:val="00F87C9F"/>
    <w:rsid w:val="00F90A0D"/>
    <w:rsid w:val="00F937EF"/>
    <w:rsid w:val="00F9540C"/>
    <w:rsid w:val="00F95476"/>
    <w:rsid w:val="00F95633"/>
    <w:rsid w:val="00F957A7"/>
    <w:rsid w:val="00F96E56"/>
    <w:rsid w:val="00F97732"/>
    <w:rsid w:val="00F97F20"/>
    <w:rsid w:val="00FA01C4"/>
    <w:rsid w:val="00FA0B37"/>
    <w:rsid w:val="00FA170A"/>
    <w:rsid w:val="00FA174A"/>
    <w:rsid w:val="00FA1979"/>
    <w:rsid w:val="00FA1EC2"/>
    <w:rsid w:val="00FA239A"/>
    <w:rsid w:val="00FA2B00"/>
    <w:rsid w:val="00FA42A8"/>
    <w:rsid w:val="00FA5E82"/>
    <w:rsid w:val="00FA63C9"/>
    <w:rsid w:val="00FA65AC"/>
    <w:rsid w:val="00FA6919"/>
    <w:rsid w:val="00FA6BD0"/>
    <w:rsid w:val="00FA7B2C"/>
    <w:rsid w:val="00FB011F"/>
    <w:rsid w:val="00FB03C2"/>
    <w:rsid w:val="00FB0E56"/>
    <w:rsid w:val="00FB136D"/>
    <w:rsid w:val="00FB1B81"/>
    <w:rsid w:val="00FB300C"/>
    <w:rsid w:val="00FB37A2"/>
    <w:rsid w:val="00FB40AA"/>
    <w:rsid w:val="00FB41FF"/>
    <w:rsid w:val="00FB421F"/>
    <w:rsid w:val="00FB4459"/>
    <w:rsid w:val="00FB453D"/>
    <w:rsid w:val="00FB4DDE"/>
    <w:rsid w:val="00FB5076"/>
    <w:rsid w:val="00FB577B"/>
    <w:rsid w:val="00FB60B4"/>
    <w:rsid w:val="00FB60C0"/>
    <w:rsid w:val="00FB6A9C"/>
    <w:rsid w:val="00FB720C"/>
    <w:rsid w:val="00FB796F"/>
    <w:rsid w:val="00FB7A3B"/>
    <w:rsid w:val="00FC0550"/>
    <w:rsid w:val="00FC225B"/>
    <w:rsid w:val="00FC3155"/>
    <w:rsid w:val="00FC363A"/>
    <w:rsid w:val="00FC5420"/>
    <w:rsid w:val="00FC6927"/>
    <w:rsid w:val="00FC69F6"/>
    <w:rsid w:val="00FC6A11"/>
    <w:rsid w:val="00FD05AC"/>
    <w:rsid w:val="00FD0A1A"/>
    <w:rsid w:val="00FD0FD1"/>
    <w:rsid w:val="00FD10AB"/>
    <w:rsid w:val="00FD226B"/>
    <w:rsid w:val="00FD2836"/>
    <w:rsid w:val="00FD396C"/>
    <w:rsid w:val="00FD45DD"/>
    <w:rsid w:val="00FD5A8C"/>
    <w:rsid w:val="00FD5B43"/>
    <w:rsid w:val="00FD625D"/>
    <w:rsid w:val="00FD62BC"/>
    <w:rsid w:val="00FD7431"/>
    <w:rsid w:val="00FE01C1"/>
    <w:rsid w:val="00FE0A3E"/>
    <w:rsid w:val="00FE0AFB"/>
    <w:rsid w:val="00FE1545"/>
    <w:rsid w:val="00FE218B"/>
    <w:rsid w:val="00FE21AC"/>
    <w:rsid w:val="00FE3569"/>
    <w:rsid w:val="00FE3DEC"/>
    <w:rsid w:val="00FE4C2C"/>
    <w:rsid w:val="00FE5DAF"/>
    <w:rsid w:val="00FE6288"/>
    <w:rsid w:val="00FE6B05"/>
    <w:rsid w:val="00FE77DD"/>
    <w:rsid w:val="00FF3695"/>
    <w:rsid w:val="00FF4057"/>
    <w:rsid w:val="00FF4FA0"/>
    <w:rsid w:val="00FF553B"/>
    <w:rsid w:val="00FF556E"/>
    <w:rsid w:val="00FF5C47"/>
    <w:rsid w:val="00FF65BE"/>
    <w:rsid w:val="00FF6C26"/>
    <w:rsid w:val="00FF6DD0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45FEED"/>
  <w15:docId w15:val="{9DFA0C98-5FD8-4DC9-AEB2-1153F972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37761"/>
    <w:pPr>
      <w:widowControl w:val="0"/>
      <w:spacing w:before="240" w:after="120" w:line="320" w:lineRule="atLeast"/>
    </w:pPr>
    <w:rPr>
      <w:rFonts w:ascii="Verdana" w:hAnsi="Verdana" w:cstheme="minorBidi"/>
      <w:kern w:val="2"/>
      <w:szCs w:val="24"/>
    </w:rPr>
  </w:style>
  <w:style w:type="paragraph" w:styleId="1">
    <w:name w:val="heading 1"/>
    <w:basedOn w:val="a0"/>
    <w:next w:val="a0"/>
    <w:qFormat/>
    <w:rsid w:val="00B37761"/>
    <w:pPr>
      <w:keepNext/>
      <w:pageBreakBefore/>
      <w:numPr>
        <w:numId w:val="1"/>
      </w:numPr>
      <w:pBdr>
        <w:bottom w:val="single" w:sz="24" w:space="1" w:color="525252" w:themeColor="accent3" w:themeShade="80"/>
      </w:pBd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D34892"/>
    <w:pPr>
      <w:keepNext/>
      <w:numPr>
        <w:ilvl w:val="1"/>
        <w:numId w:val="1"/>
      </w:numPr>
      <w:tabs>
        <w:tab w:val="num" w:pos="567"/>
      </w:tabs>
      <w:spacing w:line="720" w:lineRule="auto"/>
      <w:ind w:left="567"/>
      <w:outlineLvl w:val="1"/>
    </w:pPr>
    <w:rPr>
      <w:rFonts w:ascii="Arial" w:hAnsi="Arial"/>
      <w:b/>
      <w:bCs/>
      <w:sz w:val="40"/>
      <w:szCs w:val="32"/>
    </w:rPr>
  </w:style>
  <w:style w:type="paragraph" w:styleId="3">
    <w:name w:val="heading 3"/>
    <w:basedOn w:val="a0"/>
    <w:next w:val="a1"/>
    <w:link w:val="30"/>
    <w:rsid w:val="00D27970"/>
    <w:pPr>
      <w:keepNext/>
      <w:numPr>
        <w:ilvl w:val="2"/>
        <w:numId w:val="1"/>
      </w:numPr>
      <w:spacing w:line="720" w:lineRule="atLeast"/>
      <w:ind w:left="1112"/>
      <w:outlineLvl w:val="2"/>
    </w:pPr>
    <w:rPr>
      <w:rFonts w:ascii="Monaco" w:hAnsi="Monaco"/>
      <w:b/>
      <w:bCs/>
      <w:sz w:val="32"/>
      <w:szCs w:val="36"/>
      <w:shd w:val="clear" w:color="auto" w:fill="F7F7F8"/>
    </w:rPr>
  </w:style>
  <w:style w:type="paragraph" w:styleId="4">
    <w:name w:val="heading 4"/>
    <w:basedOn w:val="a0"/>
    <w:next w:val="a0"/>
    <w:link w:val="40"/>
    <w:rsid w:val="00BE221B"/>
    <w:pPr>
      <w:keepNext/>
      <w:keepLines/>
      <w:widowControl/>
      <w:spacing w:before="280" w:after="80" w:line="276" w:lineRule="auto"/>
      <w:outlineLvl w:val="3"/>
    </w:pPr>
    <w:rPr>
      <w:rFonts w:ascii="Arial" w:eastAsiaTheme="minorEastAsia" w:hAnsi="Arial" w:cs="Arial"/>
      <w:color w:val="666666"/>
      <w:kern w:val="0"/>
      <w:sz w:val="24"/>
    </w:rPr>
  </w:style>
  <w:style w:type="paragraph" w:styleId="5">
    <w:name w:val="heading 5"/>
    <w:basedOn w:val="a0"/>
    <w:next w:val="a0"/>
    <w:link w:val="50"/>
    <w:rsid w:val="00BE221B"/>
    <w:pPr>
      <w:keepNext/>
      <w:keepLines/>
      <w:widowControl/>
      <w:spacing w:after="80" w:line="276" w:lineRule="auto"/>
      <w:outlineLvl w:val="4"/>
    </w:pPr>
    <w:rPr>
      <w:rFonts w:ascii="Arial" w:eastAsiaTheme="minorEastAsia" w:hAnsi="Arial" w:cs="Arial"/>
      <w:color w:val="666666"/>
      <w:kern w:val="0"/>
      <w:sz w:val="22"/>
      <w:szCs w:val="22"/>
    </w:rPr>
  </w:style>
  <w:style w:type="paragraph" w:styleId="6">
    <w:name w:val="heading 6"/>
    <w:basedOn w:val="a0"/>
    <w:next w:val="a0"/>
    <w:link w:val="60"/>
    <w:rsid w:val="00BE221B"/>
    <w:pPr>
      <w:keepNext/>
      <w:keepLines/>
      <w:widowControl/>
      <w:spacing w:after="80" w:line="276" w:lineRule="auto"/>
      <w:outlineLvl w:val="5"/>
    </w:pPr>
    <w:rPr>
      <w:rFonts w:ascii="Arial" w:eastAsiaTheme="minorEastAsia" w:hAnsi="Arial" w:cs="Arial"/>
      <w:i/>
      <w:color w:val="666666"/>
      <w:kern w:val="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rsid w:val="00CA249D"/>
    <w:rPr>
      <w:color w:val="0000FF"/>
      <w:u w:val="single"/>
    </w:rPr>
  </w:style>
  <w:style w:type="paragraph" w:styleId="Web">
    <w:name w:val="Normal (Web)"/>
    <w:basedOn w:val="a0"/>
    <w:uiPriority w:val="99"/>
    <w:rsid w:val="00486B51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</w:rPr>
  </w:style>
  <w:style w:type="character" w:styleId="a6">
    <w:name w:val="Strong"/>
    <w:basedOn w:val="a2"/>
    <w:uiPriority w:val="22"/>
    <w:qFormat/>
    <w:rsid w:val="00B37761"/>
    <w:rPr>
      <w:b/>
      <w:bCs/>
    </w:rPr>
  </w:style>
  <w:style w:type="paragraph" w:styleId="a7">
    <w:name w:val="header"/>
    <w:basedOn w:val="a0"/>
    <w:link w:val="a8"/>
    <w:uiPriority w:val="99"/>
    <w:rsid w:val="00F329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首 字元"/>
    <w:basedOn w:val="a2"/>
    <w:link w:val="a7"/>
    <w:uiPriority w:val="99"/>
    <w:rsid w:val="00F32979"/>
    <w:rPr>
      <w:kern w:val="2"/>
    </w:rPr>
  </w:style>
  <w:style w:type="paragraph" w:styleId="a9">
    <w:name w:val="footer"/>
    <w:basedOn w:val="a0"/>
    <w:link w:val="aa"/>
    <w:uiPriority w:val="99"/>
    <w:rsid w:val="00F329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a">
    <w:name w:val="頁尾 字元"/>
    <w:basedOn w:val="a2"/>
    <w:link w:val="a9"/>
    <w:uiPriority w:val="99"/>
    <w:rsid w:val="00F32979"/>
    <w:rPr>
      <w:kern w:val="2"/>
    </w:rPr>
  </w:style>
  <w:style w:type="table" w:styleId="ab">
    <w:name w:val="Table Grid"/>
    <w:basedOn w:val="a3"/>
    <w:uiPriority w:val="59"/>
    <w:rsid w:val="009F08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樣式1"/>
    <w:basedOn w:val="a0"/>
    <w:link w:val="11"/>
    <w:qFormat/>
    <w:rsid w:val="00B37761"/>
    <w:pPr>
      <w:spacing w:line="240" w:lineRule="atLeast"/>
    </w:pPr>
    <w:rPr>
      <w:noProof/>
    </w:rPr>
  </w:style>
  <w:style w:type="paragraph" w:styleId="ac">
    <w:name w:val="Title"/>
    <w:basedOn w:val="a0"/>
    <w:next w:val="a0"/>
    <w:link w:val="ad"/>
    <w:qFormat/>
    <w:rsid w:val="00B37761"/>
    <w:pPr>
      <w:spacing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樣式1 字元"/>
    <w:basedOn w:val="a2"/>
    <w:link w:val="10"/>
    <w:rsid w:val="00B37761"/>
    <w:rPr>
      <w:rFonts w:ascii="Verdana" w:hAnsi="Verdana" w:cstheme="minorBidi"/>
      <w:noProof/>
      <w:kern w:val="2"/>
      <w:szCs w:val="24"/>
    </w:rPr>
  </w:style>
  <w:style w:type="character" w:customStyle="1" w:styleId="ad">
    <w:name w:val="標題 字元"/>
    <w:basedOn w:val="a2"/>
    <w:link w:val="ac"/>
    <w:rsid w:val="00B3776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">
    <w:name w:val="List Paragraph"/>
    <w:basedOn w:val="a0"/>
    <w:link w:val="ae"/>
    <w:uiPriority w:val="34"/>
    <w:qFormat/>
    <w:rsid w:val="00B37761"/>
    <w:pPr>
      <w:numPr>
        <w:numId w:val="2"/>
      </w:numPr>
    </w:pPr>
  </w:style>
  <w:style w:type="character" w:styleId="af">
    <w:name w:val="FollowedHyperlink"/>
    <w:basedOn w:val="a2"/>
    <w:rsid w:val="00A85585"/>
    <w:rPr>
      <w:color w:val="954F72" w:themeColor="followedHyperlink"/>
      <w:u w:val="single"/>
    </w:rPr>
  </w:style>
  <w:style w:type="paragraph" w:styleId="af0">
    <w:name w:val="Document Map"/>
    <w:basedOn w:val="a0"/>
    <w:link w:val="af1"/>
    <w:rsid w:val="007E3780"/>
    <w:rPr>
      <w:rFonts w:ascii="新細明體"/>
      <w:sz w:val="18"/>
      <w:szCs w:val="18"/>
    </w:rPr>
  </w:style>
  <w:style w:type="character" w:customStyle="1" w:styleId="af1">
    <w:name w:val="文件引導模式 字元"/>
    <w:basedOn w:val="a2"/>
    <w:link w:val="af0"/>
    <w:rsid w:val="007E3780"/>
    <w:rPr>
      <w:rFonts w:ascii="新細明體" w:hAnsi="Verdana"/>
      <w:kern w:val="2"/>
      <w:sz w:val="18"/>
      <w:szCs w:val="18"/>
    </w:rPr>
  </w:style>
  <w:style w:type="paragraph" w:customStyle="1" w:styleId="af2">
    <w:name w:val="圖片"/>
    <w:basedOn w:val="10"/>
    <w:rsid w:val="00257B11"/>
    <w:pPr>
      <w:spacing w:after="360"/>
      <w:jc w:val="center"/>
    </w:pPr>
    <w:rPr>
      <w:rFonts w:cs="新細明體"/>
      <w:szCs w:val="20"/>
    </w:rPr>
  </w:style>
  <w:style w:type="character" w:styleId="af3">
    <w:name w:val="Intense Reference"/>
    <w:basedOn w:val="a2"/>
    <w:uiPriority w:val="32"/>
    <w:qFormat/>
    <w:rsid w:val="00B37761"/>
    <w:rPr>
      <w:b/>
      <w:bCs/>
      <w:smallCaps/>
      <w:color w:val="ED7D31" w:themeColor="accent2"/>
      <w:spacing w:val="5"/>
      <w:u w:val="single"/>
    </w:rPr>
  </w:style>
  <w:style w:type="paragraph" w:customStyle="1" w:styleId="Discuss">
    <w:name w:val="Discuss"/>
    <w:basedOn w:val="a0"/>
    <w:link w:val="Discuss0"/>
    <w:qFormat/>
    <w:rsid w:val="00B37761"/>
    <w:rPr>
      <w:i/>
      <w:color w:val="FF0000"/>
      <w:u w:val="single"/>
    </w:rPr>
  </w:style>
  <w:style w:type="character" w:customStyle="1" w:styleId="Discuss0">
    <w:name w:val="Discuss 字元"/>
    <w:basedOn w:val="a2"/>
    <w:link w:val="Discuss"/>
    <w:rsid w:val="00B37761"/>
    <w:rPr>
      <w:rFonts w:ascii="Verdana" w:hAnsi="Verdana" w:cstheme="minorBidi"/>
      <w:i/>
      <w:color w:val="FF0000"/>
      <w:kern w:val="2"/>
      <w:szCs w:val="24"/>
      <w:u w:val="single"/>
    </w:rPr>
  </w:style>
  <w:style w:type="paragraph" w:styleId="af4">
    <w:name w:val="Subtitle"/>
    <w:basedOn w:val="a0"/>
    <w:next w:val="a0"/>
    <w:link w:val="af5"/>
    <w:qFormat/>
    <w:rsid w:val="00B37761"/>
    <w:pPr>
      <w:spacing w:after="60"/>
      <w:jc w:val="center"/>
      <w:outlineLvl w:val="1"/>
    </w:pPr>
    <w:rPr>
      <w:rFonts w:asciiTheme="majorHAnsi" w:hAnsiTheme="majorHAnsi" w:cstheme="majorBidi"/>
      <w:i/>
      <w:iCs/>
      <w:sz w:val="24"/>
    </w:rPr>
  </w:style>
  <w:style w:type="character" w:customStyle="1" w:styleId="af5">
    <w:name w:val="副標題 字元"/>
    <w:basedOn w:val="a2"/>
    <w:link w:val="af4"/>
    <w:rsid w:val="00B37761"/>
    <w:rPr>
      <w:rFonts w:asciiTheme="majorHAnsi" w:hAnsiTheme="majorHAnsi" w:cstheme="majorBidi"/>
      <w:i/>
      <w:iCs/>
      <w:kern w:val="2"/>
      <w:sz w:val="24"/>
      <w:szCs w:val="24"/>
    </w:rPr>
  </w:style>
  <w:style w:type="paragraph" w:customStyle="1" w:styleId="-">
    <w:name w:val="清單-編號"/>
    <w:basedOn w:val="a"/>
    <w:link w:val="-0"/>
    <w:qFormat/>
    <w:rsid w:val="00B37761"/>
    <w:pPr>
      <w:numPr>
        <w:numId w:val="3"/>
      </w:numPr>
    </w:pPr>
  </w:style>
  <w:style w:type="character" w:customStyle="1" w:styleId="ae">
    <w:name w:val="清單段落 字元"/>
    <w:basedOn w:val="a2"/>
    <w:link w:val="a"/>
    <w:uiPriority w:val="34"/>
    <w:rsid w:val="00B37761"/>
    <w:rPr>
      <w:rFonts w:ascii="Verdana" w:hAnsi="Verdana" w:cstheme="minorBidi"/>
      <w:kern w:val="2"/>
      <w:szCs w:val="24"/>
    </w:rPr>
  </w:style>
  <w:style w:type="character" w:customStyle="1" w:styleId="-0">
    <w:name w:val="清單-編號 字元"/>
    <w:basedOn w:val="ae"/>
    <w:link w:val="-"/>
    <w:rsid w:val="00B37761"/>
    <w:rPr>
      <w:rFonts w:ascii="Verdana" w:hAnsi="Verdana" w:cstheme="minorBidi"/>
      <w:kern w:val="2"/>
      <w:szCs w:val="24"/>
    </w:rPr>
  </w:style>
  <w:style w:type="paragraph" w:styleId="af6">
    <w:name w:val="caption"/>
    <w:basedOn w:val="a0"/>
    <w:next w:val="a0"/>
    <w:unhideWhenUsed/>
    <w:qFormat/>
    <w:rsid w:val="006F3E66"/>
    <w:pPr>
      <w:jc w:val="center"/>
    </w:pPr>
    <w:rPr>
      <w:szCs w:val="20"/>
    </w:rPr>
  </w:style>
  <w:style w:type="character" w:styleId="af7">
    <w:name w:val="Subtle Emphasis"/>
    <w:basedOn w:val="a2"/>
    <w:uiPriority w:val="19"/>
    <w:qFormat/>
    <w:rsid w:val="00B37761"/>
    <w:rPr>
      <w:i/>
      <w:iCs/>
      <w:color w:val="808080" w:themeColor="text1" w:themeTint="7F"/>
    </w:rPr>
  </w:style>
  <w:style w:type="character" w:styleId="af8">
    <w:name w:val="Intense Emphasis"/>
    <w:basedOn w:val="a2"/>
    <w:uiPriority w:val="21"/>
    <w:qFormat/>
    <w:rsid w:val="00B37761"/>
    <w:rPr>
      <w:b/>
      <w:bCs/>
      <w:i/>
      <w:iCs/>
      <w:color w:val="4472C4" w:themeColor="accent1"/>
    </w:rPr>
  </w:style>
  <w:style w:type="paragraph" w:customStyle="1" w:styleId="af9">
    <w:name w:val="編號內文"/>
    <w:basedOn w:val="a0"/>
    <w:link w:val="afa"/>
    <w:qFormat/>
    <w:rsid w:val="00B37761"/>
    <w:pPr>
      <w:spacing w:before="120" w:after="0" w:line="240" w:lineRule="exact"/>
      <w:ind w:leftChars="200" w:left="400"/>
    </w:pPr>
  </w:style>
  <w:style w:type="character" w:customStyle="1" w:styleId="afa">
    <w:name w:val="編號內文 字元"/>
    <w:basedOn w:val="a2"/>
    <w:link w:val="af9"/>
    <w:rsid w:val="00B37761"/>
    <w:rPr>
      <w:rFonts w:ascii="Verdana" w:hAnsi="Verdana" w:cstheme="minorBidi"/>
      <w:kern w:val="2"/>
      <w:szCs w:val="24"/>
    </w:rPr>
  </w:style>
  <w:style w:type="paragraph" w:styleId="afb">
    <w:name w:val="TOC Heading"/>
    <w:basedOn w:val="1"/>
    <w:next w:val="a0"/>
    <w:uiPriority w:val="39"/>
    <w:unhideWhenUsed/>
    <w:qFormat/>
    <w:rsid w:val="00B37761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2">
    <w:name w:val="toc 1"/>
    <w:basedOn w:val="a0"/>
    <w:next w:val="a0"/>
    <w:autoRedefine/>
    <w:uiPriority w:val="39"/>
    <w:rsid w:val="007D0EBC"/>
  </w:style>
  <w:style w:type="paragraph" w:styleId="21">
    <w:name w:val="toc 2"/>
    <w:basedOn w:val="a0"/>
    <w:next w:val="a0"/>
    <w:autoRedefine/>
    <w:uiPriority w:val="39"/>
    <w:rsid w:val="007D0EBC"/>
    <w:pPr>
      <w:ind w:leftChars="200" w:left="480"/>
    </w:pPr>
  </w:style>
  <w:style w:type="paragraph" w:styleId="31">
    <w:name w:val="toc 3"/>
    <w:basedOn w:val="a0"/>
    <w:next w:val="a0"/>
    <w:autoRedefine/>
    <w:uiPriority w:val="39"/>
    <w:rsid w:val="007D0EBC"/>
    <w:pPr>
      <w:ind w:leftChars="400" w:left="960"/>
    </w:pPr>
  </w:style>
  <w:style w:type="character" w:styleId="afc">
    <w:name w:val="Subtle Reference"/>
    <w:basedOn w:val="a2"/>
    <w:uiPriority w:val="31"/>
    <w:qFormat/>
    <w:rsid w:val="00B37761"/>
    <w:rPr>
      <w:smallCaps/>
      <w:color w:val="ED7D31" w:themeColor="accent2"/>
      <w:u w:val="single"/>
    </w:rPr>
  </w:style>
  <w:style w:type="paragraph" w:styleId="afd">
    <w:name w:val="footnote text"/>
    <w:basedOn w:val="a0"/>
    <w:link w:val="afe"/>
    <w:rsid w:val="00A46EF9"/>
    <w:pPr>
      <w:snapToGrid w:val="0"/>
    </w:pPr>
    <w:rPr>
      <w:szCs w:val="20"/>
    </w:rPr>
  </w:style>
  <w:style w:type="character" w:customStyle="1" w:styleId="afe">
    <w:name w:val="註腳文字 字元"/>
    <w:basedOn w:val="a2"/>
    <w:link w:val="afd"/>
    <w:rsid w:val="00A46EF9"/>
    <w:rPr>
      <w:rFonts w:ascii="Verdana" w:hAnsi="Verdana"/>
      <w:kern w:val="2"/>
    </w:rPr>
  </w:style>
  <w:style w:type="character" w:styleId="aff">
    <w:name w:val="footnote reference"/>
    <w:basedOn w:val="a2"/>
    <w:rsid w:val="00A46EF9"/>
    <w:rPr>
      <w:vertAlign w:val="superscript"/>
    </w:rPr>
  </w:style>
  <w:style w:type="paragraph" w:styleId="41">
    <w:name w:val="toc 4"/>
    <w:basedOn w:val="a0"/>
    <w:next w:val="a0"/>
    <w:autoRedefine/>
    <w:uiPriority w:val="39"/>
    <w:unhideWhenUsed/>
    <w:rsid w:val="00887D30"/>
    <w:pPr>
      <w:spacing w:before="0" w:after="0" w:line="240" w:lineRule="auto"/>
      <w:ind w:leftChars="600" w:left="1440"/>
    </w:pPr>
    <w:rPr>
      <w:rFonts w:asciiTheme="minorHAnsi" w:eastAsiaTheme="minorEastAsia" w:hAnsiTheme="minorHAnsi"/>
      <w:sz w:val="24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887D30"/>
    <w:pPr>
      <w:spacing w:before="0" w:after="0" w:line="240" w:lineRule="auto"/>
      <w:ind w:leftChars="800" w:left="1920"/>
    </w:pPr>
    <w:rPr>
      <w:rFonts w:asciiTheme="minorHAnsi" w:eastAsiaTheme="minorEastAsia" w:hAnsiTheme="minorHAnsi"/>
      <w:sz w:val="24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887D30"/>
    <w:pPr>
      <w:spacing w:before="0" w:after="0" w:line="240" w:lineRule="auto"/>
      <w:ind w:leftChars="1000" w:left="2400"/>
    </w:pPr>
    <w:rPr>
      <w:rFonts w:asciiTheme="minorHAnsi" w:eastAsiaTheme="minorEastAsia" w:hAnsiTheme="minorHAnsi"/>
      <w:sz w:val="24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887D30"/>
    <w:pPr>
      <w:spacing w:before="0" w:after="0" w:line="240" w:lineRule="auto"/>
      <w:ind w:leftChars="1200" w:left="2880"/>
    </w:pPr>
    <w:rPr>
      <w:rFonts w:asciiTheme="minorHAnsi" w:eastAsiaTheme="minorEastAsia" w:hAnsiTheme="minorHAnsi"/>
      <w:sz w:val="24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887D30"/>
    <w:pPr>
      <w:spacing w:before="0" w:after="0" w:line="240" w:lineRule="auto"/>
      <w:ind w:leftChars="1400" w:left="3360"/>
    </w:pPr>
    <w:rPr>
      <w:rFonts w:asciiTheme="minorHAnsi" w:eastAsiaTheme="minorEastAsia" w:hAnsiTheme="minorHAnsi"/>
      <w:sz w:val="24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887D30"/>
    <w:pPr>
      <w:spacing w:before="0" w:after="0" w:line="240" w:lineRule="auto"/>
      <w:ind w:leftChars="1600" w:left="3840"/>
    </w:pPr>
    <w:rPr>
      <w:rFonts w:asciiTheme="minorHAnsi" w:eastAsiaTheme="minorEastAsia" w:hAnsiTheme="minorHAnsi"/>
      <w:sz w:val="24"/>
      <w:szCs w:val="22"/>
    </w:rPr>
  </w:style>
  <w:style w:type="paragraph" w:styleId="aff0">
    <w:name w:val="Balloon Text"/>
    <w:basedOn w:val="a0"/>
    <w:link w:val="aff1"/>
    <w:rsid w:val="00A97C97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2"/>
    <w:link w:val="aff0"/>
    <w:rsid w:val="00A97C97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1-">
    <w:name w:val="樣式1-圖片"/>
    <w:basedOn w:val="10"/>
    <w:link w:val="1-0"/>
    <w:qFormat/>
    <w:rsid w:val="00B37761"/>
    <w:pPr>
      <w:jc w:val="center"/>
    </w:pPr>
  </w:style>
  <w:style w:type="character" w:customStyle="1" w:styleId="1-0">
    <w:name w:val="樣式1-圖片 字元"/>
    <w:basedOn w:val="11"/>
    <w:link w:val="1-"/>
    <w:rsid w:val="00B37761"/>
    <w:rPr>
      <w:rFonts w:ascii="Verdana" w:hAnsi="Verdana" w:cstheme="minorBidi"/>
      <w:noProof/>
      <w:kern w:val="2"/>
      <w:szCs w:val="24"/>
    </w:rPr>
  </w:style>
  <w:style w:type="character" w:styleId="aff2">
    <w:name w:val="Emphasis"/>
    <w:basedOn w:val="a2"/>
    <w:uiPriority w:val="20"/>
    <w:qFormat/>
    <w:rsid w:val="00B37761"/>
    <w:rPr>
      <w:i/>
      <w:iCs/>
    </w:rPr>
  </w:style>
  <w:style w:type="paragraph" w:customStyle="1" w:styleId="-1">
    <w:name w:val="強調-1"/>
    <w:basedOn w:val="a0"/>
    <w:link w:val="-10"/>
    <w:qFormat/>
    <w:rsid w:val="00B37761"/>
    <w:rPr>
      <w:b/>
      <w:color w:val="0070C0"/>
      <w:sz w:val="28"/>
      <w:szCs w:val="28"/>
    </w:rPr>
  </w:style>
  <w:style w:type="character" w:customStyle="1" w:styleId="-10">
    <w:name w:val="強調-1 字元"/>
    <w:basedOn w:val="a2"/>
    <w:link w:val="-1"/>
    <w:rsid w:val="00B37761"/>
    <w:rPr>
      <w:rFonts w:ascii="Verdana" w:hAnsi="Verdana" w:cstheme="minorBidi"/>
      <w:b/>
      <w:color w:val="0070C0"/>
      <w:kern w:val="2"/>
      <w:sz w:val="28"/>
      <w:szCs w:val="28"/>
    </w:rPr>
  </w:style>
  <w:style w:type="character" w:customStyle="1" w:styleId="20">
    <w:name w:val="標題 2 字元"/>
    <w:basedOn w:val="a2"/>
    <w:link w:val="2"/>
    <w:rsid w:val="00D34892"/>
    <w:rPr>
      <w:rFonts w:ascii="Arial" w:hAnsi="Arial" w:cstheme="minorBidi"/>
      <w:b/>
      <w:bCs/>
      <w:kern w:val="2"/>
      <w:sz w:val="40"/>
      <w:szCs w:val="32"/>
    </w:rPr>
  </w:style>
  <w:style w:type="paragraph" w:customStyle="1" w:styleId="TableTxt-1">
    <w:name w:val="TableTxt-1"/>
    <w:basedOn w:val="a0"/>
    <w:link w:val="TableTxt-10"/>
    <w:qFormat/>
    <w:rsid w:val="00B37761"/>
    <w:pPr>
      <w:spacing w:before="0" w:after="0"/>
    </w:pPr>
    <w:rPr>
      <w:rFonts w:eastAsia="Monaco"/>
    </w:rPr>
  </w:style>
  <w:style w:type="paragraph" w:customStyle="1" w:styleId="Issuesdiscuss">
    <w:name w:val="Issues_discuss"/>
    <w:basedOn w:val="a"/>
    <w:link w:val="Issuesdiscuss0"/>
    <w:qFormat/>
    <w:rsid w:val="00B37761"/>
    <w:pPr>
      <w:numPr>
        <w:numId w:val="4"/>
      </w:numPr>
    </w:pPr>
  </w:style>
  <w:style w:type="character" w:customStyle="1" w:styleId="TableTxt-10">
    <w:name w:val="TableTxt-1 字元"/>
    <w:basedOn w:val="a2"/>
    <w:link w:val="TableTxt-1"/>
    <w:rsid w:val="00B37761"/>
    <w:rPr>
      <w:rFonts w:ascii="Verdana" w:eastAsia="Monaco" w:hAnsi="Verdana" w:cstheme="minorBidi"/>
      <w:kern w:val="2"/>
      <w:szCs w:val="24"/>
    </w:rPr>
  </w:style>
  <w:style w:type="paragraph" w:customStyle="1" w:styleId="aff3">
    <w:name w:val="小段落"/>
    <w:basedOn w:val="a0"/>
    <w:link w:val="aff4"/>
    <w:rsid w:val="009E4613"/>
    <w:pPr>
      <w:pBdr>
        <w:bottom w:val="single" w:sz="18" w:space="1" w:color="7B7B7B" w:themeColor="accent3" w:themeShade="BF"/>
      </w:pBdr>
    </w:pPr>
    <w:rPr>
      <w:rFonts w:ascii="Monaco" w:hAnsi="Monaco"/>
    </w:rPr>
  </w:style>
  <w:style w:type="character" w:customStyle="1" w:styleId="Issuesdiscuss0">
    <w:name w:val="Issues_discuss 字元"/>
    <w:basedOn w:val="ae"/>
    <w:link w:val="Issuesdiscuss"/>
    <w:rsid w:val="00B37761"/>
    <w:rPr>
      <w:rFonts w:ascii="Verdana" w:hAnsi="Verdana" w:cstheme="minorBidi"/>
      <w:kern w:val="2"/>
      <w:szCs w:val="24"/>
    </w:rPr>
  </w:style>
  <w:style w:type="character" w:customStyle="1" w:styleId="aff4">
    <w:name w:val="小段落 字元"/>
    <w:basedOn w:val="a2"/>
    <w:link w:val="aff3"/>
    <w:rsid w:val="009E4613"/>
    <w:rPr>
      <w:rFonts w:ascii="Monaco" w:hAnsi="Monaco"/>
      <w:kern w:val="2"/>
      <w:szCs w:val="24"/>
    </w:rPr>
  </w:style>
  <w:style w:type="character" w:customStyle="1" w:styleId="40">
    <w:name w:val="標題 4 字元"/>
    <w:basedOn w:val="a2"/>
    <w:link w:val="4"/>
    <w:rsid w:val="00BE221B"/>
    <w:rPr>
      <w:rFonts w:ascii="Arial" w:eastAsiaTheme="minorEastAsia" w:hAnsi="Arial" w:cs="Arial"/>
      <w:color w:val="666666"/>
      <w:sz w:val="24"/>
      <w:szCs w:val="24"/>
    </w:rPr>
  </w:style>
  <w:style w:type="character" w:customStyle="1" w:styleId="50">
    <w:name w:val="標題 5 字元"/>
    <w:basedOn w:val="a2"/>
    <w:link w:val="5"/>
    <w:rsid w:val="00BE221B"/>
    <w:rPr>
      <w:rFonts w:ascii="Arial" w:eastAsiaTheme="minorEastAsia" w:hAnsi="Arial" w:cs="Arial"/>
      <w:color w:val="666666"/>
      <w:sz w:val="22"/>
      <w:szCs w:val="22"/>
    </w:rPr>
  </w:style>
  <w:style w:type="character" w:customStyle="1" w:styleId="60">
    <w:name w:val="標題 6 字元"/>
    <w:basedOn w:val="a2"/>
    <w:link w:val="6"/>
    <w:rsid w:val="00BE221B"/>
    <w:rPr>
      <w:rFonts w:ascii="Arial" w:eastAsiaTheme="minorEastAsia" w:hAnsi="Arial" w:cs="Arial"/>
      <w:i/>
      <w:color w:val="666666"/>
      <w:sz w:val="22"/>
      <w:szCs w:val="22"/>
    </w:rPr>
  </w:style>
  <w:style w:type="table" w:customStyle="1" w:styleId="TableNormal">
    <w:name w:val="Table Normal"/>
    <w:rsid w:val="00BE221B"/>
    <w:pPr>
      <w:spacing w:line="276" w:lineRule="auto"/>
    </w:pPr>
    <w:rPr>
      <w:rFonts w:ascii="Arial" w:eastAsiaTheme="minorEastAsia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-1">
    <w:name w:val="Grid Table 1 Light Accent 1"/>
    <w:basedOn w:val="a3"/>
    <w:uiPriority w:val="46"/>
    <w:rsid w:val="00A71A0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71A0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71A0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71A0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71A0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1">
    <w:name w:val="Normal Indent"/>
    <w:basedOn w:val="a0"/>
    <w:semiHidden/>
    <w:unhideWhenUsed/>
    <w:rsid w:val="000E28C7"/>
    <w:pPr>
      <w:ind w:leftChars="200" w:left="480"/>
    </w:pPr>
  </w:style>
  <w:style w:type="character" w:styleId="aff5">
    <w:name w:val="Unresolved Mention"/>
    <w:basedOn w:val="a2"/>
    <w:uiPriority w:val="99"/>
    <w:semiHidden/>
    <w:unhideWhenUsed/>
    <w:rsid w:val="007E630B"/>
    <w:rPr>
      <w:color w:val="605E5C"/>
      <w:shd w:val="clear" w:color="auto" w:fill="E1DFDD"/>
    </w:rPr>
  </w:style>
  <w:style w:type="paragraph" w:customStyle="1" w:styleId="32">
    <w:name w:val="標題3"/>
    <w:basedOn w:val="3"/>
    <w:link w:val="33"/>
    <w:qFormat/>
    <w:rsid w:val="00E77D05"/>
    <w:pPr>
      <w:ind w:left="1248" w:hanging="851"/>
    </w:pPr>
  </w:style>
  <w:style w:type="character" w:customStyle="1" w:styleId="30">
    <w:name w:val="標題 3 字元"/>
    <w:basedOn w:val="a2"/>
    <w:link w:val="3"/>
    <w:rsid w:val="00527601"/>
    <w:rPr>
      <w:rFonts w:ascii="Monaco" w:hAnsi="Monaco" w:cstheme="minorBidi"/>
      <w:b/>
      <w:bCs/>
      <w:kern w:val="2"/>
      <w:sz w:val="32"/>
      <w:szCs w:val="36"/>
    </w:rPr>
  </w:style>
  <w:style w:type="character" w:customStyle="1" w:styleId="33">
    <w:name w:val="標題3 字元"/>
    <w:basedOn w:val="30"/>
    <w:link w:val="32"/>
    <w:rsid w:val="00E77D05"/>
    <w:rPr>
      <w:rFonts w:ascii="Monaco" w:hAnsi="Monaco" w:cstheme="minorBidi"/>
      <w:b/>
      <w:bCs/>
      <w:kern w:val="2"/>
      <w:sz w:val="32"/>
      <w:szCs w:val="36"/>
    </w:rPr>
  </w:style>
  <w:style w:type="paragraph" w:customStyle="1" w:styleId="34">
    <w:name w:val="樣式3"/>
    <w:basedOn w:val="3"/>
    <w:link w:val="35"/>
    <w:qFormat/>
    <w:rsid w:val="00E77D05"/>
    <w:pPr>
      <w:ind w:left="1134"/>
    </w:pPr>
  </w:style>
  <w:style w:type="character" w:customStyle="1" w:styleId="35">
    <w:name w:val="樣式3 字元"/>
    <w:basedOn w:val="30"/>
    <w:link w:val="34"/>
    <w:rsid w:val="00E77D05"/>
    <w:rPr>
      <w:rFonts w:ascii="Monaco" w:hAnsi="Monaco" w:cstheme="minorBidi"/>
      <w:b/>
      <w:bCs/>
      <w:kern w:val="2"/>
      <w:sz w:val="32"/>
      <w:szCs w:val="36"/>
    </w:rPr>
  </w:style>
  <w:style w:type="character" w:styleId="aff6">
    <w:name w:val="annotation reference"/>
    <w:basedOn w:val="a2"/>
    <w:semiHidden/>
    <w:unhideWhenUsed/>
    <w:rsid w:val="00AB4477"/>
    <w:rPr>
      <w:sz w:val="18"/>
      <w:szCs w:val="18"/>
    </w:rPr>
  </w:style>
  <w:style w:type="paragraph" w:styleId="aff7">
    <w:name w:val="annotation text"/>
    <w:basedOn w:val="a0"/>
    <w:link w:val="aff8"/>
    <w:unhideWhenUsed/>
    <w:rsid w:val="00AB4477"/>
  </w:style>
  <w:style w:type="character" w:customStyle="1" w:styleId="aff8">
    <w:name w:val="註解文字 字元"/>
    <w:basedOn w:val="a2"/>
    <w:link w:val="aff7"/>
    <w:rsid w:val="00AB4477"/>
    <w:rPr>
      <w:rFonts w:ascii="Verdana" w:hAnsi="Verdana" w:cstheme="minorBidi"/>
      <w:kern w:val="2"/>
      <w:szCs w:val="24"/>
    </w:rPr>
  </w:style>
  <w:style w:type="paragraph" w:styleId="aff9">
    <w:name w:val="annotation subject"/>
    <w:basedOn w:val="aff7"/>
    <w:next w:val="aff7"/>
    <w:link w:val="affa"/>
    <w:semiHidden/>
    <w:unhideWhenUsed/>
    <w:rsid w:val="00AB4477"/>
    <w:rPr>
      <w:b/>
      <w:bCs/>
    </w:rPr>
  </w:style>
  <w:style w:type="character" w:customStyle="1" w:styleId="affa">
    <w:name w:val="註解主旨 字元"/>
    <w:basedOn w:val="aff8"/>
    <w:link w:val="aff9"/>
    <w:semiHidden/>
    <w:rsid w:val="00AB4477"/>
    <w:rPr>
      <w:rFonts w:ascii="Verdana" w:hAnsi="Verdana" w:cstheme="minorBidi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_Patrick\DesignCenter\doc_internal\SoftwareSpec_style1.dotx" TargetMode="External"/></Relationships>
</file>

<file path=word/theme/theme1.xml><?xml version="1.0" encoding="utf-8"?>
<a:theme xmlns:a="http://schemas.openxmlformats.org/drawingml/2006/main" name="Office 2013 - 2022 主題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B5661-8F91-4598-84A9-027B8BCB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SoftwareSpec_style1</Template>
  <TotalTime>4865</TotalTime>
  <Pages>3</Pages>
  <Words>145</Words>
  <Characters>831</Characters>
  <Application>Microsoft Office Word</Application>
  <DocSecurity>0</DocSecurity>
  <Lines>6</Lines>
  <Paragraphs>1</Paragraphs>
  <ScaleCrop>false</ScaleCrop>
  <Company>G</Company>
  <LinksUpToDate>false</LinksUpToDate>
  <CharactersWithSpaces>975</CharactersWithSpaces>
  <SharedDoc>false</SharedDoc>
  <HLinks>
    <vt:vector size="36" baseType="variant">
      <vt:variant>
        <vt:i4>8060979</vt:i4>
      </vt:variant>
      <vt:variant>
        <vt:i4>15</vt:i4>
      </vt:variant>
      <vt:variant>
        <vt:i4>0</vt:i4>
      </vt:variant>
      <vt:variant>
        <vt:i4>5</vt:i4>
      </vt:variant>
      <vt:variant>
        <vt:lpwstr>http://groups.google.com/group/open_cad_format</vt:lpwstr>
      </vt:variant>
      <vt:variant>
        <vt:lpwstr/>
      </vt:variant>
      <vt:variant>
        <vt:i4>5242973</vt:i4>
      </vt:variant>
      <vt:variant>
        <vt:i4>12</vt:i4>
      </vt:variant>
      <vt:variant>
        <vt:i4>0</vt:i4>
      </vt:variant>
      <vt:variant>
        <vt:i4>5</vt:i4>
      </vt:variant>
      <vt:variant>
        <vt:lpwstr>http://www.opendwg.org/about</vt:lpwstr>
      </vt:variant>
      <vt:variant>
        <vt:lpwstr/>
      </vt:variant>
      <vt:variant>
        <vt:i4>1769487</vt:i4>
      </vt:variant>
      <vt:variant>
        <vt:i4>9</vt:i4>
      </vt:variant>
      <vt:variant>
        <vt:i4>0</vt:i4>
      </vt:variant>
      <vt:variant>
        <vt:i4>5</vt:i4>
      </vt:variant>
      <vt:variant>
        <vt:lpwstr>http://www.opendwg.org/files/guestdownloads/DwgFormatSpec13-2007.rtf</vt:lpwstr>
      </vt:variant>
      <vt:variant>
        <vt:lpwstr/>
      </vt:variant>
      <vt:variant>
        <vt:i4>5767186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http://en.wikipedia.org/wiki/Free_software_licenses</vt:lpwstr>
      </vt:variant>
      <vt:variant>
        <vt:lpwstr/>
      </vt:variant>
      <vt:variant>
        <vt:i4>4259873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http://en.wikipedia.org/wiki/GNU_General_Public_License</vt:lpwstr>
      </vt:variant>
      <vt:variant>
        <vt:lpwstr/>
      </vt:variant>
      <vt:variant>
        <vt:i4>4587601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http://en.wikipedia.org/wiki/.dwg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計支規劃</dc:title>
  <dc:creator>PKG</dc:creator>
  <cp:lastModifiedBy>嘉堃 袁</cp:lastModifiedBy>
  <cp:revision>112</cp:revision>
  <cp:lastPrinted>2012-12-24T03:39:00Z</cp:lastPrinted>
  <dcterms:created xsi:type="dcterms:W3CDTF">2024-03-20T03:05:00Z</dcterms:created>
  <dcterms:modified xsi:type="dcterms:W3CDTF">2024-09-28T02:02:00Z</dcterms:modified>
</cp:coreProperties>
</file>